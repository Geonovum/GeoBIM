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19755154"/>
        <w:docPartObj>
          <w:docPartGallery w:val="Cover Pages"/>
          <w:docPartUnique/>
        </w:docPartObj>
      </w:sdtPr>
      <w:sdtEndPr>
        <w:rPr>
          <w:b/>
          <w:bCs/>
        </w:rPr>
      </w:sdtEndPr>
      <w:sdtContent>
        <w:p w14:paraId="7EA3ABA5" w14:textId="77777777" w:rsidR="00DF090F" w:rsidRPr="0017584A" w:rsidRDefault="00DF090F" w:rsidP="008C0A9D">
          <w:r w:rsidRPr="0017584A">
            <w:rPr>
              <w:noProof/>
            </w:rPr>
            <mc:AlternateContent>
              <mc:Choice Requires="wps">
                <w:drawing>
                  <wp:anchor distT="0" distB="0" distL="114300" distR="114300" simplePos="0" relativeHeight="251658250" behindDoc="0" locked="0" layoutInCell="1" allowOverlap="1" wp14:anchorId="4220DB8E" wp14:editId="79FDDB4E">
                    <wp:simplePos x="0" y="0"/>
                    <wp:positionH relativeFrom="page">
                      <wp:align>center</wp:align>
                    </wp:positionH>
                    <wp:positionV relativeFrom="page">
                      <wp:posOffset>0</wp:posOffset>
                    </wp:positionV>
                    <wp:extent cx="7556500" cy="5376041"/>
                    <wp:effectExtent l="0" t="0" r="6350" b="0"/>
                    <wp:wrapNone/>
                    <wp:docPr id="27" name="Rechthoek 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56500" cy="5376041"/>
                            </a:xfrm>
                            <a:prstGeom prst="rect">
                              <a:avLst/>
                            </a:prstGeom>
                            <a:gradFill flip="none" rotWithShape="1">
                              <a:gsLst>
                                <a:gs pos="0">
                                  <a:schemeClr val="bg1"/>
                                </a:gs>
                                <a:gs pos="100000">
                                  <a:schemeClr val="bg1">
                                    <a:shade val="100000"/>
                                    <a:satMod val="115000"/>
                                    <a:alpha val="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B5CABC0" id="Rechthoek 27" o:spid="_x0000_s1026" alt="&quot;&quot;" style="position:absolute;margin-left:0;margin-top:0;width:595pt;height:423.3pt;z-index:251655180;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" fillcolor="white [3212]" stroked="f" strokeweight="1pt">
                    <v:fill color2="white [3212]" o:opacity2="0" rotate="t" focus="100%" type="gradient"/>
                    <w10:wrap anchorx="page" anchory="page"/>
                  </v:rect>
                </w:pict>
              </mc:Fallback>
            </mc:AlternateContent>
          </w:r>
          <w:r w:rsidRPr="0017584A">
            <w:rPr>
              <w:noProof/>
            </w:rPr>
            <mc:AlternateContent>
              <mc:Choice Requires="wps">
                <w:drawing>
                  <wp:anchor distT="0" distB="0" distL="114300" distR="114300" simplePos="0" relativeHeight="251658249" behindDoc="0" locked="0" layoutInCell="1" allowOverlap="1" wp14:anchorId="18998625" wp14:editId="55B41E5E">
                    <wp:simplePos x="0" y="0"/>
                    <wp:positionH relativeFrom="page">
                      <wp:align>right</wp:align>
                    </wp:positionH>
                    <wp:positionV relativeFrom="page">
                      <wp:posOffset>13648</wp:posOffset>
                    </wp:positionV>
                    <wp:extent cx="7559675" cy="7535895"/>
                    <wp:effectExtent l="0" t="0" r="3175" b="8255"/>
                    <wp:wrapNone/>
                    <wp:docPr id="16" name="[Foto]">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59675" cy="7535895"/>
                            </a:xfrm>
                            <a:prstGeom prst="rect">
                              <a:avLst/>
                            </a:prstGeom>
                            <a:blipFill>
                              <a:blip r:embed="rId13"/>
                              <a:srcRect/>
                              <a:stretch>
                                <a:fillRect t="-77" b="-77"/>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5ADF15B" id="[Foto]" o:spid="_x0000_s1026" alt="&quot;&quot;" style="position:absolute;margin-left:544.05pt;margin-top:1.05pt;width:595.25pt;height:593.4pt;z-index:251655179;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" stroked="f" strokeweight="1pt">
                    <v:fill r:id="rId14" o:title="" recolor="t" rotate="t" type="frame"/>
                    <w10:wrap anchorx="page" anchory="page"/>
                  </v:rect>
                </w:pict>
              </mc:Fallback>
            </mc:AlternateContent>
          </w:r>
          <w:r w:rsidRPr="0017584A">
            <w:rPr>
              <w:noProof/>
            </w:rPr>
            <mc:AlternateContent>
              <mc:Choice Requires="wps">
                <w:drawing>
                  <wp:anchor distT="0" distB="0" distL="114300" distR="114300" simplePos="0" relativeHeight="251658248" behindDoc="0" locked="0" layoutInCell="1" allowOverlap="1" wp14:anchorId="4A73D9E9" wp14:editId="4161883B">
                    <wp:simplePos x="0" y="0"/>
                    <wp:positionH relativeFrom="page">
                      <wp:posOffset>0</wp:posOffset>
                    </wp:positionH>
                    <wp:positionV relativeFrom="page">
                      <wp:posOffset>0</wp:posOffset>
                    </wp:positionV>
                    <wp:extent cx="7556500" cy="3578225"/>
                    <wp:effectExtent l="0" t="0" r="6350" b="3175"/>
                    <wp:wrapNone/>
                    <wp:docPr id="15" name="Rechthoek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56500" cy="3578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B547705" id="Rechthoek 15" o:spid="_x0000_s1026" alt="&quot;&quot;" style="position:absolute;margin-left:0;margin-top:0;width:595pt;height:281.75pt;z-index:2516551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" fillcolor="white [3212]" stroked="f" strokeweight="1pt">
                    <w10:wrap anchorx="page" anchory="page"/>
                  </v:rect>
                </w:pict>
              </mc:Fallback>
            </mc:AlternateContent>
          </w:r>
          <w:r w:rsidRPr="0017584A">
            <w:rPr>
              <w:noProof/>
            </w:rPr>
            <mc:AlternateContent>
              <mc:Choice Requires="wps">
                <w:drawing>
                  <wp:anchor distT="0" distB="0" distL="114300" distR="114300" simplePos="0" relativeHeight="251658251" behindDoc="0" locked="0" layoutInCell="1" allowOverlap="1" wp14:anchorId="790635D3" wp14:editId="1AD33367">
                    <wp:simplePos x="0" y="0"/>
                    <wp:positionH relativeFrom="page">
                      <wp:posOffset>0</wp:posOffset>
                    </wp:positionH>
                    <wp:positionV relativeFrom="page">
                      <wp:posOffset>0</wp:posOffset>
                    </wp:positionV>
                    <wp:extent cx="5838825" cy="5842635"/>
                    <wp:effectExtent l="0" t="0" r="9525" b="5715"/>
                    <wp:wrapNone/>
                    <wp:docPr id="17" name="Vrije vorm: vorm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838825" cy="5842635"/>
                            </a:xfrm>
                            <a:custGeom>
                              <a:avLst/>
                              <a:gdLst>
                                <a:gd name="connsiteX0" fmla="*/ 5841340 w 5841339"/>
                                <a:gd name="connsiteY0" fmla="*/ 0 h 5841720"/>
                                <a:gd name="connsiteX1" fmla="*/ 3301403 w 5841339"/>
                                <a:gd name="connsiteY1" fmla="*/ 0 h 5841720"/>
                                <a:gd name="connsiteX2" fmla="*/ 1655826 w 5841339"/>
                                <a:gd name="connsiteY2" fmla="*/ 1645666 h 5841720"/>
                                <a:gd name="connsiteX3" fmla="*/ 10268 w 5841339"/>
                                <a:gd name="connsiteY3" fmla="*/ 0 h 5841720"/>
                                <a:gd name="connsiteX4" fmla="*/ 0 w 5841339"/>
                                <a:gd name="connsiteY4" fmla="*/ 0 h 5841720"/>
                                <a:gd name="connsiteX5" fmla="*/ 0 w 5841339"/>
                                <a:gd name="connsiteY5" fmla="*/ 5841721 h 5841720"/>
                                <a:gd name="connsiteX6" fmla="*/ 5841340 w 5841339"/>
                                <a:gd name="connsiteY6" fmla="*/ 0 h 5841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841339" h="5841720">
                                  <a:moveTo>
                                    <a:pt x="5841340" y="0"/>
                                  </a:moveTo>
                                  <a:lnTo>
                                    <a:pt x="3301403" y="0"/>
                                  </a:lnTo>
                                  <a:lnTo>
                                    <a:pt x="1655826" y="1645666"/>
                                  </a:lnTo>
                                  <a:lnTo>
                                    <a:pt x="10268" y="0"/>
                                  </a:lnTo>
                                  <a:lnTo>
                                    <a:pt x="0" y="0"/>
                                  </a:lnTo>
                                  <a:lnTo>
                                    <a:pt x="0" y="5841721"/>
                                  </a:lnTo>
                                  <a:lnTo>
                                    <a:pt x="5841340" y="0"/>
                                  </a:lnTo>
                                  <a:close/>
                                </a:path>
                              </a:pathLst>
                            </a:custGeom>
                            <a:solidFill>
                              <a:srgbClr val="97C00E">
                                <a:alpha val="74902"/>
                              </a:srgbClr>
                            </a:solidFill>
                            <a:ln w="1269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EEE7BEB" id="Vrije vorm: vorm 17" o:spid="_x0000_s1026" alt="&quot;&quot;" style="position:absolute;margin-left:0;margin-top:0;width:459.75pt;height:460.05pt;z-index:2516551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841339,5841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" path="m5841340,l3301403,,1655826,1645666,10268,,,,,5841721,5841340,xe" fillcolor="#97c00e" stroked="f" strokeweight=".35264mm">
                    <v:fill opacity="49087f"/>
                    <v:stroke joinstyle="miter"/>
                    <v:path arrowok="t" o:connecttype="custom" o:connectlocs="5838826,0;3299982,0;1655113,1645924;10264,0;0,0;0,5842636;5838826,0" o:connectangles="0,0,0,0,0,0,0"/>
                    <w10:wrap anchorx="page" anchory="page"/>
                  </v:shape>
                </w:pict>
              </mc:Fallback>
            </mc:AlternateContent>
          </w:r>
          <w:r w:rsidRPr="0017584A">
            <w:rPr>
              <w:noProof/>
            </w:rPr>
            <mc:AlternateContent>
              <mc:Choice Requires="wps">
                <w:drawing>
                  <wp:anchor distT="0" distB="0" distL="114300" distR="114300" simplePos="0" relativeHeight="251658252" behindDoc="0" locked="0" layoutInCell="1" allowOverlap="1" wp14:anchorId="3D0BE695" wp14:editId="3367B7D5">
                    <wp:simplePos x="0" y="0"/>
                    <wp:positionH relativeFrom="page">
                      <wp:posOffset>0</wp:posOffset>
                    </wp:positionH>
                    <wp:positionV relativeFrom="page">
                      <wp:posOffset>4614530</wp:posOffset>
                    </wp:positionV>
                    <wp:extent cx="7559675" cy="6062345"/>
                    <wp:effectExtent l="0" t="0" r="3175" b="0"/>
                    <wp:wrapNone/>
                    <wp:docPr id="22" name="Vrije vorm: vorm 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59675" cy="6062345"/>
                            </a:xfrm>
                            <a:custGeom>
                              <a:avLst/>
                              <a:gdLst>
                                <a:gd name="connsiteX0" fmla="*/ 7558482 w 7560005"/>
                                <a:gd name="connsiteY0" fmla="*/ 2925712 h 6061176"/>
                                <a:gd name="connsiteX1" fmla="*/ 7558482 w 7560005"/>
                                <a:gd name="connsiteY1" fmla="*/ 2931071 h 6061176"/>
                                <a:gd name="connsiteX2" fmla="*/ 4627499 w 7560005"/>
                                <a:gd name="connsiteY2" fmla="*/ 0 h 6061176"/>
                                <a:gd name="connsiteX3" fmla="*/ 1696631 w 7560005"/>
                                <a:gd name="connsiteY3" fmla="*/ 2930881 h 6061176"/>
                                <a:gd name="connsiteX4" fmla="*/ 0 w 7560005"/>
                                <a:gd name="connsiteY4" fmla="*/ 2930881 h 6061176"/>
                                <a:gd name="connsiteX5" fmla="*/ 0 w 7560005"/>
                                <a:gd name="connsiteY5" fmla="*/ 6061177 h 6061176"/>
                                <a:gd name="connsiteX6" fmla="*/ 7560005 w 7560005"/>
                                <a:gd name="connsiteY6" fmla="*/ 6061177 h 6061176"/>
                                <a:gd name="connsiteX7" fmla="*/ 7560005 w 7560005"/>
                                <a:gd name="connsiteY7" fmla="*/ 2927236 h 6061176"/>
                                <a:gd name="connsiteX8" fmla="*/ 7558482 w 7560005"/>
                                <a:gd name="connsiteY8" fmla="*/ 2925712 h 60611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560005" h="6061176">
                                  <a:moveTo>
                                    <a:pt x="7558482" y="2925712"/>
                                  </a:moveTo>
                                  <a:lnTo>
                                    <a:pt x="7558482" y="2931071"/>
                                  </a:lnTo>
                                  <a:lnTo>
                                    <a:pt x="4627499" y="0"/>
                                  </a:lnTo>
                                  <a:lnTo>
                                    <a:pt x="1696631" y="2930881"/>
                                  </a:lnTo>
                                  <a:lnTo>
                                    <a:pt x="0" y="2930881"/>
                                  </a:lnTo>
                                  <a:lnTo>
                                    <a:pt x="0" y="6061177"/>
                                  </a:lnTo>
                                  <a:lnTo>
                                    <a:pt x="7560005" y="6061177"/>
                                  </a:lnTo>
                                  <a:lnTo>
                                    <a:pt x="7560005" y="2927236"/>
                                  </a:lnTo>
                                  <a:lnTo>
                                    <a:pt x="7558482" y="2925712"/>
                                  </a:lnTo>
                                  <a:close/>
                                </a:path>
                              </a:pathLst>
                            </a:custGeom>
                            <a:solidFill>
                              <a:srgbClr val="97C00E">
                                <a:alpha val="74902"/>
                              </a:srgbClr>
                            </a:solidFill>
                            <a:ln w="1269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D7A81C3" id="Vrije vorm: vorm 22" o:spid="_x0000_s1026" alt="&quot;&quot;" style="position:absolute;margin-left:0;margin-top:363.35pt;width:595.25pt;height:477.35pt;z-index:2516551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0005,6061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" path="m7558482,2925712r,5359l4627499,,1696631,2930881,,2930881,,6061177r7560005,l7560005,2927236r-1523,-1524xe" fillcolor="#97c00e" stroked="f" strokeweight=".35264mm">
                    <v:fill opacity="49087f"/>
                    <v:stroke joinstyle="miter"/>
                    <v:path arrowok="t" o:connecttype="custom" o:connectlocs="7558152,2926276;7558152,2931636;4627297,0;1696557,2931446;0,2931446;0,6062346;7559675,6062346;7559675,2927801;7558152,2926276" o:connectangles="0,0,0,0,0,0,0,0,0"/>
                    <w10:wrap anchorx="page" anchory="page"/>
                  </v:shape>
                </w:pict>
              </mc:Fallback>
            </mc:AlternateContent>
          </w:r>
          <w:r w:rsidRPr="0017584A">
            <w:rPr>
              <w:noProof/>
            </w:rPr>
            <mc:AlternateContent>
              <mc:Choice Requires="wps">
                <w:drawing>
                  <wp:anchor distT="0" distB="0" distL="114300" distR="114300" simplePos="0" relativeHeight="251658253" behindDoc="0" locked="0" layoutInCell="1" allowOverlap="1" wp14:anchorId="0162640B" wp14:editId="2D042FCF">
                    <wp:simplePos x="0" y="0"/>
                    <wp:positionH relativeFrom="page">
                      <wp:posOffset>0</wp:posOffset>
                    </wp:positionH>
                    <wp:positionV relativeFrom="page">
                      <wp:posOffset>7538484</wp:posOffset>
                    </wp:positionV>
                    <wp:extent cx="7559675" cy="3150870"/>
                    <wp:effectExtent l="0" t="0" r="0" b="0"/>
                    <wp:wrapNone/>
                    <wp:docPr id="23" name="Tekstvak 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7559675" cy="3150870"/>
                            </a:xfrm>
                            <a:prstGeom prst="rect">
                              <a:avLst/>
                            </a:prstGeom>
                            <a:noFill/>
                            <a:ln w="6350">
                              <a:noFill/>
                            </a:ln>
                          </wps:spPr>
                          <wps:txbx>
                            <w:txbxContent>
                              <w:sdt>
                                <w:sdtPr>
                                  <w:rPr>
                                    <w:b/>
                                    <w:bCs/>
                                    <w:color w:val="FFFFFF" w:themeColor="background1"/>
                                    <w:sz w:val="56"/>
                                    <w:szCs w:val="56"/>
                                  </w:rPr>
                                  <w:alias w:val="Titel"/>
                                  <w:tag w:val=""/>
                                  <w:id w:val="-938752920"/>
                                  <w:placeholder>
                                    <w:docPart w:val="E1ED1D2E4F6448D09138D745C54C82E2"/>
                                  </w:placeholder>
                                  <w:dataBinding w:prefixMappings="xmlns:ns0='http://purl.org/dc/elements/1.1/' xmlns:ns1='http://schemas.openxmlformats.org/package/2006/metadata/core-properties' " w:xpath="/ns1:coreProperties[1]/ns0:title[1]" w:storeItemID="{6C3C8BC8-F283-45AE-878A-BAB7291924A1}"/>
                                  <w:text/>
                                </w:sdtPr>
                                <w:sdtEndPr/>
                                <w:sdtContent>
                                  <w:p w14:paraId="083E6841" w14:textId="3CEF22FD" w:rsidR="006A032A" w:rsidRPr="00DC5924" w:rsidRDefault="0017584A" w:rsidP="006A032A">
                                    <w:pPr>
                                      <w:rPr>
                                        <w:b/>
                                        <w:bCs/>
                                        <w:color w:val="FFFFFF" w:themeColor="background1"/>
                                        <w:sz w:val="72"/>
                                        <w:szCs w:val="72"/>
                                      </w:rPr>
                                    </w:pPr>
                                    <w:r w:rsidRPr="00EA4FF9">
                                      <w:rPr>
                                        <w:b/>
                                        <w:bCs/>
                                        <w:color w:val="FFFFFF" w:themeColor="background1"/>
                                        <w:sz w:val="56"/>
                                        <w:szCs w:val="56"/>
                                      </w:rPr>
                                      <w:t>Eind</w:t>
                                    </w:r>
                                    <w:r w:rsidR="00D21114" w:rsidRPr="00EA4FF9">
                                      <w:rPr>
                                        <w:b/>
                                        <w:bCs/>
                                        <w:color w:val="FFFFFF" w:themeColor="background1"/>
                                        <w:sz w:val="56"/>
                                        <w:szCs w:val="56"/>
                                      </w:rPr>
                                      <w:t>r</w:t>
                                    </w:r>
                                    <w:r w:rsidR="006A032A" w:rsidRPr="00EA4FF9">
                                      <w:rPr>
                                        <w:b/>
                                        <w:bCs/>
                                        <w:color w:val="FFFFFF" w:themeColor="background1"/>
                                        <w:sz w:val="56"/>
                                        <w:szCs w:val="56"/>
                                      </w:rPr>
                                      <w:t>apport</w:t>
                                    </w:r>
                                    <w:r w:rsidRPr="00EA4FF9">
                                      <w:rPr>
                                        <w:b/>
                                        <w:bCs/>
                                        <w:color w:val="FFFFFF" w:themeColor="background1"/>
                                        <w:sz w:val="56"/>
                                        <w:szCs w:val="56"/>
                                      </w:rPr>
                                      <w:t xml:space="preserve">age </w:t>
                                    </w:r>
                                    <w:r w:rsidR="00D21114" w:rsidRPr="00EA4FF9">
                                      <w:rPr>
                                        <w:b/>
                                        <w:bCs/>
                                        <w:color w:val="FFFFFF" w:themeColor="background1"/>
                                        <w:sz w:val="56"/>
                                        <w:szCs w:val="56"/>
                                      </w:rPr>
                                      <w:t>D</w:t>
                                    </w:r>
                                    <w:r w:rsidRPr="00EA4FF9">
                                      <w:rPr>
                                        <w:b/>
                                        <w:bCs/>
                                        <w:color w:val="FFFFFF" w:themeColor="background1"/>
                                        <w:sz w:val="56"/>
                                        <w:szCs w:val="56"/>
                                      </w:rPr>
                                      <w:t>eelproject</w:t>
                                    </w:r>
                                    <w:r w:rsidR="00D21114" w:rsidRPr="00EA4FF9">
                                      <w:rPr>
                                        <w:b/>
                                        <w:bCs/>
                                        <w:color w:val="FFFFFF" w:themeColor="background1"/>
                                        <w:sz w:val="56"/>
                                        <w:szCs w:val="56"/>
                                      </w:rPr>
                                      <w:t>plan</w:t>
                                    </w:r>
                                    <w:r w:rsidRPr="00EA4FF9">
                                      <w:rPr>
                                        <w:b/>
                                        <w:bCs/>
                                        <w:color w:val="FFFFFF" w:themeColor="background1"/>
                                        <w:sz w:val="56"/>
                                        <w:szCs w:val="56"/>
                                      </w:rPr>
                                      <w:t xml:space="preserve"> </w:t>
                                    </w:r>
                                    <w:r w:rsidR="00045A6C" w:rsidRPr="00EA4FF9">
                                      <w:rPr>
                                        <w:b/>
                                        <w:bCs/>
                                        <w:color w:val="FFFFFF" w:themeColor="background1"/>
                                        <w:sz w:val="56"/>
                                        <w:szCs w:val="56"/>
                                      </w:rPr>
                                      <w:t>1</w:t>
                                    </w:r>
                                    <w:r w:rsidRPr="00EA4FF9">
                                      <w:rPr>
                                        <w:b/>
                                        <w:bCs/>
                                        <w:color w:val="FFFFFF" w:themeColor="background1"/>
                                        <w:sz w:val="56"/>
                                        <w:szCs w:val="56"/>
                                      </w:rPr>
                                      <w:t xml:space="preserve"> GeoBIM</w:t>
                                    </w:r>
                                    <w:r w:rsidR="00D21114" w:rsidRPr="00EA4FF9">
                                      <w:rPr>
                                        <w:b/>
                                        <w:bCs/>
                                        <w:color w:val="FFFFFF" w:themeColor="background1"/>
                                        <w:sz w:val="56"/>
                                        <w:szCs w:val="56"/>
                                      </w:rPr>
                                      <w:t xml:space="preserve"> voor gebiedsontwikkeling</w:t>
                                    </w:r>
                                  </w:p>
                                </w:sdtContent>
                              </w:sdt>
                              <w:p w14:paraId="5D32295A" w14:textId="77777777" w:rsidR="006A032A" w:rsidRDefault="006A032A" w:rsidP="006A032A">
                                <w:pPr>
                                  <w:spacing w:after="160"/>
                                  <w:rPr>
                                    <w:color w:val="FFFFFF" w:themeColor="background1"/>
                                    <w:sz w:val="44"/>
                                    <w:szCs w:val="44"/>
                                  </w:rPr>
                                </w:pPr>
                                <w:r>
                                  <w:rPr>
                                    <w:color w:val="FFFFFF" w:themeColor="background1"/>
                                    <w:sz w:val="44"/>
                                    <w:szCs w:val="44"/>
                                  </w:rPr>
                                  <w:t>Geonovum</w:t>
                                </w:r>
                              </w:p>
                              <w:p w14:paraId="6869542F" w14:textId="66AD1370" w:rsidR="006A032A" w:rsidRPr="00C80C68" w:rsidRDefault="006A032A" w:rsidP="006A032A">
                                <w:pPr>
                                  <w:spacing w:line="240" w:lineRule="auto"/>
                                  <w:ind w:left="1276" w:hanging="1276"/>
                                  <w:rPr>
                                    <w:color w:val="FFFFFF" w:themeColor="background1"/>
                                    <w:sz w:val="28"/>
                                    <w:szCs w:val="28"/>
                                  </w:rPr>
                                </w:pPr>
                                <w:r w:rsidRPr="00A02FAF">
                                  <w:rPr>
                                    <w:b/>
                                    <w:bCs/>
                                    <w:color w:val="FFFFFF" w:themeColor="background1"/>
                                    <w:sz w:val="28"/>
                                    <w:szCs w:val="28"/>
                                  </w:rPr>
                                  <w:t>Versie</w:t>
                                </w:r>
                                <w:r w:rsidRPr="00C80C68">
                                  <w:rPr>
                                    <w:color w:val="FFFFFF" w:themeColor="background1"/>
                                    <w:sz w:val="28"/>
                                    <w:szCs w:val="28"/>
                                  </w:rPr>
                                  <w:tab/>
                                </w:r>
                                <w:sdt>
                                  <w:sdtPr>
                                    <w:rPr>
                                      <w:color w:val="FFFFFF" w:themeColor="background1"/>
                                      <w:sz w:val="28"/>
                                      <w:szCs w:val="28"/>
                                    </w:rPr>
                                    <w:id w:val="-2138181816"/>
                                    <w:placeholder>
                                      <w:docPart w:val="EDE08D7A0FEE41C1881708B55CF60854"/>
                                    </w:placeholder>
                                    <w:dataBinding w:prefixMappings="xmlns:ns0='Extra' " w:xpath="/ns0:Extra[1]/ns0:Version[1]" w:storeItemID="{755198CB-D0B1-4DBA-81DC-B5FEA28FA7F3}"/>
                                    <w:text/>
                                  </w:sdtPr>
                                  <w:sdtEndPr/>
                                  <w:sdtContent>
                                    <w:r w:rsidR="00045A6C">
                                      <w:rPr>
                                        <w:color w:val="FFFFFF" w:themeColor="background1"/>
                                        <w:sz w:val="28"/>
                                        <w:szCs w:val="28"/>
                                      </w:rPr>
                                      <w:t>0.1</w:t>
                                    </w:r>
                                  </w:sdtContent>
                                </w:sdt>
                              </w:p>
                              <w:p w14:paraId="2BCF7DE5" w14:textId="26D6E59E" w:rsidR="006A032A" w:rsidRPr="00A02FAF" w:rsidRDefault="006A032A" w:rsidP="006A032A">
                                <w:pPr>
                                  <w:spacing w:line="240" w:lineRule="auto"/>
                                  <w:ind w:left="1276" w:hanging="1276"/>
                                  <w:rPr>
                                    <w:color w:val="FFFFFF" w:themeColor="background1"/>
                                    <w:sz w:val="28"/>
                                    <w:szCs w:val="28"/>
                                  </w:rPr>
                                </w:pPr>
                                <w:r w:rsidRPr="00A02FAF">
                                  <w:rPr>
                                    <w:b/>
                                    <w:bCs/>
                                    <w:color w:val="FFFFFF" w:themeColor="background1"/>
                                    <w:sz w:val="28"/>
                                    <w:szCs w:val="28"/>
                                  </w:rPr>
                                  <w:t>Status</w:t>
                                </w:r>
                                <w:r>
                                  <w:rPr>
                                    <w:color w:val="FFFFFF" w:themeColor="background1"/>
                                    <w:sz w:val="28"/>
                                    <w:szCs w:val="28"/>
                                  </w:rPr>
                                  <w:tab/>
                                </w:r>
                                <w:sdt>
                                  <w:sdtPr>
                                    <w:rPr>
                                      <w:color w:val="FFFFFF" w:themeColor="background1"/>
                                      <w:sz w:val="28"/>
                                      <w:szCs w:val="28"/>
                                    </w:rPr>
                                    <w:tag w:val="ccdStatus"/>
                                    <w:id w:val="-1580206793"/>
                                    <w:placeholder>
                                      <w:docPart w:val="C40954DCDB0645F7B75523EA7C6DFA27"/>
                                    </w:placeholder>
                                    <w:dataBinding w:prefixMappings="xmlns:ns0='Extra' " w:xpath="/ns0:Extra[1]/ns0:Status[1]" w:storeItemID="{755198CB-D0B1-4DBA-81DC-B5FEA28FA7F3}"/>
                                    <w:comboBox w:lastValue="Concept">
                                      <w:listItem w:displayText="concept" w:value="concept"/>
                                      <w:listItem w:displayText="definitief" w:value="definitief"/>
                                      <w:listItem w:displayText="ter consultatie" w:value="ter consultatie"/>
                                      <w:listItem w:displayText="ter vaststelling" w:value="ter vaststelling"/>
                                      <w:listItem w:displayText="werkversie" w:value="werkversie"/>
                                    </w:comboBox>
                                  </w:sdtPr>
                                  <w:sdtEndPr/>
                                  <w:sdtContent>
                                    <w:r w:rsidR="00045A6C">
                                      <w:rPr>
                                        <w:color w:val="FFFFFF" w:themeColor="background1"/>
                                        <w:sz w:val="28"/>
                                        <w:szCs w:val="28"/>
                                      </w:rPr>
                                      <w:t>Concept</w:t>
                                    </w:r>
                                  </w:sdtContent>
                                </w:sdt>
                              </w:p>
                              <w:p w14:paraId="67A4272B" w14:textId="0D4BC968" w:rsidR="00EA4FF9" w:rsidRDefault="006A032A" w:rsidP="006A032A">
                                <w:pPr>
                                  <w:spacing w:line="240" w:lineRule="auto"/>
                                  <w:ind w:left="1276" w:hanging="1276"/>
                                  <w:rPr>
                                    <w:b/>
                                    <w:bCs/>
                                    <w:color w:val="FFFFFF" w:themeColor="background1"/>
                                    <w:sz w:val="28"/>
                                    <w:szCs w:val="28"/>
                                  </w:rPr>
                                </w:pPr>
                                <w:r w:rsidRPr="00A02FAF">
                                  <w:rPr>
                                    <w:b/>
                                    <w:bCs/>
                                    <w:color w:val="FFFFFF" w:themeColor="background1"/>
                                    <w:sz w:val="28"/>
                                    <w:szCs w:val="28"/>
                                  </w:rPr>
                                  <w:t>Datum</w:t>
                                </w:r>
                                <w:r w:rsidR="00EA4FF9">
                                  <w:rPr>
                                    <w:b/>
                                    <w:bCs/>
                                    <w:color w:val="FFFFFF" w:themeColor="background1"/>
                                    <w:sz w:val="28"/>
                                    <w:szCs w:val="28"/>
                                  </w:rPr>
                                  <w:tab/>
                                </w:r>
                                <w:sdt>
                                  <w:sdtPr>
                                    <w:rPr>
                                      <w:color w:val="FFFFFF" w:themeColor="background1"/>
                                      <w:sz w:val="28"/>
                                      <w:szCs w:val="28"/>
                                    </w:rPr>
                                    <w:alias w:val="Publicatiedatum"/>
                                    <w:tag w:val=""/>
                                    <w:id w:val="-1816169215"/>
                                    <w:placeholder>
                                      <w:docPart w:val="FD557F8A442D4673A9F90121F812FDE8"/>
                                    </w:placeholder>
                                    <w:dataBinding w:prefixMappings="xmlns:ns0='http://schemas.microsoft.com/office/2006/coverPageProps' " w:xpath="/ns0:CoverPageProperties[1]/ns0:PublishDate[1]" w:storeItemID="{55AF091B-3C7A-41E3-B477-F2FDAA23CFDA}"/>
                                    <w:date w:fullDate="2024-12-23T00:00:00Z">
                                      <w:dateFormat w:val="d MMMM yyyy"/>
                                      <w:lid w:val="nl-NL"/>
                                      <w:storeMappedDataAs w:val="date"/>
                                      <w:calendar w:val="gregorian"/>
                                    </w:date>
                                  </w:sdtPr>
                                  <w:sdtContent>
                                    <w:r w:rsidR="00EA4FF9">
                                      <w:rPr>
                                        <w:color w:val="FFFFFF" w:themeColor="background1"/>
                                        <w:sz w:val="28"/>
                                        <w:szCs w:val="28"/>
                                      </w:rPr>
                                      <w:t>23 december 2024</w:t>
                                    </w:r>
                                  </w:sdtContent>
                                </w:sdt>
                              </w:p>
                              <w:p w14:paraId="521D8678" w14:textId="23028938" w:rsidR="00DF090F" w:rsidRPr="00A02FAF" w:rsidRDefault="00EA4FF9" w:rsidP="006A032A">
                                <w:pPr>
                                  <w:spacing w:line="240" w:lineRule="auto"/>
                                  <w:ind w:left="1276" w:hanging="1276"/>
                                  <w:rPr>
                                    <w:color w:val="FFFFFF" w:themeColor="background1"/>
                                    <w:sz w:val="28"/>
                                    <w:szCs w:val="28"/>
                                  </w:rPr>
                                </w:pPr>
                                <w:r w:rsidRPr="00EA4FF9">
                                  <w:rPr>
                                    <w:b/>
                                    <w:bCs/>
                                    <w:color w:val="FFFFFF" w:themeColor="background1"/>
                                    <w:sz w:val="28"/>
                                    <w:szCs w:val="28"/>
                                  </w:rPr>
                                  <w:t>Auteurs</w:t>
                                </w:r>
                                <w:r w:rsidR="006A032A">
                                  <w:rPr>
                                    <w:color w:val="FFFFFF" w:themeColor="background1"/>
                                    <w:sz w:val="28"/>
                                    <w:szCs w:val="28"/>
                                  </w:rPr>
                                  <w:tab/>
                                </w:r>
                                <w:r>
                                  <w:rPr>
                                    <w:color w:val="FFFFFF" w:themeColor="background1"/>
                                    <w:sz w:val="28"/>
                                    <w:szCs w:val="28"/>
                                  </w:rPr>
                                  <w:t>Rolf Jonker en Jantien Stoter</w:t>
                                </w:r>
                              </w:p>
                            </w:txbxContent>
                          </wps:txbx>
                          <wps:bodyPr rot="0" spcFirstLastPara="0" vertOverflow="overflow" horzOverflow="overflow" vert="horz" wrap="square" lIns="1036800" tIns="45720" rIns="10368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62640B" id="_x0000_t202" coordsize="21600,21600" o:spt="202" path="m,l,21600r21600,l21600,xe">
                    <v:stroke joinstyle="miter"/>
                    <v:path gradientshapeok="t" o:connecttype="rect"/>
                  </v:shapetype>
                  <v:shape id="Tekstvak 23" o:spid="_x0000_s1026" type="#_x0000_t202" alt="&quot;&quot;" style="position:absolute;margin-left:0;margin-top:593.6pt;width:595.25pt;height:248.1pt;z-index:2516582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" filled="f" stroked="f" strokeweight=".5pt">
                    <v:textbox inset="28.8mm,,28.8mm">
                      <w:txbxContent>
                        <w:sdt>
                          <w:sdtPr>
                            <w:rPr>
                              <w:b/>
                              <w:bCs/>
                              <w:color w:val="FFFFFF" w:themeColor="background1"/>
                              <w:sz w:val="56"/>
                              <w:szCs w:val="56"/>
                            </w:rPr>
                            <w:alias w:val="Titel"/>
                            <w:tag w:val=""/>
                            <w:id w:val="-938752920"/>
                            <w:placeholder>
                              <w:docPart w:val="E1ED1D2E4F6448D09138D745C54C82E2"/>
                            </w:placeholder>
                            <w:dataBinding w:prefixMappings="xmlns:ns0='http://purl.org/dc/elements/1.1/' xmlns:ns1='http://schemas.openxmlformats.org/package/2006/metadata/core-properties' " w:xpath="/ns1:coreProperties[1]/ns0:title[1]" w:storeItemID="{6C3C8BC8-F283-45AE-878A-BAB7291924A1}"/>
                            <w:text/>
                          </w:sdtPr>
                          <w:sdtEndPr/>
                          <w:sdtContent>
                            <w:p w14:paraId="083E6841" w14:textId="3CEF22FD" w:rsidR="006A032A" w:rsidRPr="00DC5924" w:rsidRDefault="0017584A" w:rsidP="006A032A">
                              <w:pPr>
                                <w:rPr>
                                  <w:b/>
                                  <w:bCs/>
                                  <w:color w:val="FFFFFF" w:themeColor="background1"/>
                                  <w:sz w:val="72"/>
                                  <w:szCs w:val="72"/>
                                </w:rPr>
                              </w:pPr>
                              <w:r w:rsidRPr="00EA4FF9">
                                <w:rPr>
                                  <w:b/>
                                  <w:bCs/>
                                  <w:color w:val="FFFFFF" w:themeColor="background1"/>
                                  <w:sz w:val="56"/>
                                  <w:szCs w:val="56"/>
                                </w:rPr>
                                <w:t>Eind</w:t>
                              </w:r>
                              <w:r w:rsidR="00D21114" w:rsidRPr="00EA4FF9">
                                <w:rPr>
                                  <w:b/>
                                  <w:bCs/>
                                  <w:color w:val="FFFFFF" w:themeColor="background1"/>
                                  <w:sz w:val="56"/>
                                  <w:szCs w:val="56"/>
                                </w:rPr>
                                <w:t>r</w:t>
                              </w:r>
                              <w:r w:rsidR="006A032A" w:rsidRPr="00EA4FF9">
                                <w:rPr>
                                  <w:b/>
                                  <w:bCs/>
                                  <w:color w:val="FFFFFF" w:themeColor="background1"/>
                                  <w:sz w:val="56"/>
                                  <w:szCs w:val="56"/>
                                </w:rPr>
                                <w:t>apport</w:t>
                              </w:r>
                              <w:r w:rsidRPr="00EA4FF9">
                                <w:rPr>
                                  <w:b/>
                                  <w:bCs/>
                                  <w:color w:val="FFFFFF" w:themeColor="background1"/>
                                  <w:sz w:val="56"/>
                                  <w:szCs w:val="56"/>
                                </w:rPr>
                                <w:t xml:space="preserve">age </w:t>
                              </w:r>
                              <w:r w:rsidR="00D21114" w:rsidRPr="00EA4FF9">
                                <w:rPr>
                                  <w:b/>
                                  <w:bCs/>
                                  <w:color w:val="FFFFFF" w:themeColor="background1"/>
                                  <w:sz w:val="56"/>
                                  <w:szCs w:val="56"/>
                                </w:rPr>
                                <w:t>D</w:t>
                              </w:r>
                              <w:r w:rsidRPr="00EA4FF9">
                                <w:rPr>
                                  <w:b/>
                                  <w:bCs/>
                                  <w:color w:val="FFFFFF" w:themeColor="background1"/>
                                  <w:sz w:val="56"/>
                                  <w:szCs w:val="56"/>
                                </w:rPr>
                                <w:t>eelproject</w:t>
                              </w:r>
                              <w:r w:rsidR="00D21114" w:rsidRPr="00EA4FF9">
                                <w:rPr>
                                  <w:b/>
                                  <w:bCs/>
                                  <w:color w:val="FFFFFF" w:themeColor="background1"/>
                                  <w:sz w:val="56"/>
                                  <w:szCs w:val="56"/>
                                </w:rPr>
                                <w:t>plan</w:t>
                              </w:r>
                              <w:r w:rsidRPr="00EA4FF9">
                                <w:rPr>
                                  <w:b/>
                                  <w:bCs/>
                                  <w:color w:val="FFFFFF" w:themeColor="background1"/>
                                  <w:sz w:val="56"/>
                                  <w:szCs w:val="56"/>
                                </w:rPr>
                                <w:t xml:space="preserve"> </w:t>
                              </w:r>
                              <w:r w:rsidR="00045A6C" w:rsidRPr="00EA4FF9">
                                <w:rPr>
                                  <w:b/>
                                  <w:bCs/>
                                  <w:color w:val="FFFFFF" w:themeColor="background1"/>
                                  <w:sz w:val="56"/>
                                  <w:szCs w:val="56"/>
                                </w:rPr>
                                <w:t>1</w:t>
                              </w:r>
                              <w:r w:rsidRPr="00EA4FF9">
                                <w:rPr>
                                  <w:b/>
                                  <w:bCs/>
                                  <w:color w:val="FFFFFF" w:themeColor="background1"/>
                                  <w:sz w:val="56"/>
                                  <w:szCs w:val="56"/>
                                </w:rPr>
                                <w:t xml:space="preserve"> GeoBIM</w:t>
                              </w:r>
                              <w:r w:rsidR="00D21114" w:rsidRPr="00EA4FF9">
                                <w:rPr>
                                  <w:b/>
                                  <w:bCs/>
                                  <w:color w:val="FFFFFF" w:themeColor="background1"/>
                                  <w:sz w:val="56"/>
                                  <w:szCs w:val="56"/>
                                </w:rPr>
                                <w:t xml:space="preserve"> voor gebiedsontwikkeling</w:t>
                              </w:r>
                            </w:p>
                          </w:sdtContent>
                        </w:sdt>
                        <w:p w14:paraId="5D32295A" w14:textId="77777777" w:rsidR="006A032A" w:rsidRDefault="006A032A" w:rsidP="006A032A">
                          <w:pPr>
                            <w:spacing w:after="160"/>
                            <w:rPr>
                              <w:color w:val="FFFFFF" w:themeColor="background1"/>
                              <w:sz w:val="44"/>
                              <w:szCs w:val="44"/>
                            </w:rPr>
                          </w:pPr>
                          <w:r>
                            <w:rPr>
                              <w:color w:val="FFFFFF" w:themeColor="background1"/>
                              <w:sz w:val="44"/>
                              <w:szCs w:val="44"/>
                            </w:rPr>
                            <w:t>Geonovum</w:t>
                          </w:r>
                        </w:p>
                        <w:p w14:paraId="6869542F" w14:textId="66AD1370" w:rsidR="006A032A" w:rsidRPr="00C80C68" w:rsidRDefault="006A032A" w:rsidP="006A032A">
                          <w:pPr>
                            <w:spacing w:line="240" w:lineRule="auto"/>
                            <w:ind w:left="1276" w:hanging="1276"/>
                            <w:rPr>
                              <w:color w:val="FFFFFF" w:themeColor="background1"/>
                              <w:sz w:val="28"/>
                              <w:szCs w:val="28"/>
                            </w:rPr>
                          </w:pPr>
                          <w:r w:rsidRPr="00A02FAF">
                            <w:rPr>
                              <w:b/>
                              <w:bCs/>
                              <w:color w:val="FFFFFF" w:themeColor="background1"/>
                              <w:sz w:val="28"/>
                              <w:szCs w:val="28"/>
                            </w:rPr>
                            <w:t>Versie</w:t>
                          </w:r>
                          <w:r w:rsidRPr="00C80C68">
                            <w:rPr>
                              <w:color w:val="FFFFFF" w:themeColor="background1"/>
                              <w:sz w:val="28"/>
                              <w:szCs w:val="28"/>
                            </w:rPr>
                            <w:tab/>
                          </w:r>
                          <w:sdt>
                            <w:sdtPr>
                              <w:rPr>
                                <w:color w:val="FFFFFF" w:themeColor="background1"/>
                                <w:sz w:val="28"/>
                                <w:szCs w:val="28"/>
                              </w:rPr>
                              <w:id w:val="-2138181816"/>
                              <w:placeholder>
                                <w:docPart w:val="EDE08D7A0FEE41C1881708B55CF60854"/>
                              </w:placeholder>
                              <w:dataBinding w:prefixMappings="xmlns:ns0='Extra' " w:xpath="/ns0:Extra[1]/ns0:Version[1]" w:storeItemID="{755198CB-D0B1-4DBA-81DC-B5FEA28FA7F3}"/>
                              <w:text/>
                            </w:sdtPr>
                            <w:sdtEndPr/>
                            <w:sdtContent>
                              <w:r w:rsidR="00045A6C">
                                <w:rPr>
                                  <w:color w:val="FFFFFF" w:themeColor="background1"/>
                                  <w:sz w:val="28"/>
                                  <w:szCs w:val="28"/>
                                </w:rPr>
                                <w:t>0.1</w:t>
                              </w:r>
                            </w:sdtContent>
                          </w:sdt>
                        </w:p>
                        <w:p w14:paraId="2BCF7DE5" w14:textId="26D6E59E" w:rsidR="006A032A" w:rsidRPr="00A02FAF" w:rsidRDefault="006A032A" w:rsidP="006A032A">
                          <w:pPr>
                            <w:spacing w:line="240" w:lineRule="auto"/>
                            <w:ind w:left="1276" w:hanging="1276"/>
                            <w:rPr>
                              <w:color w:val="FFFFFF" w:themeColor="background1"/>
                              <w:sz w:val="28"/>
                              <w:szCs w:val="28"/>
                            </w:rPr>
                          </w:pPr>
                          <w:r w:rsidRPr="00A02FAF">
                            <w:rPr>
                              <w:b/>
                              <w:bCs/>
                              <w:color w:val="FFFFFF" w:themeColor="background1"/>
                              <w:sz w:val="28"/>
                              <w:szCs w:val="28"/>
                            </w:rPr>
                            <w:t>Status</w:t>
                          </w:r>
                          <w:r>
                            <w:rPr>
                              <w:color w:val="FFFFFF" w:themeColor="background1"/>
                              <w:sz w:val="28"/>
                              <w:szCs w:val="28"/>
                            </w:rPr>
                            <w:tab/>
                          </w:r>
                          <w:sdt>
                            <w:sdtPr>
                              <w:rPr>
                                <w:color w:val="FFFFFF" w:themeColor="background1"/>
                                <w:sz w:val="28"/>
                                <w:szCs w:val="28"/>
                              </w:rPr>
                              <w:tag w:val="ccdStatus"/>
                              <w:id w:val="-1580206793"/>
                              <w:placeholder>
                                <w:docPart w:val="C40954DCDB0645F7B75523EA7C6DFA27"/>
                              </w:placeholder>
                              <w:dataBinding w:prefixMappings="xmlns:ns0='Extra' " w:xpath="/ns0:Extra[1]/ns0:Status[1]" w:storeItemID="{755198CB-D0B1-4DBA-81DC-B5FEA28FA7F3}"/>
                              <w:comboBox w:lastValue="Concept">
                                <w:listItem w:displayText="concept" w:value="concept"/>
                                <w:listItem w:displayText="definitief" w:value="definitief"/>
                                <w:listItem w:displayText="ter consultatie" w:value="ter consultatie"/>
                                <w:listItem w:displayText="ter vaststelling" w:value="ter vaststelling"/>
                                <w:listItem w:displayText="werkversie" w:value="werkversie"/>
                              </w:comboBox>
                            </w:sdtPr>
                            <w:sdtEndPr/>
                            <w:sdtContent>
                              <w:r w:rsidR="00045A6C">
                                <w:rPr>
                                  <w:color w:val="FFFFFF" w:themeColor="background1"/>
                                  <w:sz w:val="28"/>
                                  <w:szCs w:val="28"/>
                                </w:rPr>
                                <w:t>Concept</w:t>
                              </w:r>
                            </w:sdtContent>
                          </w:sdt>
                        </w:p>
                        <w:p w14:paraId="67A4272B" w14:textId="0D4BC968" w:rsidR="00EA4FF9" w:rsidRDefault="006A032A" w:rsidP="006A032A">
                          <w:pPr>
                            <w:spacing w:line="240" w:lineRule="auto"/>
                            <w:ind w:left="1276" w:hanging="1276"/>
                            <w:rPr>
                              <w:b/>
                              <w:bCs/>
                              <w:color w:val="FFFFFF" w:themeColor="background1"/>
                              <w:sz w:val="28"/>
                              <w:szCs w:val="28"/>
                            </w:rPr>
                          </w:pPr>
                          <w:r w:rsidRPr="00A02FAF">
                            <w:rPr>
                              <w:b/>
                              <w:bCs/>
                              <w:color w:val="FFFFFF" w:themeColor="background1"/>
                              <w:sz w:val="28"/>
                              <w:szCs w:val="28"/>
                            </w:rPr>
                            <w:t>Datum</w:t>
                          </w:r>
                          <w:r w:rsidR="00EA4FF9">
                            <w:rPr>
                              <w:b/>
                              <w:bCs/>
                              <w:color w:val="FFFFFF" w:themeColor="background1"/>
                              <w:sz w:val="28"/>
                              <w:szCs w:val="28"/>
                            </w:rPr>
                            <w:tab/>
                          </w:r>
                          <w:sdt>
                            <w:sdtPr>
                              <w:rPr>
                                <w:color w:val="FFFFFF" w:themeColor="background1"/>
                                <w:sz w:val="28"/>
                                <w:szCs w:val="28"/>
                              </w:rPr>
                              <w:alias w:val="Publicatiedatum"/>
                              <w:tag w:val=""/>
                              <w:id w:val="-1816169215"/>
                              <w:placeholder>
                                <w:docPart w:val="FD557F8A442D4673A9F90121F812FDE8"/>
                              </w:placeholder>
                              <w:dataBinding w:prefixMappings="xmlns:ns0='http://schemas.microsoft.com/office/2006/coverPageProps' " w:xpath="/ns0:CoverPageProperties[1]/ns0:PublishDate[1]" w:storeItemID="{55AF091B-3C7A-41E3-B477-F2FDAA23CFDA}"/>
                              <w:date w:fullDate="2024-12-23T00:00:00Z">
                                <w:dateFormat w:val="d MMMM yyyy"/>
                                <w:lid w:val="nl-NL"/>
                                <w:storeMappedDataAs w:val="date"/>
                                <w:calendar w:val="gregorian"/>
                              </w:date>
                            </w:sdtPr>
                            <w:sdtContent>
                              <w:r w:rsidR="00EA4FF9">
                                <w:rPr>
                                  <w:color w:val="FFFFFF" w:themeColor="background1"/>
                                  <w:sz w:val="28"/>
                                  <w:szCs w:val="28"/>
                                </w:rPr>
                                <w:t>23 december 2024</w:t>
                              </w:r>
                            </w:sdtContent>
                          </w:sdt>
                        </w:p>
                        <w:p w14:paraId="521D8678" w14:textId="23028938" w:rsidR="00DF090F" w:rsidRPr="00A02FAF" w:rsidRDefault="00EA4FF9" w:rsidP="006A032A">
                          <w:pPr>
                            <w:spacing w:line="240" w:lineRule="auto"/>
                            <w:ind w:left="1276" w:hanging="1276"/>
                            <w:rPr>
                              <w:color w:val="FFFFFF" w:themeColor="background1"/>
                              <w:sz w:val="28"/>
                              <w:szCs w:val="28"/>
                            </w:rPr>
                          </w:pPr>
                          <w:r w:rsidRPr="00EA4FF9">
                            <w:rPr>
                              <w:b/>
                              <w:bCs/>
                              <w:color w:val="FFFFFF" w:themeColor="background1"/>
                              <w:sz w:val="28"/>
                              <w:szCs w:val="28"/>
                            </w:rPr>
                            <w:t>Auteurs</w:t>
                          </w:r>
                          <w:r w:rsidR="006A032A">
                            <w:rPr>
                              <w:color w:val="FFFFFF" w:themeColor="background1"/>
                              <w:sz w:val="28"/>
                              <w:szCs w:val="28"/>
                            </w:rPr>
                            <w:tab/>
                          </w:r>
                          <w:r>
                            <w:rPr>
                              <w:color w:val="FFFFFF" w:themeColor="background1"/>
                              <w:sz w:val="28"/>
                              <w:szCs w:val="28"/>
                            </w:rPr>
                            <w:t>Rolf Jonker en Jantien Stoter</w:t>
                          </w:r>
                        </w:p>
                      </w:txbxContent>
                    </v:textbox>
                    <w10:wrap anchorx="page" anchory="page"/>
                  </v:shape>
                </w:pict>
              </mc:Fallback>
            </mc:AlternateContent>
          </w:r>
          <w:r w:rsidRPr="0017584A">
            <w:rPr>
              <w:noProof/>
            </w:rPr>
            <w:drawing>
              <wp:anchor distT="0" distB="0" distL="114300" distR="114300" simplePos="0" relativeHeight="251658254" behindDoc="0" locked="0" layoutInCell="1" allowOverlap="1" wp14:anchorId="68EFF1FD" wp14:editId="14AAF257">
                <wp:simplePos x="0" y="0"/>
                <wp:positionH relativeFrom="page">
                  <wp:posOffset>4848447</wp:posOffset>
                </wp:positionH>
                <wp:positionV relativeFrom="page">
                  <wp:posOffset>1860698</wp:posOffset>
                </wp:positionV>
                <wp:extent cx="1969135" cy="1003935"/>
                <wp:effectExtent l="0" t="0" r="0" b="5715"/>
                <wp:wrapNone/>
                <wp:docPr id="24" name="ArtworkLogo">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tworkLogo">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969135" cy="1003935"/>
                        </a:xfrm>
                        <a:prstGeom prst="rect">
                          <a:avLst/>
                        </a:prstGeom>
                      </pic:spPr>
                    </pic:pic>
                  </a:graphicData>
                </a:graphic>
                <wp14:sizeRelH relativeFrom="margin">
                  <wp14:pctWidth>0</wp14:pctWidth>
                </wp14:sizeRelH>
                <wp14:sizeRelV relativeFrom="margin">
                  <wp14:pctHeight>0</wp14:pctHeight>
                </wp14:sizeRelV>
              </wp:anchor>
            </w:drawing>
          </w:r>
        </w:p>
        <w:p w14:paraId="67FCE7C1" w14:textId="77777777" w:rsidR="00DF090F" w:rsidRPr="0017584A" w:rsidRDefault="00DF090F"/>
        <w:p w14:paraId="6C53B90B" w14:textId="77777777" w:rsidR="00DF090F" w:rsidRPr="0017584A" w:rsidRDefault="00DF090F">
          <w:pPr>
            <w:spacing w:after="160"/>
          </w:pPr>
          <w:r w:rsidRPr="0017584A">
            <w:rPr>
              <w:b/>
            </w:rPr>
            <w:br w:type="page"/>
          </w:r>
        </w:p>
      </w:sdtContent>
    </w:sdt>
    <w:p w14:paraId="62EEC458" w14:textId="77777777" w:rsidR="0006671D" w:rsidRPr="0017584A" w:rsidRDefault="0017584A" w:rsidP="00DC5924">
      <w:pPr>
        <w:pStyle w:val="GNKop1"/>
      </w:pPr>
      <w:fldSimple w:instr="DOCVARIABLE  txtTOC  \* MERGEFORMAT">
        <w:r>
          <w:t>Inhoudsopgave</w:t>
        </w:r>
      </w:fldSimple>
    </w:p>
    <w:p w14:paraId="7CEF4CCA" w14:textId="77777777" w:rsidR="00333926" w:rsidRPr="0017584A" w:rsidRDefault="00333926" w:rsidP="00333926"/>
    <w:p w14:paraId="4FBDBEB5" w14:textId="43FF721B" w:rsidR="00775AE8" w:rsidRDefault="00333926">
      <w:pPr>
        <w:pStyle w:val="TOC1"/>
        <w:rPr>
          <w:rFonts w:eastAsiaTheme="minorEastAsia"/>
          <w:b w:val="0"/>
          <w:noProof/>
          <w:color w:val="auto"/>
          <w:kern w:val="2"/>
          <w:szCs w:val="24"/>
          <w:lang w:eastAsia="nl-NL"/>
          <w14:ligatures w14:val="standardContextual"/>
        </w:rPr>
      </w:pPr>
      <w:r w:rsidRPr="0017584A">
        <w:fldChar w:fldCharType="begin"/>
      </w:r>
      <w:r w:rsidRPr="0017584A">
        <w:instrText xml:space="preserve"> TOC \o "1-3" \h \z \u </w:instrText>
      </w:r>
      <w:r w:rsidRPr="0017584A">
        <w:fldChar w:fldCharType="separate"/>
      </w:r>
      <w:hyperlink w:anchor="_Toc189770332" w:history="1">
        <w:r w:rsidR="00775AE8" w:rsidRPr="00FD6D97">
          <w:rPr>
            <w:rStyle w:val="Hyperlink"/>
            <w:noProof/>
          </w:rPr>
          <w:t>1.</w:t>
        </w:r>
        <w:r w:rsidR="00775AE8">
          <w:rPr>
            <w:rFonts w:eastAsiaTheme="minorEastAsia"/>
            <w:b w:val="0"/>
            <w:noProof/>
            <w:color w:val="auto"/>
            <w:kern w:val="2"/>
            <w:szCs w:val="24"/>
            <w:lang w:eastAsia="nl-NL"/>
            <w14:ligatures w14:val="standardContextual"/>
          </w:rPr>
          <w:tab/>
        </w:r>
        <w:r w:rsidR="00775AE8" w:rsidRPr="00FD6D97">
          <w:rPr>
            <w:rStyle w:val="Hyperlink"/>
            <w:noProof/>
          </w:rPr>
          <w:t>Managementsamenvatting</w:t>
        </w:r>
        <w:r w:rsidR="00775AE8">
          <w:rPr>
            <w:noProof/>
            <w:webHidden/>
          </w:rPr>
          <w:tab/>
        </w:r>
        <w:r w:rsidR="00775AE8">
          <w:rPr>
            <w:noProof/>
            <w:webHidden/>
          </w:rPr>
          <w:fldChar w:fldCharType="begin"/>
        </w:r>
        <w:r w:rsidR="00775AE8">
          <w:rPr>
            <w:noProof/>
            <w:webHidden/>
          </w:rPr>
          <w:instrText xml:space="preserve"> PAGEREF _Toc189770332 \h </w:instrText>
        </w:r>
        <w:r w:rsidR="00775AE8">
          <w:rPr>
            <w:noProof/>
            <w:webHidden/>
          </w:rPr>
        </w:r>
        <w:r w:rsidR="00775AE8">
          <w:rPr>
            <w:noProof/>
            <w:webHidden/>
          </w:rPr>
          <w:fldChar w:fldCharType="separate"/>
        </w:r>
        <w:r w:rsidR="008E54C0">
          <w:rPr>
            <w:noProof/>
            <w:webHidden/>
          </w:rPr>
          <w:t>2</w:t>
        </w:r>
        <w:r w:rsidR="00775AE8">
          <w:rPr>
            <w:noProof/>
            <w:webHidden/>
          </w:rPr>
          <w:fldChar w:fldCharType="end"/>
        </w:r>
      </w:hyperlink>
    </w:p>
    <w:p w14:paraId="3D4A1087" w14:textId="3DADFA5D" w:rsidR="00775AE8" w:rsidRDefault="00775AE8">
      <w:pPr>
        <w:pStyle w:val="TOC2"/>
        <w:rPr>
          <w:rFonts w:eastAsiaTheme="minorEastAsia"/>
          <w:noProof/>
          <w:color w:val="auto"/>
          <w:kern w:val="2"/>
          <w:sz w:val="24"/>
          <w:szCs w:val="24"/>
          <w:lang w:eastAsia="nl-NL"/>
          <w14:ligatures w14:val="standardContextual"/>
        </w:rPr>
      </w:pPr>
      <w:hyperlink w:anchor="_Toc189770333" w:history="1">
        <w:r w:rsidRPr="00FD6D97">
          <w:rPr>
            <w:rStyle w:val="Hyperlink"/>
            <w:noProof/>
          </w:rPr>
          <w:t>1.1</w:t>
        </w:r>
        <w:r>
          <w:rPr>
            <w:rFonts w:eastAsiaTheme="minorEastAsia"/>
            <w:noProof/>
            <w:color w:val="auto"/>
            <w:kern w:val="2"/>
            <w:sz w:val="24"/>
            <w:szCs w:val="24"/>
            <w:lang w:eastAsia="nl-NL"/>
            <w14:ligatures w14:val="standardContextual"/>
          </w:rPr>
          <w:tab/>
        </w:r>
        <w:r w:rsidRPr="00FD6D97">
          <w:rPr>
            <w:rStyle w:val="Hyperlink"/>
            <w:noProof/>
          </w:rPr>
          <w:t>Conclusie</w:t>
        </w:r>
        <w:r>
          <w:rPr>
            <w:noProof/>
            <w:webHidden/>
          </w:rPr>
          <w:tab/>
        </w:r>
        <w:r>
          <w:rPr>
            <w:noProof/>
            <w:webHidden/>
          </w:rPr>
          <w:fldChar w:fldCharType="begin"/>
        </w:r>
        <w:r>
          <w:rPr>
            <w:noProof/>
            <w:webHidden/>
          </w:rPr>
          <w:instrText xml:space="preserve"> PAGEREF _Toc189770333 \h </w:instrText>
        </w:r>
        <w:r>
          <w:rPr>
            <w:noProof/>
            <w:webHidden/>
          </w:rPr>
        </w:r>
        <w:r>
          <w:rPr>
            <w:noProof/>
            <w:webHidden/>
          </w:rPr>
          <w:fldChar w:fldCharType="separate"/>
        </w:r>
        <w:r w:rsidR="008E54C0">
          <w:rPr>
            <w:noProof/>
            <w:webHidden/>
          </w:rPr>
          <w:t>2</w:t>
        </w:r>
        <w:r>
          <w:rPr>
            <w:noProof/>
            <w:webHidden/>
          </w:rPr>
          <w:fldChar w:fldCharType="end"/>
        </w:r>
      </w:hyperlink>
    </w:p>
    <w:p w14:paraId="5D68DEA9" w14:textId="51FB2524" w:rsidR="00775AE8" w:rsidRDefault="00775AE8">
      <w:pPr>
        <w:pStyle w:val="TOC1"/>
        <w:rPr>
          <w:rFonts w:eastAsiaTheme="minorEastAsia"/>
          <w:b w:val="0"/>
          <w:noProof/>
          <w:color w:val="auto"/>
          <w:kern w:val="2"/>
          <w:szCs w:val="24"/>
          <w:lang w:eastAsia="nl-NL"/>
          <w14:ligatures w14:val="standardContextual"/>
        </w:rPr>
      </w:pPr>
      <w:hyperlink w:anchor="_Toc189770334" w:history="1">
        <w:r w:rsidRPr="00FD6D97">
          <w:rPr>
            <w:rStyle w:val="Hyperlink"/>
            <w:noProof/>
          </w:rPr>
          <w:t>2.</w:t>
        </w:r>
        <w:r>
          <w:rPr>
            <w:rFonts w:eastAsiaTheme="minorEastAsia"/>
            <w:b w:val="0"/>
            <w:noProof/>
            <w:color w:val="auto"/>
            <w:kern w:val="2"/>
            <w:szCs w:val="24"/>
            <w:lang w:eastAsia="nl-NL"/>
            <w14:ligatures w14:val="standardContextual"/>
          </w:rPr>
          <w:tab/>
        </w:r>
        <w:r w:rsidRPr="00FD6D97">
          <w:rPr>
            <w:rStyle w:val="Hyperlink"/>
            <w:noProof/>
          </w:rPr>
          <w:t>Inleiding</w:t>
        </w:r>
        <w:r>
          <w:rPr>
            <w:noProof/>
            <w:webHidden/>
          </w:rPr>
          <w:tab/>
        </w:r>
        <w:r>
          <w:rPr>
            <w:noProof/>
            <w:webHidden/>
          </w:rPr>
          <w:fldChar w:fldCharType="begin"/>
        </w:r>
        <w:r>
          <w:rPr>
            <w:noProof/>
            <w:webHidden/>
          </w:rPr>
          <w:instrText xml:space="preserve"> PAGEREF _Toc189770334 \h </w:instrText>
        </w:r>
        <w:r>
          <w:rPr>
            <w:noProof/>
            <w:webHidden/>
          </w:rPr>
        </w:r>
        <w:r>
          <w:rPr>
            <w:noProof/>
            <w:webHidden/>
          </w:rPr>
          <w:fldChar w:fldCharType="separate"/>
        </w:r>
        <w:r w:rsidR="008E54C0">
          <w:rPr>
            <w:noProof/>
            <w:webHidden/>
          </w:rPr>
          <w:t>4</w:t>
        </w:r>
        <w:r>
          <w:rPr>
            <w:noProof/>
            <w:webHidden/>
          </w:rPr>
          <w:fldChar w:fldCharType="end"/>
        </w:r>
      </w:hyperlink>
    </w:p>
    <w:p w14:paraId="1B32EE83" w14:textId="0CDE3582" w:rsidR="00775AE8" w:rsidRDefault="00775AE8">
      <w:pPr>
        <w:pStyle w:val="TOC2"/>
        <w:rPr>
          <w:rFonts w:eastAsiaTheme="minorEastAsia"/>
          <w:noProof/>
          <w:color w:val="auto"/>
          <w:kern w:val="2"/>
          <w:sz w:val="24"/>
          <w:szCs w:val="24"/>
          <w:lang w:eastAsia="nl-NL"/>
          <w14:ligatures w14:val="standardContextual"/>
        </w:rPr>
      </w:pPr>
      <w:hyperlink w:anchor="_Toc189770335" w:history="1">
        <w:r w:rsidRPr="00FD6D97">
          <w:rPr>
            <w:rStyle w:val="Hyperlink"/>
            <w:noProof/>
          </w:rPr>
          <w:t>2.1</w:t>
        </w:r>
        <w:r>
          <w:rPr>
            <w:rFonts w:eastAsiaTheme="minorEastAsia"/>
            <w:noProof/>
            <w:color w:val="auto"/>
            <w:kern w:val="2"/>
            <w:sz w:val="24"/>
            <w:szCs w:val="24"/>
            <w:lang w:eastAsia="nl-NL"/>
            <w14:ligatures w14:val="standardContextual"/>
          </w:rPr>
          <w:tab/>
        </w:r>
        <w:r w:rsidRPr="00FD6D97">
          <w:rPr>
            <w:rStyle w:val="Hyperlink"/>
            <w:noProof/>
          </w:rPr>
          <w:t>Overzicht van de resultaten en dit document</w:t>
        </w:r>
        <w:r>
          <w:rPr>
            <w:noProof/>
            <w:webHidden/>
          </w:rPr>
          <w:tab/>
        </w:r>
        <w:r>
          <w:rPr>
            <w:noProof/>
            <w:webHidden/>
          </w:rPr>
          <w:fldChar w:fldCharType="begin"/>
        </w:r>
        <w:r>
          <w:rPr>
            <w:noProof/>
            <w:webHidden/>
          </w:rPr>
          <w:instrText xml:space="preserve"> PAGEREF _Toc189770335 \h </w:instrText>
        </w:r>
        <w:r>
          <w:rPr>
            <w:noProof/>
            <w:webHidden/>
          </w:rPr>
        </w:r>
        <w:r>
          <w:rPr>
            <w:noProof/>
            <w:webHidden/>
          </w:rPr>
          <w:fldChar w:fldCharType="separate"/>
        </w:r>
        <w:r w:rsidR="008E54C0">
          <w:rPr>
            <w:noProof/>
            <w:webHidden/>
          </w:rPr>
          <w:t>4</w:t>
        </w:r>
        <w:r>
          <w:rPr>
            <w:noProof/>
            <w:webHidden/>
          </w:rPr>
          <w:fldChar w:fldCharType="end"/>
        </w:r>
      </w:hyperlink>
    </w:p>
    <w:p w14:paraId="0BF4C766" w14:textId="6F229F9D" w:rsidR="00775AE8" w:rsidRDefault="00775AE8">
      <w:pPr>
        <w:pStyle w:val="TOC2"/>
        <w:rPr>
          <w:rFonts w:eastAsiaTheme="minorEastAsia"/>
          <w:noProof/>
          <w:color w:val="auto"/>
          <w:kern w:val="2"/>
          <w:sz w:val="24"/>
          <w:szCs w:val="24"/>
          <w:lang w:eastAsia="nl-NL"/>
          <w14:ligatures w14:val="standardContextual"/>
        </w:rPr>
      </w:pPr>
      <w:hyperlink w:anchor="_Toc189770336" w:history="1">
        <w:r w:rsidRPr="00FD6D97">
          <w:rPr>
            <w:rStyle w:val="Hyperlink"/>
            <w:noProof/>
          </w:rPr>
          <w:t>2.2</w:t>
        </w:r>
        <w:r>
          <w:rPr>
            <w:rFonts w:eastAsiaTheme="minorEastAsia"/>
            <w:noProof/>
            <w:color w:val="auto"/>
            <w:kern w:val="2"/>
            <w:sz w:val="24"/>
            <w:szCs w:val="24"/>
            <w:lang w:eastAsia="nl-NL"/>
            <w14:ligatures w14:val="standardContextual"/>
          </w:rPr>
          <w:tab/>
        </w:r>
        <w:r w:rsidRPr="00FD6D97">
          <w:rPr>
            <w:rStyle w:val="Hyperlink"/>
            <w:noProof/>
          </w:rPr>
          <w:t>Met dank aan de community</w:t>
        </w:r>
        <w:r>
          <w:rPr>
            <w:noProof/>
            <w:webHidden/>
          </w:rPr>
          <w:tab/>
        </w:r>
        <w:r>
          <w:rPr>
            <w:noProof/>
            <w:webHidden/>
          </w:rPr>
          <w:fldChar w:fldCharType="begin"/>
        </w:r>
        <w:r>
          <w:rPr>
            <w:noProof/>
            <w:webHidden/>
          </w:rPr>
          <w:instrText xml:space="preserve"> PAGEREF _Toc189770336 \h </w:instrText>
        </w:r>
        <w:r>
          <w:rPr>
            <w:noProof/>
            <w:webHidden/>
          </w:rPr>
        </w:r>
        <w:r>
          <w:rPr>
            <w:noProof/>
            <w:webHidden/>
          </w:rPr>
          <w:fldChar w:fldCharType="separate"/>
        </w:r>
        <w:r w:rsidR="008E54C0">
          <w:rPr>
            <w:noProof/>
            <w:webHidden/>
          </w:rPr>
          <w:t>5</w:t>
        </w:r>
        <w:r>
          <w:rPr>
            <w:noProof/>
            <w:webHidden/>
          </w:rPr>
          <w:fldChar w:fldCharType="end"/>
        </w:r>
      </w:hyperlink>
    </w:p>
    <w:p w14:paraId="4892432F" w14:textId="51CF47C2" w:rsidR="00775AE8" w:rsidRDefault="00775AE8">
      <w:pPr>
        <w:pStyle w:val="TOC1"/>
        <w:rPr>
          <w:rFonts w:eastAsiaTheme="minorEastAsia"/>
          <w:b w:val="0"/>
          <w:noProof/>
          <w:color w:val="auto"/>
          <w:kern w:val="2"/>
          <w:szCs w:val="24"/>
          <w:lang w:eastAsia="nl-NL"/>
          <w14:ligatures w14:val="standardContextual"/>
        </w:rPr>
      </w:pPr>
      <w:hyperlink w:anchor="_Toc189770337" w:history="1">
        <w:r w:rsidRPr="00FD6D97">
          <w:rPr>
            <w:rStyle w:val="Hyperlink"/>
            <w:noProof/>
          </w:rPr>
          <w:t>3.</w:t>
        </w:r>
        <w:r>
          <w:rPr>
            <w:rFonts w:eastAsiaTheme="minorEastAsia"/>
            <w:b w:val="0"/>
            <w:noProof/>
            <w:color w:val="auto"/>
            <w:kern w:val="2"/>
            <w:szCs w:val="24"/>
            <w:lang w:eastAsia="nl-NL"/>
            <w14:ligatures w14:val="standardContextual"/>
          </w:rPr>
          <w:tab/>
        </w:r>
        <w:r w:rsidRPr="00FD6D97">
          <w:rPr>
            <w:rStyle w:val="Hyperlink"/>
            <w:noProof/>
          </w:rPr>
          <w:t>Community building</w:t>
        </w:r>
        <w:r>
          <w:rPr>
            <w:noProof/>
            <w:webHidden/>
          </w:rPr>
          <w:tab/>
        </w:r>
        <w:r>
          <w:rPr>
            <w:noProof/>
            <w:webHidden/>
          </w:rPr>
          <w:fldChar w:fldCharType="begin"/>
        </w:r>
        <w:r>
          <w:rPr>
            <w:noProof/>
            <w:webHidden/>
          </w:rPr>
          <w:instrText xml:space="preserve"> PAGEREF _Toc189770337 \h </w:instrText>
        </w:r>
        <w:r>
          <w:rPr>
            <w:noProof/>
            <w:webHidden/>
          </w:rPr>
        </w:r>
        <w:r>
          <w:rPr>
            <w:noProof/>
            <w:webHidden/>
          </w:rPr>
          <w:fldChar w:fldCharType="separate"/>
        </w:r>
        <w:r w:rsidR="008E54C0">
          <w:rPr>
            <w:noProof/>
            <w:webHidden/>
          </w:rPr>
          <w:t>6</w:t>
        </w:r>
        <w:r>
          <w:rPr>
            <w:noProof/>
            <w:webHidden/>
          </w:rPr>
          <w:fldChar w:fldCharType="end"/>
        </w:r>
      </w:hyperlink>
    </w:p>
    <w:p w14:paraId="2E284595" w14:textId="6E09D5A8" w:rsidR="00775AE8" w:rsidRDefault="00775AE8">
      <w:pPr>
        <w:pStyle w:val="TOC2"/>
        <w:rPr>
          <w:rFonts w:eastAsiaTheme="minorEastAsia"/>
          <w:noProof/>
          <w:color w:val="auto"/>
          <w:kern w:val="2"/>
          <w:sz w:val="24"/>
          <w:szCs w:val="24"/>
          <w:lang w:eastAsia="nl-NL"/>
          <w14:ligatures w14:val="standardContextual"/>
        </w:rPr>
      </w:pPr>
      <w:hyperlink w:anchor="_Toc189770338" w:history="1">
        <w:r w:rsidRPr="00FD6D97">
          <w:rPr>
            <w:rStyle w:val="Hyperlink"/>
            <w:noProof/>
          </w:rPr>
          <w:t>3.1</w:t>
        </w:r>
        <w:r>
          <w:rPr>
            <w:rFonts w:eastAsiaTheme="minorEastAsia"/>
            <w:noProof/>
            <w:color w:val="auto"/>
            <w:kern w:val="2"/>
            <w:sz w:val="24"/>
            <w:szCs w:val="24"/>
            <w:lang w:eastAsia="nl-NL"/>
            <w14:ligatures w14:val="standardContextual"/>
          </w:rPr>
          <w:tab/>
        </w:r>
        <w:r w:rsidRPr="00FD6D97">
          <w:rPr>
            <w:rStyle w:val="Hyperlink"/>
            <w:noProof/>
          </w:rPr>
          <w:t>Open uitvraag</w:t>
        </w:r>
        <w:r>
          <w:rPr>
            <w:noProof/>
            <w:webHidden/>
          </w:rPr>
          <w:tab/>
        </w:r>
        <w:r>
          <w:rPr>
            <w:noProof/>
            <w:webHidden/>
          </w:rPr>
          <w:fldChar w:fldCharType="begin"/>
        </w:r>
        <w:r>
          <w:rPr>
            <w:noProof/>
            <w:webHidden/>
          </w:rPr>
          <w:instrText xml:space="preserve"> PAGEREF _Toc189770338 \h </w:instrText>
        </w:r>
        <w:r>
          <w:rPr>
            <w:noProof/>
            <w:webHidden/>
          </w:rPr>
        </w:r>
        <w:r>
          <w:rPr>
            <w:noProof/>
            <w:webHidden/>
          </w:rPr>
          <w:fldChar w:fldCharType="separate"/>
        </w:r>
        <w:r w:rsidR="008E54C0">
          <w:rPr>
            <w:noProof/>
            <w:webHidden/>
          </w:rPr>
          <w:t>7</w:t>
        </w:r>
        <w:r>
          <w:rPr>
            <w:noProof/>
            <w:webHidden/>
          </w:rPr>
          <w:fldChar w:fldCharType="end"/>
        </w:r>
      </w:hyperlink>
    </w:p>
    <w:p w14:paraId="5A0220FF" w14:textId="33599F9D" w:rsidR="00775AE8" w:rsidRDefault="00775AE8">
      <w:pPr>
        <w:pStyle w:val="TOC2"/>
        <w:rPr>
          <w:rFonts w:eastAsiaTheme="minorEastAsia"/>
          <w:noProof/>
          <w:color w:val="auto"/>
          <w:kern w:val="2"/>
          <w:sz w:val="24"/>
          <w:szCs w:val="24"/>
          <w:lang w:eastAsia="nl-NL"/>
          <w14:ligatures w14:val="standardContextual"/>
        </w:rPr>
      </w:pPr>
      <w:hyperlink w:anchor="_Toc189770339" w:history="1">
        <w:r w:rsidRPr="00FD6D97">
          <w:rPr>
            <w:rStyle w:val="Hyperlink"/>
            <w:noProof/>
          </w:rPr>
          <w:t>3.2</w:t>
        </w:r>
        <w:r>
          <w:rPr>
            <w:rFonts w:eastAsiaTheme="minorEastAsia"/>
            <w:noProof/>
            <w:color w:val="auto"/>
            <w:kern w:val="2"/>
            <w:sz w:val="24"/>
            <w:szCs w:val="24"/>
            <w:lang w:eastAsia="nl-NL"/>
            <w14:ligatures w14:val="standardContextual"/>
          </w:rPr>
          <w:tab/>
        </w:r>
        <w:r w:rsidRPr="00FD6D97">
          <w:rPr>
            <w:rStyle w:val="Hyperlink"/>
            <w:noProof/>
          </w:rPr>
          <w:t>Directe benadering</w:t>
        </w:r>
        <w:r>
          <w:rPr>
            <w:noProof/>
            <w:webHidden/>
          </w:rPr>
          <w:tab/>
        </w:r>
        <w:r>
          <w:rPr>
            <w:noProof/>
            <w:webHidden/>
          </w:rPr>
          <w:fldChar w:fldCharType="begin"/>
        </w:r>
        <w:r>
          <w:rPr>
            <w:noProof/>
            <w:webHidden/>
          </w:rPr>
          <w:instrText xml:space="preserve"> PAGEREF _Toc189770339 \h </w:instrText>
        </w:r>
        <w:r>
          <w:rPr>
            <w:noProof/>
            <w:webHidden/>
          </w:rPr>
        </w:r>
        <w:r>
          <w:rPr>
            <w:noProof/>
            <w:webHidden/>
          </w:rPr>
          <w:fldChar w:fldCharType="separate"/>
        </w:r>
        <w:r w:rsidR="008E54C0">
          <w:rPr>
            <w:noProof/>
            <w:webHidden/>
          </w:rPr>
          <w:t>8</w:t>
        </w:r>
        <w:r>
          <w:rPr>
            <w:noProof/>
            <w:webHidden/>
          </w:rPr>
          <w:fldChar w:fldCharType="end"/>
        </w:r>
      </w:hyperlink>
    </w:p>
    <w:p w14:paraId="1EB8B580" w14:textId="7A12BDCB" w:rsidR="00775AE8" w:rsidRDefault="00775AE8">
      <w:pPr>
        <w:pStyle w:val="TOC2"/>
        <w:rPr>
          <w:rFonts w:eastAsiaTheme="minorEastAsia"/>
          <w:noProof/>
          <w:color w:val="auto"/>
          <w:kern w:val="2"/>
          <w:sz w:val="24"/>
          <w:szCs w:val="24"/>
          <w:lang w:eastAsia="nl-NL"/>
          <w14:ligatures w14:val="standardContextual"/>
        </w:rPr>
      </w:pPr>
      <w:hyperlink w:anchor="_Toc189770340" w:history="1">
        <w:r w:rsidRPr="00FD6D97">
          <w:rPr>
            <w:rStyle w:val="Hyperlink"/>
            <w:noProof/>
          </w:rPr>
          <w:t>3.3</w:t>
        </w:r>
        <w:r>
          <w:rPr>
            <w:rFonts w:eastAsiaTheme="minorEastAsia"/>
            <w:noProof/>
            <w:color w:val="auto"/>
            <w:kern w:val="2"/>
            <w:sz w:val="24"/>
            <w:szCs w:val="24"/>
            <w:lang w:eastAsia="nl-NL"/>
            <w14:ligatures w14:val="standardContextual"/>
          </w:rPr>
          <w:tab/>
        </w:r>
        <w:r w:rsidRPr="00FD6D97">
          <w:rPr>
            <w:rStyle w:val="Hyperlink"/>
            <w:noProof/>
          </w:rPr>
          <w:t>Bestaande netwerken</w:t>
        </w:r>
        <w:r>
          <w:rPr>
            <w:noProof/>
            <w:webHidden/>
          </w:rPr>
          <w:tab/>
        </w:r>
        <w:r>
          <w:rPr>
            <w:noProof/>
            <w:webHidden/>
          </w:rPr>
          <w:fldChar w:fldCharType="begin"/>
        </w:r>
        <w:r>
          <w:rPr>
            <w:noProof/>
            <w:webHidden/>
          </w:rPr>
          <w:instrText xml:space="preserve"> PAGEREF _Toc189770340 \h </w:instrText>
        </w:r>
        <w:r>
          <w:rPr>
            <w:noProof/>
            <w:webHidden/>
          </w:rPr>
        </w:r>
        <w:r>
          <w:rPr>
            <w:noProof/>
            <w:webHidden/>
          </w:rPr>
          <w:fldChar w:fldCharType="separate"/>
        </w:r>
        <w:r w:rsidR="008E54C0">
          <w:rPr>
            <w:noProof/>
            <w:webHidden/>
          </w:rPr>
          <w:t>8</w:t>
        </w:r>
        <w:r>
          <w:rPr>
            <w:noProof/>
            <w:webHidden/>
          </w:rPr>
          <w:fldChar w:fldCharType="end"/>
        </w:r>
      </w:hyperlink>
    </w:p>
    <w:p w14:paraId="2F17A154" w14:textId="1DB0D919" w:rsidR="00775AE8" w:rsidRDefault="00775AE8">
      <w:pPr>
        <w:pStyle w:val="TOC2"/>
        <w:rPr>
          <w:rFonts w:eastAsiaTheme="minorEastAsia"/>
          <w:noProof/>
          <w:color w:val="auto"/>
          <w:kern w:val="2"/>
          <w:sz w:val="24"/>
          <w:szCs w:val="24"/>
          <w:lang w:eastAsia="nl-NL"/>
          <w14:ligatures w14:val="standardContextual"/>
        </w:rPr>
      </w:pPr>
      <w:hyperlink w:anchor="_Toc189770341" w:history="1">
        <w:r w:rsidRPr="00FD6D97">
          <w:rPr>
            <w:rStyle w:val="Hyperlink"/>
            <w:noProof/>
          </w:rPr>
          <w:t>3.4</w:t>
        </w:r>
        <w:r>
          <w:rPr>
            <w:rFonts w:eastAsiaTheme="minorEastAsia"/>
            <w:noProof/>
            <w:color w:val="auto"/>
            <w:kern w:val="2"/>
            <w:sz w:val="24"/>
            <w:szCs w:val="24"/>
            <w:lang w:eastAsia="nl-NL"/>
            <w14:ligatures w14:val="standardContextual"/>
          </w:rPr>
          <w:tab/>
        </w:r>
        <w:r w:rsidRPr="00FD6D97">
          <w:rPr>
            <w:rStyle w:val="Hyperlink"/>
            <w:noProof/>
          </w:rPr>
          <w:t>Conclusie community building</w:t>
        </w:r>
        <w:r>
          <w:rPr>
            <w:noProof/>
            <w:webHidden/>
          </w:rPr>
          <w:tab/>
        </w:r>
        <w:r>
          <w:rPr>
            <w:noProof/>
            <w:webHidden/>
          </w:rPr>
          <w:fldChar w:fldCharType="begin"/>
        </w:r>
        <w:r>
          <w:rPr>
            <w:noProof/>
            <w:webHidden/>
          </w:rPr>
          <w:instrText xml:space="preserve"> PAGEREF _Toc189770341 \h </w:instrText>
        </w:r>
        <w:r>
          <w:rPr>
            <w:noProof/>
            <w:webHidden/>
          </w:rPr>
        </w:r>
        <w:r>
          <w:rPr>
            <w:noProof/>
            <w:webHidden/>
          </w:rPr>
          <w:fldChar w:fldCharType="separate"/>
        </w:r>
        <w:r w:rsidR="008E54C0">
          <w:rPr>
            <w:noProof/>
            <w:webHidden/>
          </w:rPr>
          <w:t>8</w:t>
        </w:r>
        <w:r>
          <w:rPr>
            <w:noProof/>
            <w:webHidden/>
          </w:rPr>
          <w:fldChar w:fldCharType="end"/>
        </w:r>
      </w:hyperlink>
    </w:p>
    <w:p w14:paraId="3894E557" w14:textId="29C91718" w:rsidR="00775AE8" w:rsidRDefault="00775AE8">
      <w:pPr>
        <w:pStyle w:val="TOC1"/>
        <w:rPr>
          <w:rFonts w:eastAsiaTheme="minorEastAsia"/>
          <w:b w:val="0"/>
          <w:noProof/>
          <w:color w:val="auto"/>
          <w:kern w:val="2"/>
          <w:szCs w:val="24"/>
          <w:lang w:eastAsia="nl-NL"/>
          <w14:ligatures w14:val="standardContextual"/>
        </w:rPr>
      </w:pPr>
      <w:hyperlink w:anchor="_Toc189770342" w:history="1">
        <w:r w:rsidRPr="00FD6D97">
          <w:rPr>
            <w:rStyle w:val="Hyperlink"/>
            <w:noProof/>
          </w:rPr>
          <w:t>4.</w:t>
        </w:r>
        <w:r>
          <w:rPr>
            <w:rFonts w:eastAsiaTheme="minorEastAsia"/>
            <w:b w:val="0"/>
            <w:noProof/>
            <w:color w:val="auto"/>
            <w:kern w:val="2"/>
            <w:szCs w:val="24"/>
            <w:lang w:eastAsia="nl-NL"/>
            <w14:ligatures w14:val="standardContextual"/>
          </w:rPr>
          <w:tab/>
        </w:r>
        <w:r w:rsidRPr="00FD6D97">
          <w:rPr>
            <w:rStyle w:val="Hyperlink"/>
            <w:noProof/>
          </w:rPr>
          <w:t>Proces-analyse gebiedsontwikkeling</w:t>
        </w:r>
        <w:r>
          <w:rPr>
            <w:noProof/>
            <w:webHidden/>
          </w:rPr>
          <w:tab/>
        </w:r>
        <w:r>
          <w:rPr>
            <w:noProof/>
            <w:webHidden/>
          </w:rPr>
          <w:fldChar w:fldCharType="begin"/>
        </w:r>
        <w:r>
          <w:rPr>
            <w:noProof/>
            <w:webHidden/>
          </w:rPr>
          <w:instrText xml:space="preserve"> PAGEREF _Toc189770342 \h </w:instrText>
        </w:r>
        <w:r>
          <w:rPr>
            <w:noProof/>
            <w:webHidden/>
          </w:rPr>
        </w:r>
        <w:r>
          <w:rPr>
            <w:noProof/>
            <w:webHidden/>
          </w:rPr>
          <w:fldChar w:fldCharType="separate"/>
        </w:r>
        <w:r w:rsidR="008E54C0">
          <w:rPr>
            <w:noProof/>
            <w:webHidden/>
          </w:rPr>
          <w:t>9</w:t>
        </w:r>
        <w:r>
          <w:rPr>
            <w:noProof/>
            <w:webHidden/>
          </w:rPr>
          <w:fldChar w:fldCharType="end"/>
        </w:r>
      </w:hyperlink>
    </w:p>
    <w:p w14:paraId="432EFB92" w14:textId="4D8FA803" w:rsidR="00775AE8" w:rsidRDefault="00775AE8">
      <w:pPr>
        <w:pStyle w:val="TOC2"/>
        <w:rPr>
          <w:rFonts w:eastAsiaTheme="minorEastAsia"/>
          <w:noProof/>
          <w:color w:val="auto"/>
          <w:kern w:val="2"/>
          <w:sz w:val="24"/>
          <w:szCs w:val="24"/>
          <w:lang w:eastAsia="nl-NL"/>
          <w14:ligatures w14:val="standardContextual"/>
        </w:rPr>
      </w:pPr>
      <w:hyperlink w:anchor="_Toc189770343" w:history="1">
        <w:r w:rsidRPr="00FD6D97">
          <w:rPr>
            <w:rStyle w:val="Hyperlink"/>
            <w:noProof/>
          </w:rPr>
          <w:t>4.1</w:t>
        </w:r>
        <w:r>
          <w:rPr>
            <w:rFonts w:eastAsiaTheme="minorEastAsia"/>
            <w:noProof/>
            <w:color w:val="auto"/>
            <w:kern w:val="2"/>
            <w:sz w:val="24"/>
            <w:szCs w:val="24"/>
            <w:lang w:eastAsia="nl-NL"/>
            <w14:ligatures w14:val="standardContextual"/>
          </w:rPr>
          <w:tab/>
        </w:r>
        <w:r w:rsidRPr="00FD6D97">
          <w:rPr>
            <w:rStyle w:val="Hyperlink"/>
            <w:noProof/>
          </w:rPr>
          <w:t>Hoofdproces gebiedsontwikkeling</w:t>
        </w:r>
        <w:r>
          <w:rPr>
            <w:noProof/>
            <w:webHidden/>
          </w:rPr>
          <w:tab/>
        </w:r>
        <w:r>
          <w:rPr>
            <w:noProof/>
            <w:webHidden/>
          </w:rPr>
          <w:fldChar w:fldCharType="begin"/>
        </w:r>
        <w:r>
          <w:rPr>
            <w:noProof/>
            <w:webHidden/>
          </w:rPr>
          <w:instrText xml:space="preserve"> PAGEREF _Toc189770343 \h </w:instrText>
        </w:r>
        <w:r>
          <w:rPr>
            <w:noProof/>
            <w:webHidden/>
          </w:rPr>
        </w:r>
        <w:r>
          <w:rPr>
            <w:noProof/>
            <w:webHidden/>
          </w:rPr>
          <w:fldChar w:fldCharType="separate"/>
        </w:r>
        <w:r w:rsidR="008E54C0">
          <w:rPr>
            <w:noProof/>
            <w:webHidden/>
          </w:rPr>
          <w:t>10</w:t>
        </w:r>
        <w:r>
          <w:rPr>
            <w:noProof/>
            <w:webHidden/>
          </w:rPr>
          <w:fldChar w:fldCharType="end"/>
        </w:r>
      </w:hyperlink>
    </w:p>
    <w:p w14:paraId="7C75D605" w14:textId="33CFAF44" w:rsidR="00775AE8" w:rsidRDefault="00775AE8">
      <w:pPr>
        <w:pStyle w:val="TOC2"/>
        <w:rPr>
          <w:rFonts w:eastAsiaTheme="minorEastAsia"/>
          <w:noProof/>
          <w:color w:val="auto"/>
          <w:kern w:val="2"/>
          <w:sz w:val="24"/>
          <w:szCs w:val="24"/>
          <w:lang w:eastAsia="nl-NL"/>
          <w14:ligatures w14:val="standardContextual"/>
        </w:rPr>
      </w:pPr>
      <w:hyperlink w:anchor="_Toc189770344" w:history="1">
        <w:r w:rsidRPr="00FD6D97">
          <w:rPr>
            <w:rStyle w:val="Hyperlink"/>
            <w:noProof/>
          </w:rPr>
          <w:t>4.2</w:t>
        </w:r>
        <w:r>
          <w:rPr>
            <w:rFonts w:eastAsiaTheme="minorEastAsia"/>
            <w:noProof/>
            <w:color w:val="auto"/>
            <w:kern w:val="2"/>
            <w:sz w:val="24"/>
            <w:szCs w:val="24"/>
            <w:lang w:eastAsia="nl-NL"/>
            <w14:ligatures w14:val="standardContextual"/>
          </w:rPr>
          <w:tab/>
        </w:r>
        <w:r w:rsidRPr="00FD6D97">
          <w:rPr>
            <w:rStyle w:val="Hyperlink"/>
            <w:noProof/>
          </w:rPr>
          <w:t>Subproces initiatieffase</w:t>
        </w:r>
        <w:r>
          <w:rPr>
            <w:noProof/>
            <w:webHidden/>
          </w:rPr>
          <w:tab/>
        </w:r>
        <w:r>
          <w:rPr>
            <w:noProof/>
            <w:webHidden/>
          </w:rPr>
          <w:fldChar w:fldCharType="begin"/>
        </w:r>
        <w:r>
          <w:rPr>
            <w:noProof/>
            <w:webHidden/>
          </w:rPr>
          <w:instrText xml:space="preserve"> PAGEREF _Toc189770344 \h </w:instrText>
        </w:r>
        <w:r>
          <w:rPr>
            <w:noProof/>
            <w:webHidden/>
          </w:rPr>
        </w:r>
        <w:r>
          <w:rPr>
            <w:noProof/>
            <w:webHidden/>
          </w:rPr>
          <w:fldChar w:fldCharType="separate"/>
        </w:r>
        <w:r w:rsidR="008E54C0">
          <w:rPr>
            <w:noProof/>
            <w:webHidden/>
          </w:rPr>
          <w:t>11</w:t>
        </w:r>
        <w:r>
          <w:rPr>
            <w:noProof/>
            <w:webHidden/>
          </w:rPr>
          <w:fldChar w:fldCharType="end"/>
        </w:r>
      </w:hyperlink>
    </w:p>
    <w:p w14:paraId="4FA070AE" w14:textId="6EB32C86" w:rsidR="00775AE8" w:rsidRDefault="00775AE8">
      <w:pPr>
        <w:pStyle w:val="TOC3"/>
        <w:tabs>
          <w:tab w:val="left" w:pos="1200"/>
        </w:tabs>
        <w:rPr>
          <w:rFonts w:eastAsiaTheme="minorEastAsia"/>
          <w:noProof/>
          <w:color w:val="auto"/>
          <w:kern w:val="2"/>
          <w:sz w:val="24"/>
          <w:szCs w:val="24"/>
          <w:lang w:eastAsia="nl-NL"/>
          <w14:ligatures w14:val="standardContextual"/>
        </w:rPr>
      </w:pPr>
      <w:hyperlink w:anchor="_Toc189770345" w:history="1">
        <w:r w:rsidRPr="00FD6D97">
          <w:rPr>
            <w:rStyle w:val="Hyperlink"/>
            <w:noProof/>
          </w:rPr>
          <w:t>4.2.1</w:t>
        </w:r>
        <w:r>
          <w:rPr>
            <w:rFonts w:eastAsiaTheme="minorEastAsia"/>
            <w:noProof/>
            <w:color w:val="auto"/>
            <w:kern w:val="2"/>
            <w:sz w:val="24"/>
            <w:szCs w:val="24"/>
            <w:lang w:eastAsia="nl-NL"/>
            <w14:ligatures w14:val="standardContextual"/>
          </w:rPr>
          <w:tab/>
        </w:r>
        <w:r w:rsidRPr="00FD6D97">
          <w:rPr>
            <w:rStyle w:val="Hyperlink"/>
            <w:noProof/>
          </w:rPr>
          <w:t>Detailproces Quickscan topografie</w:t>
        </w:r>
        <w:r>
          <w:rPr>
            <w:noProof/>
            <w:webHidden/>
          </w:rPr>
          <w:tab/>
        </w:r>
        <w:r>
          <w:rPr>
            <w:noProof/>
            <w:webHidden/>
          </w:rPr>
          <w:fldChar w:fldCharType="begin"/>
        </w:r>
        <w:r>
          <w:rPr>
            <w:noProof/>
            <w:webHidden/>
          </w:rPr>
          <w:instrText xml:space="preserve"> PAGEREF _Toc189770345 \h </w:instrText>
        </w:r>
        <w:r>
          <w:rPr>
            <w:noProof/>
            <w:webHidden/>
          </w:rPr>
        </w:r>
        <w:r>
          <w:rPr>
            <w:noProof/>
            <w:webHidden/>
          </w:rPr>
          <w:fldChar w:fldCharType="separate"/>
        </w:r>
        <w:r w:rsidR="008E54C0">
          <w:rPr>
            <w:noProof/>
            <w:webHidden/>
          </w:rPr>
          <w:t>13</w:t>
        </w:r>
        <w:r>
          <w:rPr>
            <w:noProof/>
            <w:webHidden/>
          </w:rPr>
          <w:fldChar w:fldCharType="end"/>
        </w:r>
      </w:hyperlink>
    </w:p>
    <w:p w14:paraId="590FAE95" w14:textId="61B9C96F" w:rsidR="00775AE8" w:rsidRDefault="00775AE8">
      <w:pPr>
        <w:pStyle w:val="TOC2"/>
        <w:rPr>
          <w:rFonts w:eastAsiaTheme="minorEastAsia"/>
          <w:noProof/>
          <w:color w:val="auto"/>
          <w:kern w:val="2"/>
          <w:sz w:val="24"/>
          <w:szCs w:val="24"/>
          <w:lang w:eastAsia="nl-NL"/>
          <w14:ligatures w14:val="standardContextual"/>
        </w:rPr>
      </w:pPr>
      <w:hyperlink w:anchor="_Toc189770346" w:history="1">
        <w:r w:rsidRPr="00FD6D97">
          <w:rPr>
            <w:rStyle w:val="Hyperlink"/>
            <w:noProof/>
          </w:rPr>
          <w:t>4.3</w:t>
        </w:r>
        <w:r>
          <w:rPr>
            <w:rFonts w:eastAsiaTheme="minorEastAsia"/>
            <w:noProof/>
            <w:color w:val="auto"/>
            <w:kern w:val="2"/>
            <w:sz w:val="24"/>
            <w:szCs w:val="24"/>
            <w:lang w:eastAsia="nl-NL"/>
            <w14:ligatures w14:val="standardContextual"/>
          </w:rPr>
          <w:tab/>
        </w:r>
        <w:r w:rsidRPr="00FD6D97">
          <w:rPr>
            <w:rStyle w:val="Hyperlink"/>
            <w:noProof/>
          </w:rPr>
          <w:t>Conclusie procesbeschrijving gebiedsontwikkeling</w:t>
        </w:r>
        <w:r>
          <w:rPr>
            <w:noProof/>
            <w:webHidden/>
          </w:rPr>
          <w:tab/>
        </w:r>
        <w:r>
          <w:rPr>
            <w:noProof/>
            <w:webHidden/>
          </w:rPr>
          <w:fldChar w:fldCharType="begin"/>
        </w:r>
        <w:r>
          <w:rPr>
            <w:noProof/>
            <w:webHidden/>
          </w:rPr>
          <w:instrText xml:space="preserve"> PAGEREF _Toc189770346 \h </w:instrText>
        </w:r>
        <w:r>
          <w:rPr>
            <w:noProof/>
            <w:webHidden/>
          </w:rPr>
        </w:r>
        <w:r>
          <w:rPr>
            <w:noProof/>
            <w:webHidden/>
          </w:rPr>
          <w:fldChar w:fldCharType="separate"/>
        </w:r>
        <w:r w:rsidR="008E54C0">
          <w:rPr>
            <w:noProof/>
            <w:webHidden/>
          </w:rPr>
          <w:t>14</w:t>
        </w:r>
        <w:r>
          <w:rPr>
            <w:noProof/>
            <w:webHidden/>
          </w:rPr>
          <w:fldChar w:fldCharType="end"/>
        </w:r>
      </w:hyperlink>
    </w:p>
    <w:p w14:paraId="49A96F22" w14:textId="354062B5" w:rsidR="00775AE8" w:rsidRDefault="00775AE8">
      <w:pPr>
        <w:pStyle w:val="TOC1"/>
        <w:rPr>
          <w:rFonts w:eastAsiaTheme="minorEastAsia"/>
          <w:b w:val="0"/>
          <w:noProof/>
          <w:color w:val="auto"/>
          <w:kern w:val="2"/>
          <w:szCs w:val="24"/>
          <w:lang w:eastAsia="nl-NL"/>
          <w14:ligatures w14:val="standardContextual"/>
        </w:rPr>
      </w:pPr>
      <w:hyperlink w:anchor="_Toc189770347" w:history="1">
        <w:r w:rsidRPr="00FD6D97">
          <w:rPr>
            <w:rStyle w:val="Hyperlink"/>
            <w:noProof/>
          </w:rPr>
          <w:t>5.</w:t>
        </w:r>
        <w:r>
          <w:rPr>
            <w:rFonts w:eastAsiaTheme="minorEastAsia"/>
            <w:b w:val="0"/>
            <w:noProof/>
            <w:color w:val="auto"/>
            <w:kern w:val="2"/>
            <w:szCs w:val="24"/>
            <w:lang w:eastAsia="nl-NL"/>
            <w14:ligatures w14:val="standardContextual"/>
          </w:rPr>
          <w:tab/>
        </w:r>
        <w:r w:rsidRPr="00FD6D97">
          <w:rPr>
            <w:rStyle w:val="Hyperlink"/>
            <w:noProof/>
          </w:rPr>
          <w:t>User stories</w:t>
        </w:r>
        <w:r>
          <w:rPr>
            <w:noProof/>
            <w:webHidden/>
          </w:rPr>
          <w:tab/>
        </w:r>
        <w:r>
          <w:rPr>
            <w:noProof/>
            <w:webHidden/>
          </w:rPr>
          <w:fldChar w:fldCharType="begin"/>
        </w:r>
        <w:r>
          <w:rPr>
            <w:noProof/>
            <w:webHidden/>
          </w:rPr>
          <w:instrText xml:space="preserve"> PAGEREF _Toc189770347 \h </w:instrText>
        </w:r>
        <w:r>
          <w:rPr>
            <w:noProof/>
            <w:webHidden/>
          </w:rPr>
        </w:r>
        <w:r>
          <w:rPr>
            <w:noProof/>
            <w:webHidden/>
          </w:rPr>
          <w:fldChar w:fldCharType="separate"/>
        </w:r>
        <w:r w:rsidR="008E54C0">
          <w:rPr>
            <w:noProof/>
            <w:webHidden/>
          </w:rPr>
          <w:t>15</w:t>
        </w:r>
        <w:r>
          <w:rPr>
            <w:noProof/>
            <w:webHidden/>
          </w:rPr>
          <w:fldChar w:fldCharType="end"/>
        </w:r>
      </w:hyperlink>
    </w:p>
    <w:p w14:paraId="04193F80" w14:textId="5E355800" w:rsidR="00775AE8" w:rsidRDefault="00775AE8">
      <w:pPr>
        <w:pStyle w:val="TOC3"/>
        <w:tabs>
          <w:tab w:val="left" w:pos="1200"/>
        </w:tabs>
        <w:rPr>
          <w:rFonts w:eastAsiaTheme="minorEastAsia"/>
          <w:noProof/>
          <w:color w:val="auto"/>
          <w:kern w:val="2"/>
          <w:sz w:val="24"/>
          <w:szCs w:val="24"/>
          <w:lang w:eastAsia="nl-NL"/>
          <w14:ligatures w14:val="standardContextual"/>
        </w:rPr>
      </w:pPr>
      <w:hyperlink w:anchor="_Toc189770348" w:history="1">
        <w:r w:rsidRPr="00FD6D97">
          <w:rPr>
            <w:rStyle w:val="Hyperlink"/>
            <w:noProof/>
          </w:rPr>
          <w:t>5.1.1</w:t>
        </w:r>
        <w:r>
          <w:rPr>
            <w:rFonts w:eastAsiaTheme="minorEastAsia"/>
            <w:noProof/>
            <w:color w:val="auto"/>
            <w:kern w:val="2"/>
            <w:sz w:val="24"/>
            <w:szCs w:val="24"/>
            <w:lang w:eastAsia="nl-NL"/>
            <w14:ligatures w14:val="standardContextual"/>
          </w:rPr>
          <w:tab/>
        </w:r>
        <w:r w:rsidRPr="00FD6D97">
          <w:rPr>
            <w:rStyle w:val="Hyperlink"/>
            <w:noProof/>
          </w:rPr>
          <w:t>Workshop</w:t>
        </w:r>
        <w:r>
          <w:rPr>
            <w:noProof/>
            <w:webHidden/>
          </w:rPr>
          <w:tab/>
        </w:r>
        <w:r>
          <w:rPr>
            <w:noProof/>
            <w:webHidden/>
          </w:rPr>
          <w:fldChar w:fldCharType="begin"/>
        </w:r>
        <w:r>
          <w:rPr>
            <w:noProof/>
            <w:webHidden/>
          </w:rPr>
          <w:instrText xml:space="preserve"> PAGEREF _Toc189770348 \h </w:instrText>
        </w:r>
        <w:r>
          <w:rPr>
            <w:noProof/>
            <w:webHidden/>
          </w:rPr>
        </w:r>
        <w:r>
          <w:rPr>
            <w:noProof/>
            <w:webHidden/>
          </w:rPr>
          <w:fldChar w:fldCharType="separate"/>
        </w:r>
        <w:r w:rsidR="008E54C0">
          <w:rPr>
            <w:noProof/>
            <w:webHidden/>
          </w:rPr>
          <w:t>15</w:t>
        </w:r>
        <w:r>
          <w:rPr>
            <w:noProof/>
            <w:webHidden/>
          </w:rPr>
          <w:fldChar w:fldCharType="end"/>
        </w:r>
      </w:hyperlink>
    </w:p>
    <w:p w14:paraId="57A5C44D" w14:textId="5B6910F0" w:rsidR="00775AE8" w:rsidRDefault="00775AE8">
      <w:pPr>
        <w:pStyle w:val="TOC3"/>
        <w:tabs>
          <w:tab w:val="left" w:pos="1200"/>
        </w:tabs>
        <w:rPr>
          <w:rFonts w:eastAsiaTheme="minorEastAsia"/>
          <w:noProof/>
          <w:color w:val="auto"/>
          <w:kern w:val="2"/>
          <w:sz w:val="24"/>
          <w:szCs w:val="24"/>
          <w:lang w:eastAsia="nl-NL"/>
          <w14:ligatures w14:val="standardContextual"/>
        </w:rPr>
      </w:pPr>
      <w:hyperlink w:anchor="_Toc189770349" w:history="1">
        <w:r w:rsidRPr="00FD6D97">
          <w:rPr>
            <w:rStyle w:val="Hyperlink"/>
            <w:noProof/>
          </w:rPr>
          <w:t>5.1.2</w:t>
        </w:r>
        <w:r>
          <w:rPr>
            <w:rFonts w:eastAsiaTheme="minorEastAsia"/>
            <w:noProof/>
            <w:color w:val="auto"/>
            <w:kern w:val="2"/>
            <w:sz w:val="24"/>
            <w:szCs w:val="24"/>
            <w:lang w:eastAsia="nl-NL"/>
            <w14:ligatures w14:val="standardContextual"/>
          </w:rPr>
          <w:tab/>
        </w:r>
        <w:r w:rsidRPr="00FD6D97">
          <w:rPr>
            <w:rStyle w:val="Hyperlink"/>
            <w:noProof/>
          </w:rPr>
          <w:t>Interviews</w:t>
        </w:r>
        <w:r>
          <w:rPr>
            <w:noProof/>
            <w:webHidden/>
          </w:rPr>
          <w:tab/>
        </w:r>
        <w:r>
          <w:rPr>
            <w:noProof/>
            <w:webHidden/>
          </w:rPr>
          <w:fldChar w:fldCharType="begin"/>
        </w:r>
        <w:r>
          <w:rPr>
            <w:noProof/>
            <w:webHidden/>
          </w:rPr>
          <w:instrText xml:space="preserve"> PAGEREF _Toc189770349 \h </w:instrText>
        </w:r>
        <w:r>
          <w:rPr>
            <w:noProof/>
            <w:webHidden/>
          </w:rPr>
        </w:r>
        <w:r>
          <w:rPr>
            <w:noProof/>
            <w:webHidden/>
          </w:rPr>
          <w:fldChar w:fldCharType="separate"/>
        </w:r>
        <w:r w:rsidR="008E54C0">
          <w:rPr>
            <w:noProof/>
            <w:webHidden/>
          </w:rPr>
          <w:t>16</w:t>
        </w:r>
        <w:r>
          <w:rPr>
            <w:noProof/>
            <w:webHidden/>
          </w:rPr>
          <w:fldChar w:fldCharType="end"/>
        </w:r>
      </w:hyperlink>
    </w:p>
    <w:p w14:paraId="0D689DA9" w14:textId="05B22674" w:rsidR="00775AE8" w:rsidRDefault="00775AE8">
      <w:pPr>
        <w:pStyle w:val="TOC3"/>
        <w:tabs>
          <w:tab w:val="left" w:pos="1200"/>
        </w:tabs>
        <w:rPr>
          <w:rFonts w:eastAsiaTheme="minorEastAsia"/>
          <w:noProof/>
          <w:color w:val="auto"/>
          <w:kern w:val="2"/>
          <w:sz w:val="24"/>
          <w:szCs w:val="24"/>
          <w:lang w:eastAsia="nl-NL"/>
          <w14:ligatures w14:val="standardContextual"/>
        </w:rPr>
      </w:pPr>
      <w:hyperlink w:anchor="_Toc189770350" w:history="1">
        <w:r w:rsidRPr="00FD6D97">
          <w:rPr>
            <w:rStyle w:val="Hyperlink"/>
            <w:noProof/>
          </w:rPr>
          <w:t>5.1.3</w:t>
        </w:r>
        <w:r>
          <w:rPr>
            <w:rFonts w:eastAsiaTheme="minorEastAsia"/>
            <w:noProof/>
            <w:color w:val="auto"/>
            <w:kern w:val="2"/>
            <w:sz w:val="24"/>
            <w:szCs w:val="24"/>
            <w:lang w:eastAsia="nl-NL"/>
            <w14:ligatures w14:val="standardContextual"/>
          </w:rPr>
          <w:tab/>
        </w:r>
        <w:r w:rsidRPr="00FD6D97">
          <w:rPr>
            <w:rStyle w:val="Hyperlink"/>
            <w:noProof/>
          </w:rPr>
          <w:t>User story overzicht en analyse</w:t>
        </w:r>
        <w:r>
          <w:rPr>
            <w:noProof/>
            <w:webHidden/>
          </w:rPr>
          <w:tab/>
        </w:r>
        <w:r>
          <w:rPr>
            <w:noProof/>
            <w:webHidden/>
          </w:rPr>
          <w:fldChar w:fldCharType="begin"/>
        </w:r>
        <w:r>
          <w:rPr>
            <w:noProof/>
            <w:webHidden/>
          </w:rPr>
          <w:instrText xml:space="preserve"> PAGEREF _Toc189770350 \h </w:instrText>
        </w:r>
        <w:r>
          <w:rPr>
            <w:noProof/>
            <w:webHidden/>
          </w:rPr>
        </w:r>
        <w:r>
          <w:rPr>
            <w:noProof/>
            <w:webHidden/>
          </w:rPr>
          <w:fldChar w:fldCharType="separate"/>
        </w:r>
        <w:r w:rsidR="008E54C0">
          <w:rPr>
            <w:noProof/>
            <w:webHidden/>
          </w:rPr>
          <w:t>16</w:t>
        </w:r>
        <w:r>
          <w:rPr>
            <w:noProof/>
            <w:webHidden/>
          </w:rPr>
          <w:fldChar w:fldCharType="end"/>
        </w:r>
      </w:hyperlink>
    </w:p>
    <w:p w14:paraId="01750E27" w14:textId="4609AB77" w:rsidR="00775AE8" w:rsidRDefault="00775AE8">
      <w:pPr>
        <w:pStyle w:val="TOC2"/>
        <w:rPr>
          <w:rFonts w:eastAsiaTheme="minorEastAsia"/>
          <w:noProof/>
          <w:color w:val="auto"/>
          <w:kern w:val="2"/>
          <w:sz w:val="24"/>
          <w:szCs w:val="24"/>
          <w:lang w:eastAsia="nl-NL"/>
          <w14:ligatures w14:val="standardContextual"/>
        </w:rPr>
      </w:pPr>
      <w:hyperlink w:anchor="_Toc189770351" w:history="1">
        <w:r w:rsidRPr="00FD6D97">
          <w:rPr>
            <w:rStyle w:val="Hyperlink"/>
            <w:noProof/>
          </w:rPr>
          <w:t>5.2</w:t>
        </w:r>
        <w:r>
          <w:rPr>
            <w:rFonts w:eastAsiaTheme="minorEastAsia"/>
            <w:noProof/>
            <w:color w:val="auto"/>
            <w:kern w:val="2"/>
            <w:sz w:val="24"/>
            <w:szCs w:val="24"/>
            <w:lang w:eastAsia="nl-NL"/>
            <w14:ligatures w14:val="standardContextual"/>
          </w:rPr>
          <w:tab/>
        </w:r>
        <w:r w:rsidRPr="00FD6D97">
          <w:rPr>
            <w:rStyle w:val="Hyperlink"/>
            <w:noProof/>
          </w:rPr>
          <w:t>Conclusie user stories</w:t>
        </w:r>
        <w:r>
          <w:rPr>
            <w:noProof/>
            <w:webHidden/>
          </w:rPr>
          <w:tab/>
        </w:r>
        <w:r>
          <w:rPr>
            <w:noProof/>
            <w:webHidden/>
          </w:rPr>
          <w:fldChar w:fldCharType="begin"/>
        </w:r>
        <w:r>
          <w:rPr>
            <w:noProof/>
            <w:webHidden/>
          </w:rPr>
          <w:instrText xml:space="preserve"> PAGEREF _Toc189770351 \h </w:instrText>
        </w:r>
        <w:r>
          <w:rPr>
            <w:noProof/>
            <w:webHidden/>
          </w:rPr>
        </w:r>
        <w:r>
          <w:rPr>
            <w:noProof/>
            <w:webHidden/>
          </w:rPr>
          <w:fldChar w:fldCharType="separate"/>
        </w:r>
        <w:r w:rsidR="008E54C0">
          <w:rPr>
            <w:noProof/>
            <w:webHidden/>
          </w:rPr>
          <w:t>18</w:t>
        </w:r>
        <w:r>
          <w:rPr>
            <w:noProof/>
            <w:webHidden/>
          </w:rPr>
          <w:fldChar w:fldCharType="end"/>
        </w:r>
      </w:hyperlink>
    </w:p>
    <w:p w14:paraId="02AC92AA" w14:textId="3A0DCE50" w:rsidR="00775AE8" w:rsidRDefault="00775AE8">
      <w:pPr>
        <w:pStyle w:val="TOC1"/>
        <w:rPr>
          <w:rFonts w:eastAsiaTheme="minorEastAsia"/>
          <w:b w:val="0"/>
          <w:noProof/>
          <w:color w:val="auto"/>
          <w:kern w:val="2"/>
          <w:szCs w:val="24"/>
          <w:lang w:eastAsia="nl-NL"/>
          <w14:ligatures w14:val="standardContextual"/>
        </w:rPr>
      </w:pPr>
      <w:hyperlink w:anchor="_Toc189770352" w:history="1">
        <w:r w:rsidRPr="00FD6D97">
          <w:rPr>
            <w:rStyle w:val="Hyperlink"/>
            <w:noProof/>
          </w:rPr>
          <w:t>6.</w:t>
        </w:r>
        <w:r>
          <w:rPr>
            <w:rFonts w:eastAsiaTheme="minorEastAsia"/>
            <w:b w:val="0"/>
            <w:noProof/>
            <w:color w:val="auto"/>
            <w:kern w:val="2"/>
            <w:szCs w:val="24"/>
            <w:lang w:eastAsia="nl-NL"/>
            <w14:ligatures w14:val="standardContextual"/>
          </w:rPr>
          <w:tab/>
        </w:r>
        <w:r w:rsidRPr="00FD6D97">
          <w:rPr>
            <w:rStyle w:val="Hyperlink"/>
            <w:noProof/>
          </w:rPr>
          <w:t>Onderzoek naar sectorgerichte innovatieve software</w:t>
        </w:r>
        <w:r>
          <w:rPr>
            <w:noProof/>
            <w:webHidden/>
          </w:rPr>
          <w:tab/>
        </w:r>
        <w:r>
          <w:rPr>
            <w:noProof/>
            <w:webHidden/>
          </w:rPr>
          <w:fldChar w:fldCharType="begin"/>
        </w:r>
        <w:r>
          <w:rPr>
            <w:noProof/>
            <w:webHidden/>
          </w:rPr>
          <w:instrText xml:space="preserve"> PAGEREF _Toc189770352 \h </w:instrText>
        </w:r>
        <w:r>
          <w:rPr>
            <w:noProof/>
            <w:webHidden/>
          </w:rPr>
        </w:r>
        <w:r>
          <w:rPr>
            <w:noProof/>
            <w:webHidden/>
          </w:rPr>
          <w:fldChar w:fldCharType="separate"/>
        </w:r>
        <w:r w:rsidR="008E54C0">
          <w:rPr>
            <w:noProof/>
            <w:webHidden/>
          </w:rPr>
          <w:t>19</w:t>
        </w:r>
        <w:r>
          <w:rPr>
            <w:noProof/>
            <w:webHidden/>
          </w:rPr>
          <w:fldChar w:fldCharType="end"/>
        </w:r>
      </w:hyperlink>
    </w:p>
    <w:p w14:paraId="3183227B" w14:textId="1B86E45A" w:rsidR="00775AE8" w:rsidRDefault="00775AE8">
      <w:pPr>
        <w:pStyle w:val="TOC2"/>
        <w:rPr>
          <w:rFonts w:eastAsiaTheme="minorEastAsia"/>
          <w:noProof/>
          <w:color w:val="auto"/>
          <w:kern w:val="2"/>
          <w:sz w:val="24"/>
          <w:szCs w:val="24"/>
          <w:lang w:eastAsia="nl-NL"/>
          <w14:ligatures w14:val="standardContextual"/>
        </w:rPr>
      </w:pPr>
      <w:hyperlink w:anchor="_Toc189770353" w:history="1">
        <w:r w:rsidRPr="00FD6D97">
          <w:rPr>
            <w:rStyle w:val="Hyperlink"/>
            <w:noProof/>
          </w:rPr>
          <w:t>6.1</w:t>
        </w:r>
        <w:r>
          <w:rPr>
            <w:rFonts w:eastAsiaTheme="minorEastAsia"/>
            <w:noProof/>
            <w:color w:val="auto"/>
            <w:kern w:val="2"/>
            <w:sz w:val="24"/>
            <w:szCs w:val="24"/>
            <w:lang w:eastAsia="nl-NL"/>
            <w14:ligatures w14:val="standardContextual"/>
          </w:rPr>
          <w:tab/>
        </w:r>
        <w:r w:rsidRPr="00FD6D97">
          <w:rPr>
            <w:rStyle w:val="Hyperlink"/>
            <w:noProof/>
          </w:rPr>
          <w:t>Software gebruikt voor gebiedsontwikkeling</w:t>
        </w:r>
        <w:r>
          <w:rPr>
            <w:noProof/>
            <w:webHidden/>
          </w:rPr>
          <w:tab/>
        </w:r>
        <w:r>
          <w:rPr>
            <w:noProof/>
            <w:webHidden/>
          </w:rPr>
          <w:fldChar w:fldCharType="begin"/>
        </w:r>
        <w:r>
          <w:rPr>
            <w:noProof/>
            <w:webHidden/>
          </w:rPr>
          <w:instrText xml:space="preserve"> PAGEREF _Toc189770353 \h </w:instrText>
        </w:r>
        <w:r>
          <w:rPr>
            <w:noProof/>
            <w:webHidden/>
          </w:rPr>
        </w:r>
        <w:r>
          <w:rPr>
            <w:noProof/>
            <w:webHidden/>
          </w:rPr>
          <w:fldChar w:fldCharType="separate"/>
        </w:r>
        <w:r w:rsidR="008E54C0">
          <w:rPr>
            <w:noProof/>
            <w:webHidden/>
          </w:rPr>
          <w:t>19</w:t>
        </w:r>
        <w:r>
          <w:rPr>
            <w:noProof/>
            <w:webHidden/>
          </w:rPr>
          <w:fldChar w:fldCharType="end"/>
        </w:r>
      </w:hyperlink>
    </w:p>
    <w:p w14:paraId="0ECE99CB" w14:textId="25CB9F78" w:rsidR="00775AE8" w:rsidRDefault="00775AE8">
      <w:pPr>
        <w:pStyle w:val="TOC2"/>
        <w:rPr>
          <w:rFonts w:eastAsiaTheme="minorEastAsia"/>
          <w:noProof/>
          <w:color w:val="auto"/>
          <w:kern w:val="2"/>
          <w:sz w:val="24"/>
          <w:szCs w:val="24"/>
          <w:lang w:eastAsia="nl-NL"/>
          <w14:ligatures w14:val="standardContextual"/>
        </w:rPr>
      </w:pPr>
      <w:hyperlink w:anchor="_Toc189770354" w:history="1">
        <w:r w:rsidRPr="00FD6D97">
          <w:rPr>
            <w:rStyle w:val="Hyperlink"/>
            <w:noProof/>
          </w:rPr>
          <w:t>6.2</w:t>
        </w:r>
        <w:r>
          <w:rPr>
            <w:rFonts w:eastAsiaTheme="minorEastAsia"/>
            <w:noProof/>
            <w:color w:val="auto"/>
            <w:kern w:val="2"/>
            <w:sz w:val="24"/>
            <w:szCs w:val="24"/>
            <w:lang w:eastAsia="nl-NL"/>
            <w14:ligatures w14:val="standardContextual"/>
          </w:rPr>
          <w:tab/>
        </w:r>
        <w:r w:rsidRPr="00FD6D97">
          <w:rPr>
            <w:rStyle w:val="Hyperlink"/>
            <w:noProof/>
          </w:rPr>
          <w:t>Organisaties op het GeoBIM domein</w:t>
        </w:r>
        <w:r>
          <w:rPr>
            <w:noProof/>
            <w:webHidden/>
          </w:rPr>
          <w:tab/>
        </w:r>
        <w:r>
          <w:rPr>
            <w:noProof/>
            <w:webHidden/>
          </w:rPr>
          <w:fldChar w:fldCharType="begin"/>
        </w:r>
        <w:r>
          <w:rPr>
            <w:noProof/>
            <w:webHidden/>
          </w:rPr>
          <w:instrText xml:space="preserve"> PAGEREF _Toc189770354 \h </w:instrText>
        </w:r>
        <w:r>
          <w:rPr>
            <w:noProof/>
            <w:webHidden/>
          </w:rPr>
        </w:r>
        <w:r>
          <w:rPr>
            <w:noProof/>
            <w:webHidden/>
          </w:rPr>
          <w:fldChar w:fldCharType="separate"/>
        </w:r>
        <w:r w:rsidR="008E54C0">
          <w:rPr>
            <w:noProof/>
            <w:webHidden/>
          </w:rPr>
          <w:t>22</w:t>
        </w:r>
        <w:r>
          <w:rPr>
            <w:noProof/>
            <w:webHidden/>
          </w:rPr>
          <w:fldChar w:fldCharType="end"/>
        </w:r>
      </w:hyperlink>
    </w:p>
    <w:p w14:paraId="26EEC86B" w14:textId="28464D9F" w:rsidR="00775AE8" w:rsidRDefault="00775AE8">
      <w:pPr>
        <w:pStyle w:val="TOC2"/>
        <w:rPr>
          <w:rFonts w:eastAsiaTheme="minorEastAsia"/>
          <w:noProof/>
          <w:color w:val="auto"/>
          <w:kern w:val="2"/>
          <w:sz w:val="24"/>
          <w:szCs w:val="24"/>
          <w:lang w:eastAsia="nl-NL"/>
          <w14:ligatures w14:val="standardContextual"/>
        </w:rPr>
      </w:pPr>
      <w:hyperlink w:anchor="_Toc189770355" w:history="1">
        <w:r w:rsidRPr="00FD6D97">
          <w:rPr>
            <w:rStyle w:val="Hyperlink"/>
            <w:noProof/>
          </w:rPr>
          <w:t>6.3</w:t>
        </w:r>
        <w:r>
          <w:rPr>
            <w:rFonts w:eastAsiaTheme="minorEastAsia"/>
            <w:noProof/>
            <w:color w:val="auto"/>
            <w:kern w:val="2"/>
            <w:sz w:val="24"/>
            <w:szCs w:val="24"/>
            <w:lang w:eastAsia="nl-NL"/>
            <w14:ligatures w14:val="standardContextual"/>
          </w:rPr>
          <w:tab/>
        </w:r>
        <w:r w:rsidRPr="00FD6D97">
          <w:rPr>
            <w:rStyle w:val="Hyperlink"/>
            <w:noProof/>
          </w:rPr>
          <w:t>Awards op het GeoBIM domein</w:t>
        </w:r>
        <w:r>
          <w:rPr>
            <w:noProof/>
            <w:webHidden/>
          </w:rPr>
          <w:tab/>
        </w:r>
        <w:r>
          <w:rPr>
            <w:noProof/>
            <w:webHidden/>
          </w:rPr>
          <w:fldChar w:fldCharType="begin"/>
        </w:r>
        <w:r>
          <w:rPr>
            <w:noProof/>
            <w:webHidden/>
          </w:rPr>
          <w:instrText xml:space="preserve"> PAGEREF _Toc189770355 \h </w:instrText>
        </w:r>
        <w:r>
          <w:rPr>
            <w:noProof/>
            <w:webHidden/>
          </w:rPr>
        </w:r>
        <w:r>
          <w:rPr>
            <w:noProof/>
            <w:webHidden/>
          </w:rPr>
          <w:fldChar w:fldCharType="separate"/>
        </w:r>
        <w:r w:rsidR="008E54C0">
          <w:rPr>
            <w:noProof/>
            <w:webHidden/>
          </w:rPr>
          <w:t>24</w:t>
        </w:r>
        <w:r>
          <w:rPr>
            <w:noProof/>
            <w:webHidden/>
          </w:rPr>
          <w:fldChar w:fldCharType="end"/>
        </w:r>
      </w:hyperlink>
    </w:p>
    <w:p w14:paraId="318B6D87" w14:textId="61B7790C" w:rsidR="00775AE8" w:rsidRDefault="00775AE8">
      <w:pPr>
        <w:pStyle w:val="TOC3"/>
        <w:tabs>
          <w:tab w:val="left" w:pos="1200"/>
        </w:tabs>
        <w:rPr>
          <w:rFonts w:eastAsiaTheme="minorEastAsia"/>
          <w:noProof/>
          <w:color w:val="auto"/>
          <w:kern w:val="2"/>
          <w:sz w:val="24"/>
          <w:szCs w:val="24"/>
          <w:lang w:eastAsia="nl-NL"/>
          <w14:ligatures w14:val="standardContextual"/>
        </w:rPr>
      </w:pPr>
      <w:hyperlink w:anchor="_Toc189770356" w:history="1">
        <w:r w:rsidRPr="00FD6D97">
          <w:rPr>
            <w:rStyle w:val="Hyperlink"/>
            <w:noProof/>
          </w:rPr>
          <w:t>6.3.1</w:t>
        </w:r>
        <w:r>
          <w:rPr>
            <w:rFonts w:eastAsiaTheme="minorEastAsia"/>
            <w:noProof/>
            <w:color w:val="auto"/>
            <w:kern w:val="2"/>
            <w:sz w:val="24"/>
            <w:szCs w:val="24"/>
            <w:lang w:eastAsia="nl-NL"/>
            <w14:ligatures w14:val="standardContextual"/>
          </w:rPr>
          <w:tab/>
        </w:r>
        <w:r w:rsidRPr="00FD6D97">
          <w:rPr>
            <w:rStyle w:val="Hyperlink"/>
            <w:noProof/>
          </w:rPr>
          <w:t>Digidare award</w:t>
        </w:r>
        <w:r>
          <w:rPr>
            <w:noProof/>
            <w:webHidden/>
          </w:rPr>
          <w:tab/>
        </w:r>
        <w:r>
          <w:rPr>
            <w:noProof/>
            <w:webHidden/>
          </w:rPr>
          <w:fldChar w:fldCharType="begin"/>
        </w:r>
        <w:r>
          <w:rPr>
            <w:noProof/>
            <w:webHidden/>
          </w:rPr>
          <w:instrText xml:space="preserve"> PAGEREF _Toc189770356 \h </w:instrText>
        </w:r>
        <w:r>
          <w:rPr>
            <w:noProof/>
            <w:webHidden/>
          </w:rPr>
        </w:r>
        <w:r>
          <w:rPr>
            <w:noProof/>
            <w:webHidden/>
          </w:rPr>
          <w:fldChar w:fldCharType="separate"/>
        </w:r>
        <w:r w:rsidR="008E54C0">
          <w:rPr>
            <w:noProof/>
            <w:webHidden/>
          </w:rPr>
          <w:t>24</w:t>
        </w:r>
        <w:r>
          <w:rPr>
            <w:noProof/>
            <w:webHidden/>
          </w:rPr>
          <w:fldChar w:fldCharType="end"/>
        </w:r>
      </w:hyperlink>
    </w:p>
    <w:p w14:paraId="4CF59C29" w14:textId="134DA418" w:rsidR="00775AE8" w:rsidRDefault="00775AE8">
      <w:pPr>
        <w:pStyle w:val="TOC3"/>
        <w:tabs>
          <w:tab w:val="left" w:pos="1200"/>
        </w:tabs>
        <w:rPr>
          <w:rFonts w:eastAsiaTheme="minorEastAsia"/>
          <w:noProof/>
          <w:color w:val="auto"/>
          <w:kern w:val="2"/>
          <w:sz w:val="24"/>
          <w:szCs w:val="24"/>
          <w:lang w:eastAsia="nl-NL"/>
          <w14:ligatures w14:val="standardContextual"/>
        </w:rPr>
      </w:pPr>
      <w:hyperlink w:anchor="_Toc189770357" w:history="1">
        <w:r w:rsidRPr="00FD6D97">
          <w:rPr>
            <w:rStyle w:val="Hyperlink"/>
            <w:noProof/>
          </w:rPr>
          <w:t>6.3.2</w:t>
        </w:r>
        <w:r>
          <w:rPr>
            <w:rFonts w:eastAsiaTheme="minorEastAsia"/>
            <w:noProof/>
            <w:color w:val="auto"/>
            <w:kern w:val="2"/>
            <w:sz w:val="24"/>
            <w:szCs w:val="24"/>
            <w:lang w:eastAsia="nl-NL"/>
            <w14:ligatures w14:val="standardContextual"/>
          </w:rPr>
          <w:tab/>
        </w:r>
        <w:r w:rsidRPr="00FD6D97">
          <w:rPr>
            <w:rStyle w:val="Hyperlink"/>
            <w:noProof/>
          </w:rPr>
          <w:t>Geospatial GeoBIM Awards</w:t>
        </w:r>
        <w:r>
          <w:rPr>
            <w:noProof/>
            <w:webHidden/>
          </w:rPr>
          <w:tab/>
        </w:r>
        <w:r>
          <w:rPr>
            <w:noProof/>
            <w:webHidden/>
          </w:rPr>
          <w:fldChar w:fldCharType="begin"/>
        </w:r>
        <w:r>
          <w:rPr>
            <w:noProof/>
            <w:webHidden/>
          </w:rPr>
          <w:instrText xml:space="preserve"> PAGEREF _Toc189770357 \h </w:instrText>
        </w:r>
        <w:r>
          <w:rPr>
            <w:noProof/>
            <w:webHidden/>
          </w:rPr>
        </w:r>
        <w:r>
          <w:rPr>
            <w:noProof/>
            <w:webHidden/>
          </w:rPr>
          <w:fldChar w:fldCharType="separate"/>
        </w:r>
        <w:r w:rsidR="008E54C0">
          <w:rPr>
            <w:noProof/>
            <w:webHidden/>
          </w:rPr>
          <w:t>25</w:t>
        </w:r>
        <w:r>
          <w:rPr>
            <w:noProof/>
            <w:webHidden/>
          </w:rPr>
          <w:fldChar w:fldCharType="end"/>
        </w:r>
      </w:hyperlink>
    </w:p>
    <w:p w14:paraId="0574B75D" w14:textId="34204F81" w:rsidR="00775AE8" w:rsidRDefault="00775AE8">
      <w:pPr>
        <w:pStyle w:val="TOC3"/>
        <w:tabs>
          <w:tab w:val="left" w:pos="1200"/>
        </w:tabs>
        <w:rPr>
          <w:rFonts w:eastAsiaTheme="minorEastAsia"/>
          <w:noProof/>
          <w:color w:val="auto"/>
          <w:kern w:val="2"/>
          <w:sz w:val="24"/>
          <w:szCs w:val="24"/>
          <w:lang w:eastAsia="nl-NL"/>
          <w14:ligatures w14:val="standardContextual"/>
        </w:rPr>
      </w:pPr>
      <w:hyperlink w:anchor="_Toc189770358" w:history="1">
        <w:r w:rsidRPr="00FD6D97">
          <w:rPr>
            <w:rStyle w:val="Hyperlink"/>
            <w:noProof/>
          </w:rPr>
          <w:t>6.3.3</w:t>
        </w:r>
        <w:r>
          <w:rPr>
            <w:rFonts w:eastAsiaTheme="minorEastAsia"/>
            <w:noProof/>
            <w:color w:val="auto"/>
            <w:kern w:val="2"/>
            <w:sz w:val="24"/>
            <w:szCs w:val="24"/>
            <w:lang w:eastAsia="nl-NL"/>
            <w14:ligatures w14:val="standardContextual"/>
          </w:rPr>
          <w:tab/>
        </w:r>
        <w:r w:rsidRPr="00FD6D97">
          <w:rPr>
            <w:rStyle w:val="Hyperlink"/>
            <w:noProof/>
          </w:rPr>
          <w:t>Building Smart Open BIM Awards</w:t>
        </w:r>
        <w:r>
          <w:rPr>
            <w:noProof/>
            <w:webHidden/>
          </w:rPr>
          <w:tab/>
        </w:r>
        <w:r>
          <w:rPr>
            <w:noProof/>
            <w:webHidden/>
          </w:rPr>
          <w:fldChar w:fldCharType="begin"/>
        </w:r>
        <w:r>
          <w:rPr>
            <w:noProof/>
            <w:webHidden/>
          </w:rPr>
          <w:instrText xml:space="preserve"> PAGEREF _Toc189770358 \h </w:instrText>
        </w:r>
        <w:r>
          <w:rPr>
            <w:noProof/>
            <w:webHidden/>
          </w:rPr>
        </w:r>
        <w:r>
          <w:rPr>
            <w:noProof/>
            <w:webHidden/>
          </w:rPr>
          <w:fldChar w:fldCharType="separate"/>
        </w:r>
        <w:r w:rsidR="008E54C0">
          <w:rPr>
            <w:noProof/>
            <w:webHidden/>
          </w:rPr>
          <w:t>26</w:t>
        </w:r>
        <w:r>
          <w:rPr>
            <w:noProof/>
            <w:webHidden/>
          </w:rPr>
          <w:fldChar w:fldCharType="end"/>
        </w:r>
      </w:hyperlink>
    </w:p>
    <w:p w14:paraId="69AB1A23" w14:textId="7620FF44" w:rsidR="00775AE8" w:rsidRDefault="00775AE8">
      <w:pPr>
        <w:pStyle w:val="TOC2"/>
        <w:rPr>
          <w:rFonts w:eastAsiaTheme="minorEastAsia"/>
          <w:noProof/>
          <w:color w:val="auto"/>
          <w:kern w:val="2"/>
          <w:sz w:val="24"/>
          <w:szCs w:val="24"/>
          <w:lang w:eastAsia="nl-NL"/>
          <w14:ligatures w14:val="standardContextual"/>
        </w:rPr>
      </w:pPr>
      <w:hyperlink w:anchor="_Toc189770359" w:history="1">
        <w:r w:rsidRPr="00FD6D97">
          <w:rPr>
            <w:rStyle w:val="Hyperlink"/>
            <w:noProof/>
          </w:rPr>
          <w:t>6.4</w:t>
        </w:r>
        <w:r>
          <w:rPr>
            <w:rFonts w:eastAsiaTheme="minorEastAsia"/>
            <w:noProof/>
            <w:color w:val="auto"/>
            <w:kern w:val="2"/>
            <w:sz w:val="24"/>
            <w:szCs w:val="24"/>
            <w:lang w:eastAsia="nl-NL"/>
            <w14:ligatures w14:val="standardContextual"/>
          </w:rPr>
          <w:tab/>
        </w:r>
        <w:r w:rsidRPr="00FD6D97">
          <w:rPr>
            <w:rStyle w:val="Hyperlink"/>
            <w:noProof/>
          </w:rPr>
          <w:t>Conclusie software onderzoek</w:t>
        </w:r>
        <w:r>
          <w:rPr>
            <w:noProof/>
            <w:webHidden/>
          </w:rPr>
          <w:tab/>
        </w:r>
        <w:r>
          <w:rPr>
            <w:noProof/>
            <w:webHidden/>
          </w:rPr>
          <w:fldChar w:fldCharType="begin"/>
        </w:r>
        <w:r>
          <w:rPr>
            <w:noProof/>
            <w:webHidden/>
          </w:rPr>
          <w:instrText xml:space="preserve"> PAGEREF _Toc189770359 \h </w:instrText>
        </w:r>
        <w:r>
          <w:rPr>
            <w:noProof/>
            <w:webHidden/>
          </w:rPr>
        </w:r>
        <w:r>
          <w:rPr>
            <w:noProof/>
            <w:webHidden/>
          </w:rPr>
          <w:fldChar w:fldCharType="separate"/>
        </w:r>
        <w:r w:rsidR="008E54C0">
          <w:rPr>
            <w:noProof/>
            <w:webHidden/>
          </w:rPr>
          <w:t>27</w:t>
        </w:r>
        <w:r>
          <w:rPr>
            <w:noProof/>
            <w:webHidden/>
          </w:rPr>
          <w:fldChar w:fldCharType="end"/>
        </w:r>
      </w:hyperlink>
    </w:p>
    <w:p w14:paraId="6416A91F" w14:textId="3F1591FB" w:rsidR="00775AE8" w:rsidRDefault="00775AE8">
      <w:pPr>
        <w:pStyle w:val="TOC1"/>
        <w:rPr>
          <w:rFonts w:eastAsiaTheme="minorEastAsia"/>
          <w:b w:val="0"/>
          <w:noProof/>
          <w:color w:val="auto"/>
          <w:kern w:val="2"/>
          <w:szCs w:val="24"/>
          <w:lang w:eastAsia="nl-NL"/>
          <w14:ligatures w14:val="standardContextual"/>
        </w:rPr>
      </w:pPr>
      <w:hyperlink w:anchor="_Toc189770360" w:history="1">
        <w:r w:rsidRPr="00FD6D97">
          <w:rPr>
            <w:rStyle w:val="Hyperlink"/>
            <w:noProof/>
          </w:rPr>
          <w:t>7.</w:t>
        </w:r>
        <w:r>
          <w:rPr>
            <w:rFonts w:eastAsiaTheme="minorEastAsia"/>
            <w:b w:val="0"/>
            <w:noProof/>
            <w:color w:val="auto"/>
            <w:kern w:val="2"/>
            <w:szCs w:val="24"/>
            <w:lang w:eastAsia="nl-NL"/>
            <w14:ligatures w14:val="standardContextual"/>
          </w:rPr>
          <w:tab/>
        </w:r>
        <w:r w:rsidRPr="00FD6D97">
          <w:rPr>
            <w:rStyle w:val="Hyperlink"/>
            <w:noProof/>
          </w:rPr>
          <w:t>Deelprojectplan 2 GeoBIM voor versnelling Gebiedsontwikkeling</w:t>
        </w:r>
        <w:r>
          <w:rPr>
            <w:noProof/>
            <w:webHidden/>
          </w:rPr>
          <w:tab/>
        </w:r>
        <w:r>
          <w:rPr>
            <w:noProof/>
            <w:webHidden/>
          </w:rPr>
          <w:fldChar w:fldCharType="begin"/>
        </w:r>
        <w:r>
          <w:rPr>
            <w:noProof/>
            <w:webHidden/>
          </w:rPr>
          <w:instrText xml:space="preserve"> PAGEREF _Toc189770360 \h </w:instrText>
        </w:r>
        <w:r>
          <w:rPr>
            <w:noProof/>
            <w:webHidden/>
          </w:rPr>
        </w:r>
        <w:r>
          <w:rPr>
            <w:noProof/>
            <w:webHidden/>
          </w:rPr>
          <w:fldChar w:fldCharType="separate"/>
        </w:r>
        <w:r w:rsidR="008E54C0">
          <w:rPr>
            <w:noProof/>
            <w:webHidden/>
          </w:rPr>
          <w:t>27</w:t>
        </w:r>
        <w:r>
          <w:rPr>
            <w:noProof/>
            <w:webHidden/>
          </w:rPr>
          <w:fldChar w:fldCharType="end"/>
        </w:r>
      </w:hyperlink>
    </w:p>
    <w:p w14:paraId="312EBED2" w14:textId="5463067E" w:rsidR="00333926" w:rsidRPr="0017584A" w:rsidRDefault="00333926" w:rsidP="00333926">
      <w:r w:rsidRPr="0017584A">
        <w:fldChar w:fldCharType="end"/>
      </w:r>
    </w:p>
    <w:p w14:paraId="22E87A52" w14:textId="77777777" w:rsidR="002B07E4" w:rsidRDefault="002B07E4">
      <w:pPr>
        <w:spacing w:after="160"/>
      </w:pPr>
    </w:p>
    <w:p w14:paraId="3BED975F" w14:textId="77777777" w:rsidR="002B07E4" w:rsidRDefault="002B07E4">
      <w:pPr>
        <w:spacing w:after="160"/>
      </w:pPr>
    </w:p>
    <w:p w14:paraId="695B537B" w14:textId="62B91846" w:rsidR="00DC5924" w:rsidRPr="0017584A" w:rsidRDefault="00DC5924">
      <w:pPr>
        <w:spacing w:after="160"/>
      </w:pPr>
      <w:r w:rsidRPr="0017584A">
        <w:br w:type="page"/>
      </w:r>
    </w:p>
    <w:p w14:paraId="523DB124" w14:textId="01110034" w:rsidR="00494CB2" w:rsidRDefault="00874DE6" w:rsidP="00494CB2">
      <w:pPr>
        <w:pStyle w:val="Heading1"/>
      </w:pPr>
      <w:bookmarkStart w:id="0" w:name="_Toc189770332"/>
      <w:r>
        <w:t>Managements</w:t>
      </w:r>
      <w:r w:rsidR="00494CB2">
        <w:t>amenvatting</w:t>
      </w:r>
      <w:bookmarkEnd w:id="0"/>
    </w:p>
    <w:p w14:paraId="57877B57" w14:textId="77777777" w:rsidR="000F2675" w:rsidRDefault="000F2675" w:rsidP="000F2675">
      <w:r w:rsidRPr="00161977">
        <w:t xml:space="preserve">De integratie </w:t>
      </w:r>
      <w:r>
        <w:t xml:space="preserve">van </w:t>
      </w:r>
      <w:proofErr w:type="spellStart"/>
      <w:r>
        <w:t>Geo</w:t>
      </w:r>
      <w:proofErr w:type="spellEnd"/>
      <w:r>
        <w:t xml:space="preserve"> en BIM (</w:t>
      </w:r>
      <w:proofErr w:type="spellStart"/>
      <w:r>
        <w:t>GeoBIM</w:t>
      </w:r>
      <w:proofErr w:type="spellEnd"/>
      <w:r>
        <w:t xml:space="preserve">) kan bijdragen aan het aanzienlijk versnellen van het proces van gebiedsontwikkeling. Het ontwikkelen van standaarden en methodieken en maken van werkafspraken voor uitwisseling van data tussen </w:t>
      </w:r>
      <w:proofErr w:type="spellStart"/>
      <w:r>
        <w:t>Geo</w:t>
      </w:r>
      <w:proofErr w:type="spellEnd"/>
      <w:r>
        <w:t xml:space="preserve"> en BIM draagt bij aan deze versnelling. </w:t>
      </w:r>
    </w:p>
    <w:p w14:paraId="0393A4BB" w14:textId="77777777" w:rsidR="000F2675" w:rsidRDefault="000F2675" w:rsidP="000F2675">
      <w:r>
        <w:t xml:space="preserve">In de activiteiten die tijdens de uitvoering van dit deelproject zijn ondernomen is de businessrelevantie van </w:t>
      </w:r>
      <w:proofErr w:type="spellStart"/>
      <w:r>
        <w:t>GeoBIM</w:t>
      </w:r>
      <w:proofErr w:type="spellEnd"/>
      <w:r>
        <w:t xml:space="preserve"> voor gebiedsontwikkeling in kaart gebracht in relatie tot versnelling van integrale gebiedsontwikkeling door middel van </w:t>
      </w:r>
      <w:proofErr w:type="spellStart"/>
      <w:r>
        <w:t>GeoBIM</w:t>
      </w:r>
      <w:proofErr w:type="spellEnd"/>
      <w:r>
        <w:t xml:space="preserve">. Dit deelproject is de eerste stap uit het overkoepelend projectplan. </w:t>
      </w:r>
    </w:p>
    <w:p w14:paraId="52235188" w14:textId="77777777" w:rsidR="000F2675" w:rsidRPr="0052777C" w:rsidRDefault="000F2675" w:rsidP="000F2675">
      <w:r>
        <w:t xml:space="preserve">Allereerst is er </w:t>
      </w:r>
      <w:r w:rsidRPr="001A0750">
        <w:rPr>
          <w:b/>
          <w:bCs/>
        </w:rPr>
        <w:t>een procesbeschrijving</w:t>
      </w:r>
      <w:r>
        <w:t xml:space="preserve"> voor het gebiedsontwikkelproces gemaakt. Hiervoor zijn bestaande processenbeschrijvingen verzameld. Op basis hiervan is een procesplaat in BPMN (</w:t>
      </w:r>
      <w:r w:rsidRPr="001A0750">
        <w:rPr>
          <w:i/>
          <w:iCs/>
        </w:rPr>
        <w:t xml:space="preserve">Business </w:t>
      </w:r>
      <w:proofErr w:type="spellStart"/>
      <w:r w:rsidRPr="001A0750">
        <w:rPr>
          <w:i/>
          <w:iCs/>
        </w:rPr>
        <w:t>Process</w:t>
      </w:r>
      <w:proofErr w:type="spellEnd"/>
      <w:r w:rsidRPr="001A0750">
        <w:rPr>
          <w:i/>
          <w:iCs/>
        </w:rPr>
        <w:t xml:space="preserve"> Model </w:t>
      </w:r>
      <w:proofErr w:type="spellStart"/>
      <w:r w:rsidRPr="001A0750">
        <w:rPr>
          <w:i/>
          <w:iCs/>
        </w:rPr>
        <w:t>and</w:t>
      </w:r>
      <w:proofErr w:type="spellEnd"/>
      <w:r w:rsidRPr="001A0750">
        <w:rPr>
          <w:i/>
          <w:iCs/>
        </w:rPr>
        <w:t xml:space="preserve"> </w:t>
      </w:r>
      <w:proofErr w:type="spellStart"/>
      <w:r w:rsidRPr="001A0750">
        <w:rPr>
          <w:i/>
          <w:iCs/>
        </w:rPr>
        <w:t>Notation</w:t>
      </w:r>
      <w:proofErr w:type="spellEnd"/>
      <w:r>
        <w:t xml:space="preserve">) uitgewerkt. Deze zorgt ervoor dat te ontwikkelen technische oplossingen een koppeling houden met de business. De resulterende </w:t>
      </w:r>
      <w:r w:rsidRPr="00ED35A7">
        <w:rPr>
          <w:b/>
          <w:bCs/>
        </w:rPr>
        <w:t>businessrelevantie</w:t>
      </w:r>
      <w:r>
        <w:rPr>
          <w:b/>
          <w:bCs/>
        </w:rPr>
        <w:t xml:space="preserve"> </w:t>
      </w:r>
      <w:r>
        <w:t>is opgesteld met de stakeholders die daadwerkelijk in het gebiedsontwikkelingsproces werkzaam zijn.</w:t>
      </w:r>
    </w:p>
    <w:p w14:paraId="2FFB9FB4" w14:textId="77777777" w:rsidR="000F2675" w:rsidRDefault="000F2675" w:rsidP="000F2675">
      <w:r>
        <w:t xml:space="preserve">Vanuit interviews en in een workshop zijn vervolgens </w:t>
      </w:r>
      <w:r w:rsidRPr="00631D84">
        <w:rPr>
          <w:b/>
          <w:bCs/>
        </w:rPr>
        <w:t xml:space="preserve">32 </w:t>
      </w:r>
      <w:r>
        <w:rPr>
          <w:b/>
          <w:bCs/>
        </w:rPr>
        <w:t xml:space="preserve">user </w:t>
      </w:r>
      <w:proofErr w:type="spellStart"/>
      <w:r>
        <w:rPr>
          <w:b/>
          <w:bCs/>
        </w:rPr>
        <w:t>stories</w:t>
      </w:r>
      <w:proofErr w:type="spellEnd"/>
      <w:r>
        <w:t xml:space="preserve"> opgesteld die passen binnen het opgestelde proces van gebiedsontwikkeling en die laten zien hoe </w:t>
      </w:r>
      <w:proofErr w:type="spellStart"/>
      <w:r>
        <w:t>GeoBIM</w:t>
      </w:r>
      <w:proofErr w:type="spellEnd"/>
      <w:r>
        <w:t xml:space="preserve"> versnelling in het gebiedsontwikkelingsproces kan realiseren. De koppeling tussen de use-case, het proces en de </w:t>
      </w:r>
      <w:proofErr w:type="spellStart"/>
      <w:r>
        <w:t>GeoBIM</w:t>
      </w:r>
      <w:proofErr w:type="spellEnd"/>
      <w:r>
        <w:t xml:space="preserve"> component zijn expliciet vastgelegd. De user </w:t>
      </w:r>
      <w:proofErr w:type="spellStart"/>
      <w:r>
        <w:t>stories</w:t>
      </w:r>
      <w:proofErr w:type="spellEnd"/>
      <w:r>
        <w:t xml:space="preserve"> gaan over verschillende, aanvullende aspecten van gebiedsontwikkeling. In een vervolgtraject zal er, samen met de opdrachtgever en input van de community, een selectie gemaakt worden van de user </w:t>
      </w:r>
      <w:proofErr w:type="spellStart"/>
      <w:r>
        <w:t>stories</w:t>
      </w:r>
      <w:proofErr w:type="spellEnd"/>
      <w:r>
        <w:t xml:space="preserve"> die verder worden opgepakt. </w:t>
      </w:r>
    </w:p>
    <w:p w14:paraId="632A994D" w14:textId="77777777" w:rsidR="000F2675" w:rsidRDefault="000F2675" w:rsidP="000F2675">
      <w:r>
        <w:t xml:space="preserve">Er is ook een </w:t>
      </w:r>
      <w:r w:rsidRPr="00EB31DD">
        <w:rPr>
          <w:b/>
          <w:bCs/>
        </w:rPr>
        <w:t>software-analyse</w:t>
      </w:r>
      <w:r>
        <w:t xml:space="preserve"> uitgevoerd. Hieruit blijkt dat er veel software is, die het proces van gebiedsontwikkeling ondersteunt en kan versnellen. Echter blijkt dat </w:t>
      </w:r>
      <w:proofErr w:type="spellStart"/>
      <w:r>
        <w:t>GeoBIM</w:t>
      </w:r>
      <w:proofErr w:type="spellEnd"/>
      <w:r>
        <w:t xml:space="preserve"> oplossingen zich bevinden in specifieke software- of project omgevingen, maar dat uitwisselformaten of toepassingsprofielen die over grenzen heen kijken ontbreken. De focus in het vervolgtraject ligt op oplossingen die </w:t>
      </w:r>
      <w:proofErr w:type="spellStart"/>
      <w:r>
        <w:t>GeoBIM</w:t>
      </w:r>
      <w:proofErr w:type="spellEnd"/>
      <w:r>
        <w:t xml:space="preserve"> integratie buiten specifieke projecten en softwaresystemen om mogelijk maakt.</w:t>
      </w:r>
    </w:p>
    <w:p w14:paraId="744801CD" w14:textId="77777777" w:rsidR="000F2675" w:rsidRDefault="000F2675" w:rsidP="000F2675">
      <w:r>
        <w:t xml:space="preserve">Ter aanvulling van het overzicht van </w:t>
      </w:r>
      <w:proofErr w:type="spellStart"/>
      <w:r>
        <w:t>GeoBIM</w:t>
      </w:r>
      <w:proofErr w:type="spellEnd"/>
      <w:r>
        <w:t xml:space="preserve"> software, is er gekeken naar </w:t>
      </w:r>
      <w:r w:rsidRPr="00614330">
        <w:rPr>
          <w:b/>
          <w:bCs/>
        </w:rPr>
        <w:t xml:space="preserve">welke partijen lid zijn van het Open </w:t>
      </w:r>
      <w:proofErr w:type="spellStart"/>
      <w:r w:rsidRPr="00614330">
        <w:rPr>
          <w:b/>
          <w:bCs/>
        </w:rPr>
        <w:t>Geospatial</w:t>
      </w:r>
      <w:proofErr w:type="spellEnd"/>
      <w:r w:rsidRPr="00614330">
        <w:rPr>
          <w:b/>
          <w:bCs/>
        </w:rPr>
        <w:t xml:space="preserve"> Consortium (OGC) en van </w:t>
      </w:r>
      <w:proofErr w:type="spellStart"/>
      <w:r w:rsidRPr="00614330">
        <w:rPr>
          <w:b/>
          <w:bCs/>
        </w:rPr>
        <w:t>BuildingSmart</w:t>
      </w:r>
      <w:proofErr w:type="spellEnd"/>
      <w:r w:rsidRPr="00614330">
        <w:rPr>
          <w:b/>
          <w:bCs/>
        </w:rPr>
        <w:t xml:space="preserve"> International (</w:t>
      </w:r>
      <w:proofErr w:type="spellStart"/>
      <w:r w:rsidRPr="00614330">
        <w:rPr>
          <w:b/>
          <w:bCs/>
        </w:rPr>
        <w:t>bSI</w:t>
      </w:r>
      <w:proofErr w:type="spellEnd"/>
      <w:r w:rsidRPr="00614330">
        <w:rPr>
          <w:b/>
          <w:bCs/>
        </w:rPr>
        <w:t>).</w:t>
      </w:r>
      <w:r>
        <w:t xml:space="preserve"> Uit deze analyse blijkt dat zeer weinig organisaties zowel OGC als BSI lid zijn. 25% van de grote marktpartijen die </w:t>
      </w:r>
      <w:proofErr w:type="spellStart"/>
      <w:r>
        <w:t>strategic</w:t>
      </w:r>
      <w:proofErr w:type="spellEnd"/>
      <w:r>
        <w:t xml:space="preserve"> en/of </w:t>
      </w:r>
      <w:proofErr w:type="spellStart"/>
      <w:r>
        <w:t>principal</w:t>
      </w:r>
      <w:proofErr w:type="spellEnd"/>
      <w:r>
        <w:t xml:space="preserve"> member zijn, zijn lid van beide organisaties. Van de standard members zijn dit maar 16 partijen. Dit is 0,7% van de leden van </w:t>
      </w:r>
      <w:proofErr w:type="spellStart"/>
      <w:r>
        <w:t>bSI</w:t>
      </w:r>
      <w:proofErr w:type="spellEnd"/>
      <w:r>
        <w:t xml:space="preserve"> en 3% van de leden van OGC. Het kan interessant zijn om in het vervolgproject met deze partijen in contact te komen voor de uitbreiding van de </w:t>
      </w:r>
      <w:proofErr w:type="spellStart"/>
      <w:r>
        <w:t>GeoBIM</w:t>
      </w:r>
      <w:proofErr w:type="spellEnd"/>
      <w:r>
        <w:t xml:space="preserve"> community. </w:t>
      </w:r>
    </w:p>
    <w:p w14:paraId="097A05B8" w14:textId="77777777" w:rsidR="000F2675" w:rsidRDefault="000F2675" w:rsidP="000F2675">
      <w:r>
        <w:t xml:space="preserve">Er is ook  onderzoek gedaan naar verschillende </w:t>
      </w:r>
      <w:r w:rsidRPr="00614330">
        <w:rPr>
          <w:b/>
          <w:bCs/>
        </w:rPr>
        <w:t xml:space="preserve">digitalisering en </w:t>
      </w:r>
      <w:proofErr w:type="spellStart"/>
      <w:r w:rsidRPr="00614330">
        <w:rPr>
          <w:b/>
          <w:bCs/>
        </w:rPr>
        <w:t>GeoBIM</w:t>
      </w:r>
      <w:proofErr w:type="spellEnd"/>
      <w:r w:rsidRPr="00614330">
        <w:rPr>
          <w:b/>
          <w:bCs/>
        </w:rPr>
        <w:t xml:space="preserve"> </w:t>
      </w:r>
      <w:proofErr w:type="spellStart"/>
      <w:r w:rsidRPr="00614330">
        <w:rPr>
          <w:b/>
          <w:bCs/>
        </w:rPr>
        <w:t>awards</w:t>
      </w:r>
      <w:proofErr w:type="spellEnd"/>
      <w:r>
        <w:t xml:space="preserve">. In 2024 zijn er geen initiatieven op het gebied van </w:t>
      </w:r>
      <w:proofErr w:type="spellStart"/>
      <w:r>
        <w:t>Geo</w:t>
      </w:r>
      <w:proofErr w:type="spellEnd"/>
      <w:r>
        <w:t xml:space="preserve"> en BIM ingediend. In voorgaande jaren was dit wel het geval. Het is interessant om deze initiatieven in de vervolgfase uit te nodigen. </w:t>
      </w:r>
    </w:p>
    <w:p w14:paraId="293A1B38" w14:textId="77777777" w:rsidR="000F2675" w:rsidRDefault="000F2675" w:rsidP="000F2675">
      <w:r>
        <w:t xml:space="preserve">Tenslotte is er een start gemaakt met het </w:t>
      </w:r>
      <w:r w:rsidRPr="00056A20">
        <w:rPr>
          <w:b/>
          <w:bCs/>
        </w:rPr>
        <w:t>bouwen van een community</w:t>
      </w:r>
      <w:r>
        <w:rPr>
          <w:b/>
          <w:bCs/>
        </w:rPr>
        <w:t xml:space="preserve">. </w:t>
      </w:r>
      <w:r>
        <w:t xml:space="preserve">Door directe benadering en open uitvraag zijn stakeholders van de verschillende domeinen - </w:t>
      </w:r>
      <w:proofErr w:type="spellStart"/>
      <w:r>
        <w:t>Geo</w:t>
      </w:r>
      <w:proofErr w:type="spellEnd"/>
      <w:r>
        <w:t xml:space="preserve">, BIM en gebiedsontwikkeling – bijeengebracht en betrokken bij bovenstaande activiteiten. Er is energie en momentum bij de groep aanwezig. De opgebouwde community zal in het vervolgtraject verder uitgebreid worden via de verschillende beoogde activiteiten en werkgroepen, en een landelijke GEOBIM-kennisdag.  </w:t>
      </w:r>
    </w:p>
    <w:p w14:paraId="3532EFBD" w14:textId="77777777" w:rsidR="000F2675" w:rsidRDefault="000F2675" w:rsidP="000F2675"/>
    <w:p w14:paraId="7E23E891" w14:textId="77777777" w:rsidR="000F2675" w:rsidRDefault="000F2675" w:rsidP="000F2675">
      <w:r>
        <w:t xml:space="preserve">Alle resultaten van dit deelproject, inclusief de procesbeschrijving van gebiedsontwikkeling en de user </w:t>
      </w:r>
      <w:proofErr w:type="spellStart"/>
      <w:r>
        <w:t>stories</w:t>
      </w:r>
      <w:proofErr w:type="spellEnd"/>
      <w:r>
        <w:t>, zijn beschreven in dit document en tevens beschikbaar op GitHub (</w:t>
      </w:r>
      <w:r w:rsidRPr="00F45292">
        <w:rPr>
          <w:rFonts w:ascii="Tenorite" w:eastAsia="Tenorite" w:hAnsi="Tenorite" w:cs="Tenorite"/>
        </w:rPr>
        <w:t>https://github.com/Geonovum/GeoBIM</w:t>
      </w:r>
      <w:r>
        <w:rPr>
          <w:rFonts w:ascii="Tenorite" w:eastAsia="Tenorite" w:hAnsi="Tenorite" w:cs="Tenorite"/>
        </w:rPr>
        <w:t>).</w:t>
      </w:r>
    </w:p>
    <w:p w14:paraId="429E0ABF" w14:textId="77777777" w:rsidR="000F2675" w:rsidRPr="003B18CC" w:rsidRDefault="000F2675" w:rsidP="000F2675"/>
    <w:p w14:paraId="440F15D5" w14:textId="77777777" w:rsidR="000F2675" w:rsidRDefault="000F2675" w:rsidP="000F2675">
      <w:bookmarkStart w:id="1" w:name="_Toc189770333"/>
      <w:r>
        <w:t xml:space="preserve">De resultaten van dit deelproject kunnen direct gebruikt worden </w:t>
      </w:r>
      <w:proofErr w:type="spellStart"/>
      <w:r>
        <w:t>t.b.v</w:t>
      </w:r>
      <w:proofErr w:type="spellEnd"/>
      <w:r>
        <w:t xml:space="preserve"> de werkzaamheden die men vanaf 2025 binnen beleidsmaatregel 9 van het bestuursakkoord ’27 gaat ondernemen. Als onderdeel van dit deelproject is er ook een plan van aanpak geschreven (Deelprojectplan 2) voor de vervolg activiteiten in 2025.</w:t>
      </w:r>
    </w:p>
    <w:p w14:paraId="11C55B0F" w14:textId="77777777" w:rsidR="000F2675" w:rsidRDefault="000F2675" w:rsidP="000F2675"/>
    <w:p w14:paraId="5B42F749" w14:textId="77777777" w:rsidR="000F2675" w:rsidRDefault="000F2675" w:rsidP="000F2675">
      <w:pPr>
        <w:pStyle w:val="Heading2"/>
      </w:pPr>
      <w:r>
        <w:t>Conclusie</w:t>
      </w:r>
      <w:bookmarkEnd w:id="1"/>
    </w:p>
    <w:p w14:paraId="33158523" w14:textId="77777777" w:rsidR="000F2675" w:rsidRDefault="000F2675" w:rsidP="000F2675">
      <w:r>
        <w:t xml:space="preserve">Vanuit de software-analyse blijkt dat er veel software is, die het proces van gebiedsontwikkeling met </w:t>
      </w:r>
      <w:proofErr w:type="spellStart"/>
      <w:r>
        <w:t>GeoBIM</w:t>
      </w:r>
      <w:proofErr w:type="spellEnd"/>
      <w:r>
        <w:t xml:space="preserve"> ondersteunt. Daarmee lijkt het alsof de integratie tussen </w:t>
      </w:r>
      <w:proofErr w:type="spellStart"/>
      <w:r>
        <w:t>Geo</w:t>
      </w:r>
      <w:proofErr w:type="spellEnd"/>
      <w:r>
        <w:t xml:space="preserve"> en BIM is opgelost. Echter de oplossingen bevinden zich in één specifiek softwarepakket, project of workflow. Uitwisselformaten of toepassingsprofielen over grenzen van software heen of die het hele gebiedsontwikkelproces bedienen ontbreken. Terwijl de versnelling in gebiedsontwikkeling juist vraagt dat data die voor een bepaald doel, in een bepaalde fase, in een specifiek softwarepakket en project worden gegenereerd, ook voor anderen vindbaar en herbruikbaar zijn en blijven. Door het ontbreken van afspraken, methodieken en standaarden, is vinden en hergebruik van </w:t>
      </w:r>
      <w:proofErr w:type="spellStart"/>
      <w:r>
        <w:t>Geo</w:t>
      </w:r>
      <w:proofErr w:type="spellEnd"/>
      <w:r>
        <w:t>- en BIM- data in de praktijk moeizaam en complex.</w:t>
      </w:r>
    </w:p>
    <w:p w14:paraId="5BA14C7B" w14:textId="55AEC8A6" w:rsidR="00565A11" w:rsidRDefault="000F2675" w:rsidP="000F2675">
      <w:r>
        <w:t>In het vervolgtraject zullen werkgroepen bestaande uit experts uit alle disciplines (</w:t>
      </w:r>
      <w:proofErr w:type="spellStart"/>
      <w:r>
        <w:t>geo</w:t>
      </w:r>
      <w:proofErr w:type="spellEnd"/>
      <w:r>
        <w:t xml:space="preserve">, </w:t>
      </w:r>
      <w:proofErr w:type="spellStart"/>
      <w:r>
        <w:t>bim</w:t>
      </w:r>
      <w:proofErr w:type="spellEnd"/>
      <w:r>
        <w:t xml:space="preserve"> en gebiedsontwikkeling) breed gedragen methodieken - best </w:t>
      </w:r>
      <w:proofErr w:type="spellStart"/>
      <w:r>
        <w:t>practi</w:t>
      </w:r>
      <w:r w:rsidR="00565A11">
        <w:t>s</w:t>
      </w:r>
      <w:r>
        <w:t>es</w:t>
      </w:r>
      <w:proofErr w:type="spellEnd"/>
      <w:r>
        <w:t xml:space="preserve">, praktijkrichtlijnen, werkafspraken, ondersteunende </w:t>
      </w:r>
      <w:proofErr w:type="spellStart"/>
      <w:r>
        <w:t>tooling</w:t>
      </w:r>
      <w:proofErr w:type="spellEnd"/>
      <w:r>
        <w:t xml:space="preserve"> - en standaarden ontwikkelen die vindbaarheid en hergebruik van </w:t>
      </w:r>
      <w:proofErr w:type="spellStart"/>
      <w:r>
        <w:t>GeoBIM</w:t>
      </w:r>
      <w:proofErr w:type="spellEnd"/>
      <w:r>
        <w:t xml:space="preserve"> buiten specifieke softwaresystemen, projectomgevingen en </w:t>
      </w:r>
      <w:proofErr w:type="spellStart"/>
      <w:r>
        <w:t>workflows</w:t>
      </w:r>
      <w:proofErr w:type="spellEnd"/>
      <w:r>
        <w:t xml:space="preserve"> om mogelijk maken. </w:t>
      </w:r>
    </w:p>
    <w:p w14:paraId="1B90C23A" w14:textId="77777777" w:rsidR="00565A11" w:rsidRDefault="00565A11">
      <w:pPr>
        <w:spacing w:after="160"/>
      </w:pPr>
      <w:r>
        <w:br w:type="page"/>
      </w:r>
    </w:p>
    <w:p w14:paraId="6F9E83AD" w14:textId="77777777" w:rsidR="00DC5924" w:rsidRPr="0017584A" w:rsidRDefault="00DC5924" w:rsidP="00DC5924">
      <w:pPr>
        <w:pStyle w:val="Heading1"/>
      </w:pPr>
      <w:bookmarkStart w:id="2" w:name="_Toc189770334"/>
      <w:r w:rsidRPr="0017584A">
        <w:t>Inleiding</w:t>
      </w:r>
      <w:bookmarkEnd w:id="2"/>
    </w:p>
    <w:p w14:paraId="4F345ECB" w14:textId="77777777" w:rsidR="0017584A" w:rsidRDefault="0017584A" w:rsidP="0017584A"/>
    <w:p w14:paraId="741026DF" w14:textId="73D4C7BF" w:rsidR="0017584A" w:rsidRDefault="0017584A" w:rsidP="0017584A">
      <w:r w:rsidRPr="00161977">
        <w:t xml:space="preserve">De integratie van </w:t>
      </w:r>
      <w:proofErr w:type="spellStart"/>
      <w:r w:rsidRPr="00161977">
        <w:t>Geo</w:t>
      </w:r>
      <w:proofErr w:type="spellEnd"/>
      <w:r w:rsidRPr="00161977">
        <w:t xml:space="preserve"> met BIM maakt het mogelijk om de interactie tussen gebouw en omgeving te modelleren en inzichtelijk te maken in diverse ontwikkelstadia en zo het besluitvormingsproces te versnellen</w:t>
      </w:r>
      <w:r>
        <w:t>.</w:t>
      </w:r>
      <w:r w:rsidRPr="0017584A">
        <w:t xml:space="preserve"> </w:t>
      </w:r>
      <w:r>
        <w:t xml:space="preserve">In de praktijk zijn er al veel oplossingen ontwikkeld binnen specifieke projecten, software omgevingen of door specifieke organisaties om de </w:t>
      </w:r>
      <w:proofErr w:type="spellStart"/>
      <w:r>
        <w:t>GeoBIM</w:t>
      </w:r>
      <w:proofErr w:type="spellEnd"/>
      <w:r>
        <w:t xml:space="preserve"> integratie mogelijk te maken. Om de </w:t>
      </w:r>
      <w:proofErr w:type="spellStart"/>
      <w:r>
        <w:t>GeoBIM</w:t>
      </w:r>
      <w:proofErr w:type="spellEnd"/>
      <w:r>
        <w:t xml:space="preserve"> integratie een fundamentele rol te geven binnen </w:t>
      </w:r>
      <w:proofErr w:type="spellStart"/>
      <w:r>
        <w:t>plannings</w:t>
      </w:r>
      <w:proofErr w:type="spellEnd"/>
      <w:r>
        <w:t xml:space="preserve"> en beheer processen, is het nodig om best </w:t>
      </w:r>
      <w:proofErr w:type="spellStart"/>
      <w:r>
        <w:t>practises</w:t>
      </w:r>
      <w:proofErr w:type="spellEnd"/>
      <w:r>
        <w:t xml:space="preserve"> en standaarden te ontwikkelen die breed inzetbaar zijn. Hierdoor zal het delen van </w:t>
      </w:r>
      <w:proofErr w:type="spellStart"/>
      <w:r>
        <w:t>Geo</w:t>
      </w:r>
      <w:proofErr w:type="spellEnd"/>
      <w:r>
        <w:t>- en BIM informatie in verschillende fasen van de levenscyclus van objecten aanzienlijk eenvoudiger worden.</w:t>
      </w:r>
    </w:p>
    <w:p w14:paraId="1DA6FF5A" w14:textId="77777777" w:rsidR="0017584A" w:rsidRDefault="0017584A" w:rsidP="0017584A"/>
    <w:p w14:paraId="13802E9F" w14:textId="64D880B1" w:rsidR="0017584A" w:rsidRDefault="0017584A" w:rsidP="0017584A">
      <w:r>
        <w:t xml:space="preserve">Om deze ambitie te verwezenlijken is in samenwerking met </w:t>
      </w:r>
      <w:proofErr w:type="spellStart"/>
      <w:r>
        <w:t>DigiGO</w:t>
      </w:r>
      <w:proofErr w:type="spellEnd"/>
      <w:r>
        <w:t xml:space="preserve"> en </w:t>
      </w:r>
      <w:proofErr w:type="spellStart"/>
      <w:r>
        <w:t>Geonovum</w:t>
      </w:r>
      <w:proofErr w:type="spellEnd"/>
      <w:r>
        <w:t xml:space="preserve"> een projectvoorstel </w:t>
      </w:r>
      <w:proofErr w:type="spellStart"/>
      <w:r>
        <w:t>GeoBIM</w:t>
      </w:r>
      <w:proofErr w:type="spellEnd"/>
      <w:r>
        <w:t xml:space="preserve"> en een Project Initiatie Document (PID) opgesteld. De documenten vullen elkaar aan en vormen één projectplan voor realisatie</w:t>
      </w:r>
      <w:r w:rsidR="28804CA4">
        <w:t xml:space="preserve"> van oplossingen voor open uitwisseling </w:t>
      </w:r>
      <w:r w:rsidR="1510A3EA">
        <w:t>tussen, en integratie van,</w:t>
      </w:r>
      <w:r w:rsidR="28804CA4">
        <w:t xml:space="preserve"> </w:t>
      </w:r>
      <w:proofErr w:type="spellStart"/>
      <w:r w:rsidR="28804CA4">
        <w:t>Geo</w:t>
      </w:r>
      <w:proofErr w:type="spellEnd"/>
      <w:r w:rsidR="28804CA4">
        <w:t xml:space="preserve"> en BIM.</w:t>
      </w:r>
      <w:r>
        <w:t xml:space="preserve"> </w:t>
      </w:r>
    </w:p>
    <w:p w14:paraId="378933CC" w14:textId="60CDFAD0" w:rsidR="0017584A" w:rsidRDefault="0017584A" w:rsidP="0017584A">
      <w:r>
        <w:t xml:space="preserve">In het projectvoorstel </w:t>
      </w:r>
      <w:proofErr w:type="spellStart"/>
      <w:r>
        <w:t>GeoBIM</w:t>
      </w:r>
      <w:proofErr w:type="spellEnd"/>
      <w:r>
        <w:t xml:space="preserve"> zijn </w:t>
      </w:r>
      <w:r w:rsidR="3D6A2672">
        <w:t>de</w:t>
      </w:r>
      <w:r>
        <w:t xml:space="preserve"> bouwstenen genoemd voor </w:t>
      </w:r>
      <w:proofErr w:type="spellStart"/>
      <w:r>
        <w:t>GeoBIM</w:t>
      </w:r>
      <w:proofErr w:type="spellEnd"/>
      <w:r>
        <w:t xml:space="preserve"> integratie.</w:t>
      </w:r>
    </w:p>
    <w:p w14:paraId="2594EF21" w14:textId="77777777" w:rsidR="0017584A" w:rsidRPr="00EB2DD3" w:rsidRDefault="0017584A" w:rsidP="0017584A">
      <w:pPr>
        <w:numPr>
          <w:ilvl w:val="0"/>
          <w:numId w:val="12"/>
        </w:numPr>
      </w:pPr>
      <w:r w:rsidRPr="00EB2DD3">
        <w:t xml:space="preserve">Identificeren van </w:t>
      </w:r>
      <w:proofErr w:type="spellStart"/>
      <w:r w:rsidRPr="00EB2DD3">
        <w:t>GeoBIM</w:t>
      </w:r>
      <w:proofErr w:type="spellEnd"/>
      <w:r w:rsidRPr="00EB2DD3">
        <w:t xml:space="preserve"> uitdagingen en borging in praktijk </w:t>
      </w:r>
    </w:p>
    <w:p w14:paraId="5DA68C8B" w14:textId="77777777" w:rsidR="0017584A" w:rsidRPr="00EB2DD3" w:rsidRDefault="0017584A" w:rsidP="0017584A">
      <w:pPr>
        <w:numPr>
          <w:ilvl w:val="0"/>
          <w:numId w:val="13"/>
        </w:numPr>
      </w:pPr>
      <w:r w:rsidRPr="00EB2DD3">
        <w:t xml:space="preserve">Het brengen van BIM-informatie naar </w:t>
      </w:r>
      <w:proofErr w:type="spellStart"/>
      <w:r w:rsidRPr="00EB2DD3">
        <w:t>Geo</w:t>
      </w:r>
      <w:proofErr w:type="spellEnd"/>
      <w:r w:rsidRPr="00EB2DD3">
        <w:t> </w:t>
      </w:r>
    </w:p>
    <w:p w14:paraId="596A9C3E" w14:textId="77777777" w:rsidR="0017584A" w:rsidRPr="00EB2DD3" w:rsidRDefault="0017584A" w:rsidP="0017584A">
      <w:pPr>
        <w:numPr>
          <w:ilvl w:val="0"/>
          <w:numId w:val="14"/>
        </w:numPr>
      </w:pPr>
      <w:r w:rsidRPr="00EB2DD3">
        <w:t xml:space="preserve">Het brengen van </w:t>
      </w:r>
      <w:proofErr w:type="spellStart"/>
      <w:r w:rsidRPr="00EB2DD3">
        <w:t>Geo</w:t>
      </w:r>
      <w:proofErr w:type="spellEnd"/>
      <w:r w:rsidRPr="00EB2DD3">
        <w:t>-informatie naar BIM </w:t>
      </w:r>
    </w:p>
    <w:p w14:paraId="69F8D801" w14:textId="77777777" w:rsidR="0017584A" w:rsidRPr="00EB2DD3" w:rsidRDefault="0017584A" w:rsidP="0017584A">
      <w:pPr>
        <w:numPr>
          <w:ilvl w:val="0"/>
          <w:numId w:val="15"/>
        </w:numPr>
      </w:pPr>
      <w:r w:rsidRPr="00EB2DD3">
        <w:t xml:space="preserve">Standaardiseren van </w:t>
      </w:r>
      <w:proofErr w:type="spellStart"/>
      <w:r w:rsidRPr="00EB2DD3">
        <w:t>georefereren</w:t>
      </w:r>
      <w:proofErr w:type="spellEnd"/>
      <w:r w:rsidRPr="00EB2DD3">
        <w:t xml:space="preserve"> BIM-modellen </w:t>
      </w:r>
    </w:p>
    <w:p w14:paraId="0A838445" w14:textId="77777777" w:rsidR="0017584A" w:rsidRPr="00EB2DD3" w:rsidRDefault="0017584A" w:rsidP="0017584A">
      <w:pPr>
        <w:numPr>
          <w:ilvl w:val="0"/>
          <w:numId w:val="16"/>
        </w:numPr>
      </w:pPr>
      <w:proofErr w:type="spellStart"/>
      <w:r w:rsidRPr="00EB2DD3">
        <w:t>Geo-based</w:t>
      </w:r>
      <w:proofErr w:type="spellEnd"/>
      <w:r w:rsidRPr="00EB2DD3">
        <w:t xml:space="preserve"> BIM en BIM-</w:t>
      </w:r>
      <w:proofErr w:type="spellStart"/>
      <w:r w:rsidRPr="00EB2DD3">
        <w:t>based</w:t>
      </w:r>
      <w:proofErr w:type="spellEnd"/>
      <w:r w:rsidRPr="00EB2DD3">
        <w:t xml:space="preserve"> </w:t>
      </w:r>
      <w:proofErr w:type="spellStart"/>
      <w:r w:rsidRPr="00EB2DD3">
        <w:t>Geo</w:t>
      </w:r>
      <w:proofErr w:type="spellEnd"/>
      <w:r w:rsidRPr="00EB2DD3">
        <w:t xml:space="preserve"> standaarden </w:t>
      </w:r>
    </w:p>
    <w:p w14:paraId="7275FFBD" w14:textId="77777777" w:rsidR="0017584A" w:rsidRPr="00EB2DD3" w:rsidRDefault="0017584A" w:rsidP="0017584A">
      <w:pPr>
        <w:numPr>
          <w:ilvl w:val="0"/>
          <w:numId w:val="17"/>
        </w:numPr>
      </w:pPr>
      <w:r w:rsidRPr="00EB2DD3">
        <w:t xml:space="preserve">Afsprakenstelsel voor </w:t>
      </w:r>
      <w:proofErr w:type="spellStart"/>
      <w:r w:rsidRPr="00EB2DD3">
        <w:t>Geo</w:t>
      </w:r>
      <w:proofErr w:type="spellEnd"/>
      <w:r w:rsidRPr="00EB2DD3">
        <w:t>-BIM data integratie </w:t>
      </w:r>
    </w:p>
    <w:p w14:paraId="33E0EA1A" w14:textId="77777777" w:rsidR="0017584A" w:rsidRDefault="0017584A" w:rsidP="0017584A"/>
    <w:p w14:paraId="46B38F4D" w14:textId="5DA6658A" w:rsidR="0017584A" w:rsidRDefault="09F20193" w:rsidP="0017584A">
      <w:r>
        <w:t>De e</w:t>
      </w:r>
      <w:r w:rsidR="0017584A">
        <w:t>erste stap van het project</w:t>
      </w:r>
      <w:r w:rsidR="5D7D1501">
        <w:t>voorstel</w:t>
      </w:r>
      <w:r w:rsidR="0017584A">
        <w:t xml:space="preserve"> </w:t>
      </w:r>
      <w:r w:rsidR="7B244C7D">
        <w:t xml:space="preserve">was </w:t>
      </w:r>
      <w:r w:rsidR="0017584A">
        <w:t xml:space="preserve">het identificeren van de </w:t>
      </w:r>
      <w:proofErr w:type="spellStart"/>
      <w:r w:rsidR="0017584A">
        <w:t>GeoBIM</w:t>
      </w:r>
      <w:proofErr w:type="spellEnd"/>
      <w:r w:rsidR="0017584A">
        <w:t xml:space="preserve">-uitdaging van plan tot realisatie: waar zitten de knelpunten en hoe kunnen </w:t>
      </w:r>
      <w:proofErr w:type="spellStart"/>
      <w:r w:rsidR="0017584A">
        <w:t>GeoBIM</w:t>
      </w:r>
      <w:proofErr w:type="spellEnd"/>
      <w:r w:rsidR="0017584A">
        <w:t xml:space="preserve"> oplossingen hier meerwaarde bieden. Dit geeft inzicht hoe de bouwstenen uit het projectvoorstel kunnen worden uitgewerkt via best </w:t>
      </w:r>
      <w:proofErr w:type="spellStart"/>
      <w:r w:rsidR="0017584A">
        <w:t>practices</w:t>
      </w:r>
      <w:proofErr w:type="spellEnd"/>
      <w:r w:rsidR="0017584A">
        <w:t xml:space="preserve"> en standaarden. Dit is een belangrijke eerste stap van het </w:t>
      </w:r>
      <w:r w:rsidR="000205BB">
        <w:t xml:space="preserve">totale </w:t>
      </w:r>
      <w:r w:rsidR="0017584A">
        <w:t>project.</w:t>
      </w:r>
    </w:p>
    <w:p w14:paraId="6084B7E5" w14:textId="77777777" w:rsidR="0017584A" w:rsidRDefault="0017584A" w:rsidP="0017584A"/>
    <w:p w14:paraId="7AD54E2D" w14:textId="5B727C67" w:rsidR="001E7F5D" w:rsidRDefault="0017584A" w:rsidP="0017584A">
      <w:r>
        <w:t>In</w:t>
      </w:r>
      <w:r w:rsidR="000205BB">
        <w:t xml:space="preserve"> dit </w:t>
      </w:r>
      <w:r>
        <w:t>deelproject</w:t>
      </w:r>
      <w:r w:rsidR="000205BB">
        <w:t>, dat liep in oktober tot en met december 2024,</w:t>
      </w:r>
      <w:r>
        <w:t xml:space="preserve"> is gewerkt aan deze eerste stap. </w:t>
      </w:r>
      <w:proofErr w:type="spellStart"/>
      <w:r>
        <w:t>GeoBIM</w:t>
      </w:r>
      <w:proofErr w:type="spellEnd"/>
      <w:r>
        <w:t xml:space="preserve">-uitdagingen in de initiatief-fase en haalbaarheidsfase van het woningbouwproces zijn in beeld gebeeld gebracht. De resultaten </w:t>
      </w:r>
      <w:r w:rsidR="76FDD3A4">
        <w:t>dit</w:t>
      </w:r>
      <w:r>
        <w:t xml:space="preserve"> deelproject </w:t>
      </w:r>
      <w:r w:rsidR="00B95A4B">
        <w:t>dienen</w:t>
      </w:r>
      <w:r>
        <w:t xml:space="preserve"> als</w:t>
      </w:r>
      <w:r w:rsidR="4BEA493B">
        <w:t xml:space="preserve"> input voor het vervolg</w:t>
      </w:r>
      <w:r>
        <w:t xml:space="preserve"> . </w:t>
      </w:r>
      <w:r w:rsidR="00045A6C">
        <w:t>De</w:t>
      </w:r>
      <w:r w:rsidR="00B95A4B">
        <w:t xml:space="preserve"> voorliggende</w:t>
      </w:r>
      <w:r w:rsidR="00045A6C">
        <w:t xml:space="preserve"> </w:t>
      </w:r>
      <w:r w:rsidR="7FB30150">
        <w:t>E</w:t>
      </w:r>
      <w:r w:rsidR="00045A6C">
        <w:t xml:space="preserve">indrapportage </w:t>
      </w:r>
      <w:r w:rsidR="10617CC4">
        <w:t>D</w:t>
      </w:r>
      <w:r w:rsidR="00045A6C">
        <w:t xml:space="preserve">eelproject 1 </w:t>
      </w:r>
      <w:proofErr w:type="spellStart"/>
      <w:r w:rsidR="00045A6C">
        <w:t>GeoBIM</w:t>
      </w:r>
      <w:proofErr w:type="spellEnd"/>
      <w:r w:rsidR="00045A6C">
        <w:t xml:space="preserve"> beschrijft de resultaten van </w:t>
      </w:r>
      <w:r w:rsidR="00B95A4B">
        <w:t xml:space="preserve">dit eerste </w:t>
      </w:r>
      <w:r w:rsidR="00045A6C">
        <w:t xml:space="preserve">deelproject. Onderdeel van deze oplevering is </w:t>
      </w:r>
      <w:r w:rsidR="00B95A4B">
        <w:t>ook</w:t>
      </w:r>
      <w:r w:rsidR="00045A6C">
        <w:t xml:space="preserve"> </w:t>
      </w:r>
      <w:r w:rsidR="00B95A4B">
        <w:t>het plan voor het vervolg (</w:t>
      </w:r>
      <w:r w:rsidR="573376C5">
        <w:t>D</w:t>
      </w:r>
      <w:r w:rsidR="00045A6C">
        <w:t>eelprojectplan 2</w:t>
      </w:r>
      <w:r w:rsidR="00B95A4B">
        <w:t>)</w:t>
      </w:r>
      <w:r w:rsidR="00045A6C">
        <w:t>. Hierin</w:t>
      </w:r>
      <w:r w:rsidR="00B95A4B">
        <w:t xml:space="preserve"> is</w:t>
      </w:r>
      <w:r w:rsidR="00045A6C">
        <w:t xml:space="preserve"> een vervolg projectaanpak voorgesteld op basis van </w:t>
      </w:r>
      <w:r w:rsidR="00B95A4B">
        <w:t>het oorsp</w:t>
      </w:r>
      <w:r w:rsidR="15B5492C">
        <w:t>r</w:t>
      </w:r>
      <w:r w:rsidR="00B95A4B">
        <w:t xml:space="preserve">onkelijke projectvoorstel </w:t>
      </w:r>
      <w:r w:rsidR="0D02D219">
        <w:t xml:space="preserve">dat de ontwikkeling van de </w:t>
      </w:r>
      <w:proofErr w:type="spellStart"/>
      <w:r w:rsidR="0D02D219">
        <w:t>GeoBIM</w:t>
      </w:r>
      <w:proofErr w:type="spellEnd"/>
      <w:r w:rsidR="0D02D219">
        <w:t xml:space="preserve"> bouwstenen beschrijft </w:t>
      </w:r>
      <w:r w:rsidR="00B95A4B">
        <w:t xml:space="preserve">en </w:t>
      </w:r>
      <w:r w:rsidR="00045A6C">
        <w:t xml:space="preserve">de in dit document beschreven resultaten. </w:t>
      </w:r>
    </w:p>
    <w:p w14:paraId="7D67BDFA" w14:textId="77777777" w:rsidR="00B95A4B" w:rsidRDefault="00B95A4B" w:rsidP="0017584A"/>
    <w:p w14:paraId="4DF1017A" w14:textId="195F3128" w:rsidR="00B95A4B" w:rsidRDefault="00B95A4B" w:rsidP="00B95A4B">
      <w:pPr>
        <w:pStyle w:val="Heading2"/>
      </w:pPr>
      <w:bookmarkStart w:id="3" w:name="_Toc189770335"/>
      <w:r>
        <w:t xml:space="preserve">Overzicht van </w:t>
      </w:r>
      <w:r w:rsidR="00E319DF">
        <w:t>de resultaten en dit document</w:t>
      </w:r>
      <w:bookmarkEnd w:id="3"/>
    </w:p>
    <w:p w14:paraId="6C06ED64" w14:textId="19F4CB1B" w:rsidR="00B95A4B" w:rsidRDefault="00B95A4B" w:rsidP="00B95A4B"/>
    <w:p w14:paraId="6A04D7F4" w14:textId="00B91317" w:rsidR="00E319DF" w:rsidRDefault="183EBF0B" w:rsidP="2CED6EE9">
      <w:r>
        <w:t>De r</w:t>
      </w:r>
      <w:r w:rsidR="00E319DF">
        <w:t xml:space="preserve">esultaten </w:t>
      </w:r>
      <w:r w:rsidR="1A44AAA3">
        <w:t>van dit deelproject zijn</w:t>
      </w:r>
      <w:r w:rsidR="2BF7B6F1">
        <w:t xml:space="preserve"> beschreven in dit document en tevens beschikbaar op GitHub</w:t>
      </w:r>
      <w:r w:rsidR="4F2D27D5">
        <w:t xml:space="preserve"> (</w:t>
      </w:r>
      <w:hyperlink r:id="rId17" w:history="1">
        <w:r w:rsidR="4F2D27D5" w:rsidRPr="2CED6EE9">
          <w:rPr>
            <w:rStyle w:val="Hyperlink"/>
            <w:rFonts w:ascii="Tenorite" w:eastAsia="Tenorite" w:hAnsi="Tenorite" w:cs="Tenorite"/>
          </w:rPr>
          <w:t>https://github.com/Geonovum/GeoBIM/tree/main/gebiedsontwikkeling/procesanalyse</w:t>
        </w:r>
      </w:hyperlink>
      <w:r w:rsidR="4F2D27D5">
        <w:t>)</w:t>
      </w:r>
      <w:r w:rsidR="1A44AAA3">
        <w:t>:</w:t>
      </w:r>
    </w:p>
    <w:p w14:paraId="39134884" w14:textId="4512CF78" w:rsidR="00E319DF" w:rsidRDefault="00E319DF" w:rsidP="009E416B">
      <w:pPr>
        <w:pStyle w:val="ListParagraph"/>
        <w:numPr>
          <w:ilvl w:val="0"/>
          <w:numId w:val="1"/>
        </w:numPr>
        <w:rPr>
          <w:lang w:val="en-US"/>
        </w:rPr>
      </w:pPr>
      <w:r w:rsidRPr="2CED6EE9">
        <w:rPr>
          <w:lang w:val="en-US"/>
        </w:rPr>
        <w:t>Community building</w:t>
      </w:r>
      <w:r w:rsidR="320E6699" w:rsidRPr="2CED6EE9">
        <w:rPr>
          <w:lang w:val="en-US"/>
        </w:rPr>
        <w:t xml:space="preserve"> (</w:t>
      </w:r>
      <w:proofErr w:type="spellStart"/>
      <w:r w:rsidR="320E6699" w:rsidRPr="2CED6EE9">
        <w:rPr>
          <w:lang w:val="en-US"/>
        </w:rPr>
        <w:t>Hoofdstuk</w:t>
      </w:r>
      <w:proofErr w:type="spellEnd"/>
      <w:r w:rsidR="320E6699" w:rsidRPr="2CED6EE9">
        <w:rPr>
          <w:lang w:val="en-US"/>
        </w:rPr>
        <w:t xml:space="preserve"> 3)</w:t>
      </w:r>
    </w:p>
    <w:p w14:paraId="5F3419F7" w14:textId="5E342ACC" w:rsidR="24C6515D" w:rsidRDefault="24C6515D" w:rsidP="009E416B">
      <w:pPr>
        <w:pStyle w:val="ListParagraph"/>
        <w:numPr>
          <w:ilvl w:val="0"/>
          <w:numId w:val="1"/>
        </w:numPr>
      </w:pPr>
      <w:r>
        <w:t>Proces analyse (</w:t>
      </w:r>
      <w:r w:rsidR="11891722">
        <w:t>Hoofdstuk 4</w:t>
      </w:r>
      <w:r w:rsidR="2169F70E">
        <w:t>)</w:t>
      </w:r>
    </w:p>
    <w:p w14:paraId="54F1FF8F" w14:textId="01F606FC" w:rsidR="24C6515D" w:rsidRDefault="24C6515D" w:rsidP="009E416B">
      <w:pPr>
        <w:pStyle w:val="ListParagraph"/>
        <w:numPr>
          <w:ilvl w:val="0"/>
          <w:numId w:val="1"/>
        </w:numPr>
      </w:pPr>
      <w:r>
        <w:t>Use cases (</w:t>
      </w:r>
      <w:r w:rsidR="53CF34CC">
        <w:t>Hoofstuk 5)</w:t>
      </w:r>
    </w:p>
    <w:p w14:paraId="56F03F01" w14:textId="3FD01CBF" w:rsidR="24C6515D" w:rsidRDefault="24C6515D" w:rsidP="2CED6EE9">
      <w:pPr>
        <w:pStyle w:val="ListParagraph"/>
        <w:numPr>
          <w:ilvl w:val="0"/>
          <w:numId w:val="1"/>
        </w:numPr>
        <w:rPr>
          <w:lang w:val="en-US"/>
        </w:rPr>
      </w:pPr>
      <w:r w:rsidRPr="2CED6EE9">
        <w:rPr>
          <w:lang w:val="en-US"/>
        </w:rPr>
        <w:t xml:space="preserve">Software </w:t>
      </w:r>
      <w:proofErr w:type="spellStart"/>
      <w:r w:rsidRPr="2CED6EE9">
        <w:rPr>
          <w:lang w:val="en-US"/>
        </w:rPr>
        <w:t>analyse</w:t>
      </w:r>
      <w:proofErr w:type="spellEnd"/>
      <w:r w:rsidRPr="2CED6EE9">
        <w:rPr>
          <w:lang w:val="en-US"/>
        </w:rPr>
        <w:t xml:space="preserve"> (</w:t>
      </w:r>
      <w:proofErr w:type="spellStart"/>
      <w:r w:rsidR="00D7CA9B" w:rsidRPr="2CED6EE9">
        <w:rPr>
          <w:lang w:val="en-US"/>
        </w:rPr>
        <w:t>Hoofdstuk</w:t>
      </w:r>
      <w:proofErr w:type="spellEnd"/>
      <w:r w:rsidR="00D7CA9B" w:rsidRPr="2CED6EE9">
        <w:rPr>
          <w:lang w:val="en-US"/>
        </w:rPr>
        <w:t xml:space="preserve"> 6)</w:t>
      </w:r>
    </w:p>
    <w:p w14:paraId="636ABB2D" w14:textId="7DAE03C9" w:rsidR="00E319DF" w:rsidRPr="00735F24" w:rsidRDefault="00E319DF" w:rsidP="009E416B">
      <w:pPr>
        <w:pStyle w:val="ListParagraph"/>
        <w:numPr>
          <w:ilvl w:val="0"/>
          <w:numId w:val="1"/>
        </w:numPr>
        <w:rPr>
          <w:lang w:val="en-US"/>
        </w:rPr>
      </w:pPr>
      <w:proofErr w:type="spellStart"/>
      <w:r w:rsidRPr="2CED6EE9">
        <w:rPr>
          <w:lang w:val="en-US"/>
        </w:rPr>
        <w:t>Deelproject</w:t>
      </w:r>
      <w:proofErr w:type="spellEnd"/>
      <w:r w:rsidRPr="2CED6EE9">
        <w:rPr>
          <w:lang w:val="en-US"/>
        </w:rPr>
        <w:t xml:space="preserve"> plan 2 (</w:t>
      </w:r>
      <w:proofErr w:type="spellStart"/>
      <w:r w:rsidR="53DC160A" w:rsidRPr="2CED6EE9">
        <w:rPr>
          <w:lang w:val="en-US"/>
        </w:rPr>
        <w:t>Hoofdstuk</w:t>
      </w:r>
      <w:proofErr w:type="spellEnd"/>
      <w:r w:rsidR="53DC160A" w:rsidRPr="2CED6EE9">
        <w:rPr>
          <w:lang w:val="en-US"/>
        </w:rPr>
        <w:t xml:space="preserve"> 7</w:t>
      </w:r>
      <w:r w:rsidRPr="2CED6EE9">
        <w:rPr>
          <w:lang w:val="en-US"/>
        </w:rPr>
        <w:t>)</w:t>
      </w:r>
    </w:p>
    <w:p w14:paraId="6EFD088C" w14:textId="50D5A793" w:rsidR="2CED6EE9" w:rsidRDefault="2CED6EE9" w:rsidP="2CED6EE9">
      <w:pPr>
        <w:rPr>
          <w:lang w:val="en-US"/>
        </w:rPr>
      </w:pPr>
    </w:p>
    <w:p w14:paraId="7FB4EBA0" w14:textId="272CD58F" w:rsidR="006375AA" w:rsidRDefault="006375AA" w:rsidP="006375AA">
      <w:pPr>
        <w:pStyle w:val="Heading2"/>
      </w:pPr>
      <w:bookmarkStart w:id="4" w:name="_Toc189770336"/>
      <w:r>
        <w:t>Met dank aan</w:t>
      </w:r>
      <w:r w:rsidR="00D277BC">
        <w:t xml:space="preserve"> de community</w:t>
      </w:r>
      <w:bookmarkEnd w:id="4"/>
    </w:p>
    <w:p w14:paraId="1EB921F6" w14:textId="1C2BB133" w:rsidR="001E7F5D" w:rsidRDefault="00B95A4B">
      <w:pPr>
        <w:spacing w:after="160"/>
      </w:pPr>
      <w:r>
        <w:t>D</w:t>
      </w:r>
      <w:r w:rsidR="0058470B">
        <w:t xml:space="preserve">e resultaten getoond in deze eindrapportage </w:t>
      </w:r>
      <w:r>
        <w:t>waren niet mogelijk geweest</w:t>
      </w:r>
      <w:r w:rsidR="0058470B">
        <w:t xml:space="preserve"> zonder de bijdrage van de community.</w:t>
      </w:r>
      <w:r w:rsidR="003973A2">
        <w:t xml:space="preserve"> </w:t>
      </w:r>
      <w:r w:rsidR="5BCD2D0B">
        <w:t xml:space="preserve">We willen hen dan ook graag bedanken voor hun bijdrage. </w:t>
      </w:r>
      <w:r w:rsidR="003973A2">
        <w:t>Vanuit NEPROM is een netwerk van gebiedsontwikkelaars geboden</w:t>
      </w:r>
      <w:r w:rsidR="007A3A9A">
        <w:t xml:space="preserve"> die hebben geholpen met het vormgeven van proces en </w:t>
      </w:r>
      <w:r w:rsidR="00EE05AD">
        <w:t xml:space="preserve">user </w:t>
      </w:r>
      <w:proofErr w:type="spellStart"/>
      <w:r w:rsidR="00EE05AD">
        <w:t>stories</w:t>
      </w:r>
      <w:proofErr w:type="spellEnd"/>
      <w:r w:rsidR="007A3A9A">
        <w:t>. Ook heeft NEPROM voorzien in de faciliteiten van de workshop</w:t>
      </w:r>
      <w:r w:rsidR="24E83A6C">
        <w:t xml:space="preserve"> met de belangrijkste stakeholders</w:t>
      </w:r>
      <w:r w:rsidR="007A3A9A">
        <w:t xml:space="preserve">. </w:t>
      </w:r>
      <w:r w:rsidR="00233650">
        <w:t xml:space="preserve">De gebiedsontwikkelaars VORM, Blauwhoed, MRP, </w:t>
      </w:r>
      <w:r w:rsidR="0001298A">
        <w:t>Kavel Vastgoed</w:t>
      </w:r>
      <w:r w:rsidR="009C725C">
        <w:t xml:space="preserve"> hebben </w:t>
      </w:r>
      <w:r w:rsidR="063B1CCF">
        <w:t xml:space="preserve">verschillende versies van het opgestelde </w:t>
      </w:r>
      <w:r w:rsidR="009C725C">
        <w:t>proces</w:t>
      </w:r>
      <w:r w:rsidR="5C64B3D0">
        <w:t xml:space="preserve"> voor gebiedsontw</w:t>
      </w:r>
      <w:r w:rsidR="009E416B">
        <w:t>i</w:t>
      </w:r>
      <w:r w:rsidR="5C64B3D0">
        <w:t xml:space="preserve">kkeling </w:t>
      </w:r>
      <w:r w:rsidR="009C725C">
        <w:t xml:space="preserve"> </w:t>
      </w:r>
      <w:proofErr w:type="spellStart"/>
      <w:r>
        <w:t>gereviewed</w:t>
      </w:r>
      <w:proofErr w:type="spellEnd"/>
      <w:r w:rsidR="009C725C">
        <w:t xml:space="preserve"> en </w:t>
      </w:r>
      <w:r>
        <w:t xml:space="preserve">zij </w:t>
      </w:r>
      <w:r w:rsidR="009C725C">
        <w:t>hebben werk</w:t>
      </w:r>
      <w:r w:rsidR="799B5EDE">
        <w:t>processen</w:t>
      </w:r>
      <w:r w:rsidR="009C725C">
        <w:t xml:space="preserve"> en hobbels </w:t>
      </w:r>
      <w:r>
        <w:t xml:space="preserve">voor </w:t>
      </w:r>
      <w:proofErr w:type="spellStart"/>
      <w:r>
        <w:t>GeoBIM</w:t>
      </w:r>
      <w:proofErr w:type="spellEnd"/>
      <w:r>
        <w:t xml:space="preserve"> integratie </w:t>
      </w:r>
      <w:r w:rsidR="009C725C">
        <w:t xml:space="preserve">toegelicht </w:t>
      </w:r>
      <w:r>
        <w:t>die</w:t>
      </w:r>
      <w:r w:rsidR="009C725C">
        <w:t xml:space="preserve"> in de toekomst </w:t>
      </w:r>
      <w:r>
        <w:t>verbeterd kunnen worden</w:t>
      </w:r>
      <w:r w:rsidR="009C725C">
        <w:t xml:space="preserve">. </w:t>
      </w:r>
      <w:r w:rsidR="001E25B2">
        <w:t xml:space="preserve">Daarnaast </w:t>
      </w:r>
      <w:r>
        <w:t xml:space="preserve">hebben andere </w:t>
      </w:r>
      <w:r w:rsidR="004C49AA">
        <w:t xml:space="preserve">stakeholders </w:t>
      </w:r>
      <w:r>
        <w:t xml:space="preserve">dan </w:t>
      </w:r>
      <w:r w:rsidR="004C49AA">
        <w:t>gebiedsontwikkelaars</w:t>
      </w:r>
      <w:r w:rsidR="0040462C">
        <w:t xml:space="preserve"> </w:t>
      </w:r>
      <w:r>
        <w:t>bijgedragen aan dit deelproject</w:t>
      </w:r>
      <w:r w:rsidR="0040462C">
        <w:t>:</w:t>
      </w:r>
      <w:r w:rsidR="00CD0428">
        <w:t xml:space="preserve"> adviesbureaus, </w:t>
      </w:r>
      <w:r w:rsidR="00B94613">
        <w:t>ingenieursbureaus, softwareleveranciers, BIM-experts, en overhede</w:t>
      </w:r>
      <w:r w:rsidR="0040462C">
        <w:t>n. Dit zijn er te</w:t>
      </w:r>
      <w:r w:rsidR="6D9837FE">
        <w:t xml:space="preserve"> </w:t>
      </w:r>
      <w:r w:rsidR="0040462C">
        <w:t>veel om in dit document bij naam te noemen.</w:t>
      </w:r>
      <w:r w:rsidR="00D277BC">
        <w:t xml:space="preserve"> De TU Delft heeft een belangrijke bijdrage geleverd in het delen van kennis over </w:t>
      </w:r>
      <w:proofErr w:type="spellStart"/>
      <w:r w:rsidR="00D277BC">
        <w:t>GeoBIM</w:t>
      </w:r>
      <w:proofErr w:type="spellEnd"/>
      <w:r w:rsidR="00D277BC">
        <w:t>-innovatie.</w:t>
      </w:r>
      <w:r w:rsidR="00A307F7">
        <w:t xml:space="preserve"> Door dit als onderdeel van de workshop te maken zijn </w:t>
      </w:r>
      <w:r w:rsidR="00EE05AD">
        <w:t xml:space="preserve">user </w:t>
      </w:r>
      <w:proofErr w:type="spellStart"/>
      <w:r w:rsidR="00EE05AD">
        <w:t>stories</w:t>
      </w:r>
      <w:proofErr w:type="spellEnd"/>
      <w:r w:rsidR="00A307F7">
        <w:t xml:space="preserve"> in de juiste richting ingediend. Ten slotte </w:t>
      </w:r>
      <w:r w:rsidR="00411526">
        <w:t xml:space="preserve">was het creëren van deze business-relevantie niet mogelijk geweest zonder de opdracht </w:t>
      </w:r>
      <w:r w:rsidR="00AB5C4D">
        <w:t>en de richting die</w:t>
      </w:r>
      <w:r w:rsidR="00411526">
        <w:t xml:space="preserve"> VRO</w:t>
      </w:r>
      <w:r w:rsidR="00AB5C4D">
        <w:t xml:space="preserve"> dit plan heeft gegeven</w:t>
      </w:r>
      <w:r w:rsidR="00411526">
        <w:t>.</w:t>
      </w:r>
      <w:r w:rsidR="00AB5C4D">
        <w:t xml:space="preserve"> </w:t>
      </w:r>
      <w:r w:rsidR="00D277BC">
        <w:t xml:space="preserve"> </w:t>
      </w:r>
      <w:r>
        <w:br w:type="page"/>
      </w:r>
    </w:p>
    <w:p w14:paraId="3D0D7D6E" w14:textId="2DDF48DD" w:rsidR="00045A6C" w:rsidRPr="0017584A" w:rsidRDefault="00045A6C" w:rsidP="00045A6C">
      <w:pPr>
        <w:pStyle w:val="Heading1"/>
      </w:pPr>
      <w:bookmarkStart w:id="5" w:name="_Toc189770337"/>
      <w:r>
        <w:t>Community building</w:t>
      </w:r>
      <w:bookmarkEnd w:id="5"/>
    </w:p>
    <w:p w14:paraId="5105BD15" w14:textId="5F508182" w:rsidR="001E7F5D" w:rsidRDefault="001E7F5D" w:rsidP="001E7F5D">
      <w:r>
        <w:t xml:space="preserve">Binnen het project </w:t>
      </w:r>
      <w:r w:rsidR="00971A41">
        <w:t>werken we met</w:t>
      </w:r>
      <w:r>
        <w:t xml:space="preserve"> een gefaseerde stakeholdersbenadering voor het opbouwen van een community. In de eerste iteratie </w:t>
      </w:r>
      <w:r w:rsidR="75D63B76">
        <w:t>hebben</w:t>
      </w:r>
      <w:r>
        <w:t xml:space="preserve"> wij de primaire stakeholders</w:t>
      </w:r>
      <w:r w:rsidR="32569944">
        <w:t xml:space="preserve"> benaderd</w:t>
      </w:r>
      <w:r>
        <w:t>. Het opgebouwde netwerk willen wij in de toekomst verder laten groeien.</w:t>
      </w:r>
      <w:r w:rsidR="00971A41">
        <w:t xml:space="preserve"> Dat willen wij doen op twee manieren. Allereerst door meer </w:t>
      </w:r>
      <w:r w:rsidR="008E6F22">
        <w:t>vertegenwoordigers van primaire stakeholders te betrekken, daarnaast door ook</w:t>
      </w:r>
      <w:r>
        <w:t xml:space="preserve"> actief secundaire stakeholders bij de community te betrekken. </w:t>
      </w:r>
    </w:p>
    <w:p w14:paraId="4B653265" w14:textId="77777777" w:rsidR="00156435" w:rsidRDefault="00156435" w:rsidP="001E7F5D"/>
    <w:p w14:paraId="4FEDFF0D" w14:textId="777E8EFB" w:rsidR="008E6F22" w:rsidRDefault="008E6F22" w:rsidP="2CED6EE9">
      <w:r>
        <w:t xml:space="preserve">In onderstaand figuur is weergegeven </w:t>
      </w:r>
      <w:r w:rsidR="00953F85">
        <w:t xml:space="preserve">wie wij voornemens </w:t>
      </w:r>
      <w:r w:rsidR="00B95A4B">
        <w:t>zijn</w:t>
      </w:r>
      <w:r w:rsidR="00953F85">
        <w:t xml:space="preserve"> om te betrekken bij de community van </w:t>
      </w:r>
      <w:proofErr w:type="spellStart"/>
      <w:r w:rsidR="00953F85">
        <w:t>GeoBIM</w:t>
      </w:r>
      <w:proofErr w:type="spellEnd"/>
      <w:r w:rsidR="00953F85">
        <w:t xml:space="preserve"> voor gebiedsontwikkeling. </w:t>
      </w:r>
      <w:r w:rsidR="004706A2">
        <w:t xml:space="preserve">De groen onderstreepte stakeholders zijn </w:t>
      </w:r>
      <w:r w:rsidR="6D138910">
        <w:t>reeds</w:t>
      </w:r>
      <w:r w:rsidR="004706A2">
        <w:t xml:space="preserve"> vertegenwoordigd in </w:t>
      </w:r>
      <w:r w:rsidR="00B95A4B">
        <w:t>onze</w:t>
      </w:r>
      <w:r w:rsidR="004706A2">
        <w:t xml:space="preserve"> community</w:t>
      </w:r>
      <w:r w:rsidR="1CDFCC09">
        <w:t xml:space="preserve"> (met minimaal één persoon)</w:t>
      </w:r>
      <w:r w:rsidR="004706A2">
        <w:t>. Met de geel onderstreepte stakeholders is contact geweest maar heeft geen meetin</w:t>
      </w:r>
      <w:r w:rsidR="005340D1">
        <w:t xml:space="preserve">g plaatsgevonden. </w:t>
      </w:r>
      <w:r w:rsidR="00193437">
        <w:t>Met de</w:t>
      </w:r>
      <w:r w:rsidR="005340D1">
        <w:t xml:space="preserve"> stakeholders die niet onderstreept zijn</w:t>
      </w:r>
      <w:r w:rsidR="00193437">
        <w:t xml:space="preserve"> is nog geen contact geweest. </w:t>
      </w:r>
      <w:r w:rsidR="40A1763C">
        <w:t>In de volgende secties wordt beschreven hoe de community building h</w:t>
      </w:r>
      <w:r w:rsidR="084CA54C">
        <w:t>eeft plaats gevonden.</w:t>
      </w:r>
    </w:p>
    <w:p w14:paraId="55F2E929" w14:textId="77777777" w:rsidR="00156435" w:rsidRDefault="00156435" w:rsidP="001E7F5D"/>
    <w:p w14:paraId="442A8032" w14:textId="03E6DEAA" w:rsidR="007C4EAD" w:rsidRDefault="0095519D" w:rsidP="007C4EAD">
      <w:pPr>
        <w:keepNext/>
      </w:pPr>
      <w:r>
        <w:rPr>
          <w:noProof/>
        </w:rPr>
        <w:drawing>
          <wp:inline distT="0" distB="0" distL="0" distR="0" wp14:anchorId="0A5477D5" wp14:editId="48EF6720">
            <wp:extent cx="3468450" cy="4126523"/>
            <wp:effectExtent l="0" t="0" r="0" b="0"/>
            <wp:docPr id="2737662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77375" cy="4137141"/>
                    </a:xfrm>
                    <a:prstGeom prst="rect">
                      <a:avLst/>
                    </a:prstGeom>
                    <a:noFill/>
                    <a:ln>
                      <a:noFill/>
                    </a:ln>
                  </pic:spPr>
                </pic:pic>
              </a:graphicData>
            </a:graphic>
          </wp:inline>
        </w:drawing>
      </w:r>
    </w:p>
    <w:p w14:paraId="6D4A4067" w14:textId="2C0E5384" w:rsidR="00156435" w:rsidRDefault="007C4EAD" w:rsidP="007C4EAD">
      <w:pPr>
        <w:pStyle w:val="Caption"/>
      </w:pPr>
      <w:r>
        <w:t xml:space="preserve">Figuur </w:t>
      </w:r>
      <w:r>
        <w:fldChar w:fldCharType="begin"/>
      </w:r>
      <w:r>
        <w:instrText>SEQ Figuur \* ARABIC</w:instrText>
      </w:r>
      <w:r>
        <w:fldChar w:fldCharType="separate"/>
      </w:r>
      <w:r w:rsidR="008E54C0">
        <w:rPr>
          <w:noProof/>
        </w:rPr>
        <w:t>1</w:t>
      </w:r>
      <w:r>
        <w:fldChar w:fldCharType="end"/>
      </w:r>
      <w:r>
        <w:t>: Overzicht stakeholders</w:t>
      </w:r>
      <w:r w:rsidR="00C479DE">
        <w:t xml:space="preserve"> </w:t>
      </w:r>
      <w:proofErr w:type="spellStart"/>
      <w:r w:rsidR="00C479DE">
        <w:t>GeoBIM</w:t>
      </w:r>
      <w:proofErr w:type="spellEnd"/>
    </w:p>
    <w:p w14:paraId="50A7D986" w14:textId="77777777" w:rsidR="00C60E9C" w:rsidRDefault="00C60E9C" w:rsidP="001E7F5D"/>
    <w:p w14:paraId="32470CAF" w14:textId="77777777" w:rsidR="00CE174F" w:rsidRDefault="00CE174F" w:rsidP="001E7F5D"/>
    <w:p w14:paraId="263B0D64" w14:textId="77777777" w:rsidR="00CE174F" w:rsidRDefault="00CE174F" w:rsidP="001E7F5D"/>
    <w:p w14:paraId="60FF2EF0" w14:textId="77777777" w:rsidR="00CE174F" w:rsidRDefault="00CE174F" w:rsidP="001E7F5D"/>
    <w:p w14:paraId="1A5A66A2" w14:textId="77777777" w:rsidR="00CE174F" w:rsidRDefault="00CE174F" w:rsidP="001E7F5D"/>
    <w:p w14:paraId="7C009ACA" w14:textId="77777777" w:rsidR="00CE174F" w:rsidRDefault="00CE174F" w:rsidP="001E7F5D"/>
    <w:p w14:paraId="191954B1" w14:textId="77777777" w:rsidR="00CE174F" w:rsidRDefault="00CE174F" w:rsidP="001E7F5D"/>
    <w:p w14:paraId="60BE5655" w14:textId="77777777" w:rsidR="00CE174F" w:rsidRDefault="00CE174F" w:rsidP="001E7F5D"/>
    <w:p w14:paraId="65C11BD7" w14:textId="77777777" w:rsidR="00CE174F" w:rsidRDefault="00CE174F" w:rsidP="001E7F5D"/>
    <w:p w14:paraId="4849E287" w14:textId="77777777" w:rsidR="00CE174F" w:rsidRDefault="00CE174F" w:rsidP="001E7F5D"/>
    <w:p w14:paraId="2894FD40" w14:textId="1C10A1F6" w:rsidR="006A032A" w:rsidRDefault="00193437" w:rsidP="006A032A">
      <w:pPr>
        <w:pStyle w:val="Heading2"/>
      </w:pPr>
      <w:bookmarkStart w:id="6" w:name="_Toc189770338"/>
      <w:r>
        <w:t>Open uitvraag</w:t>
      </w:r>
      <w:bookmarkEnd w:id="6"/>
    </w:p>
    <w:p w14:paraId="053294E7" w14:textId="55FC237E" w:rsidR="00277F7E" w:rsidRDefault="00CE174F" w:rsidP="00277F7E">
      <w:r>
        <w:t xml:space="preserve">Om in contact te komen met professionals die nog niet in het directe netwerk van </w:t>
      </w:r>
      <w:r w:rsidR="531E2BE3">
        <w:t>ons</w:t>
      </w:r>
      <w:r>
        <w:t xml:space="preserve"> kernteam z</w:t>
      </w:r>
      <w:r w:rsidR="20605C1E">
        <w:t>aten,</w:t>
      </w:r>
      <w:r>
        <w:t xml:space="preserve"> is een open uitvraag gedaan op diverse kanalen. Hiervoor zijn onderstaande berichten uitgezet: </w:t>
      </w:r>
    </w:p>
    <w:tbl>
      <w:tblPr>
        <w:tblStyle w:val="GNTabel"/>
        <w:tblW w:w="0" w:type="auto"/>
        <w:tblLook w:val="04A0" w:firstRow="1" w:lastRow="0" w:firstColumn="1" w:lastColumn="0" w:noHBand="0" w:noVBand="1"/>
      </w:tblPr>
      <w:tblGrid>
        <w:gridCol w:w="2944"/>
        <w:gridCol w:w="221"/>
        <w:gridCol w:w="2506"/>
        <w:gridCol w:w="2970"/>
      </w:tblGrid>
      <w:tr w:rsidR="00520F42" w:rsidRPr="0017584A" w14:paraId="4FA3F324" w14:textId="77777777" w:rsidTr="00520F42">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84" w:type="dxa"/>
          </w:tcPr>
          <w:p w14:paraId="008712DA" w14:textId="66E347F3" w:rsidR="00C50134" w:rsidRPr="0017584A" w:rsidRDefault="00C50134" w:rsidP="008C0A9D">
            <w:pPr>
              <w:pStyle w:val="NoSpacing"/>
            </w:pPr>
            <w:proofErr w:type="spellStart"/>
            <w:r>
              <w:t>Linked-in</w:t>
            </w:r>
            <w:proofErr w:type="spellEnd"/>
          </w:p>
        </w:tc>
        <w:tc>
          <w:tcPr>
            <w:tcW w:w="98" w:type="dxa"/>
          </w:tcPr>
          <w:p w14:paraId="3452377F" w14:textId="52BFD374" w:rsidR="00C50134" w:rsidRDefault="00C50134" w:rsidP="008C0A9D">
            <w:pPr>
              <w:pStyle w:val="NoSpacing"/>
              <w:cnfStyle w:val="100000000000" w:firstRow="1" w:lastRow="0" w:firstColumn="0" w:lastColumn="0" w:oddVBand="0" w:evenVBand="0" w:oddHBand="0" w:evenHBand="0" w:firstRowFirstColumn="0" w:firstRowLastColumn="0" w:lastRowFirstColumn="0" w:lastRowLastColumn="0"/>
            </w:pPr>
          </w:p>
        </w:tc>
        <w:tc>
          <w:tcPr>
            <w:tcW w:w="741" w:type="dxa"/>
          </w:tcPr>
          <w:p w14:paraId="58EAD9C2" w14:textId="28A09A75" w:rsidR="00C50134" w:rsidRPr="0017584A" w:rsidRDefault="00C50134" w:rsidP="008C0A9D">
            <w:pPr>
              <w:pStyle w:val="NoSpacing"/>
              <w:cnfStyle w:val="100000000000" w:firstRow="1" w:lastRow="0" w:firstColumn="0" w:lastColumn="0" w:oddVBand="0" w:evenVBand="0" w:oddHBand="0" w:evenHBand="0" w:firstRowFirstColumn="0" w:firstRowLastColumn="0" w:lastRowFirstColumn="0" w:lastRowLastColumn="0"/>
            </w:pPr>
            <w:proofErr w:type="spellStart"/>
            <w:r>
              <w:t>Geonovum</w:t>
            </w:r>
            <w:proofErr w:type="spellEnd"/>
            <w:r>
              <w:t xml:space="preserve"> website</w:t>
            </w:r>
          </w:p>
        </w:tc>
        <w:tc>
          <w:tcPr>
            <w:tcW w:w="872" w:type="dxa"/>
          </w:tcPr>
          <w:p w14:paraId="44B0D9E5" w14:textId="3D1775EB" w:rsidR="00C50134" w:rsidRPr="0017584A" w:rsidRDefault="00C50134" w:rsidP="008C0A9D">
            <w:pPr>
              <w:pStyle w:val="NoSpacing"/>
              <w:cnfStyle w:val="100000000000" w:firstRow="1" w:lastRow="0" w:firstColumn="0" w:lastColumn="0" w:oddVBand="0" w:evenVBand="0" w:oddHBand="0" w:evenHBand="0" w:firstRowFirstColumn="0" w:firstRowLastColumn="0" w:lastRowFirstColumn="0" w:lastRowLastColumn="0"/>
            </w:pPr>
            <w:proofErr w:type="spellStart"/>
            <w:r>
              <w:t>Digigo</w:t>
            </w:r>
            <w:proofErr w:type="spellEnd"/>
            <w:r>
              <w:t xml:space="preserve"> Website</w:t>
            </w:r>
          </w:p>
        </w:tc>
      </w:tr>
      <w:tr w:rsidR="00520F42" w:rsidRPr="0017584A" w14:paraId="722AD9C2" w14:textId="77777777" w:rsidTr="00520F42">
        <w:trPr>
          <w:trHeight w:val="239"/>
        </w:trPr>
        <w:tc>
          <w:tcPr>
            <w:cnfStyle w:val="001000000000" w:firstRow="0" w:lastRow="0" w:firstColumn="1" w:lastColumn="0" w:oddVBand="0" w:evenVBand="0" w:oddHBand="0" w:evenHBand="0" w:firstRowFirstColumn="0" w:firstRowLastColumn="0" w:lastRowFirstColumn="0" w:lastRowLastColumn="0"/>
            <w:tcW w:w="2184" w:type="dxa"/>
          </w:tcPr>
          <w:p w14:paraId="5FB39AD2" w14:textId="13B6221C" w:rsidR="00C50134" w:rsidRPr="0017584A" w:rsidRDefault="00C50134" w:rsidP="008C0A9D">
            <w:pPr>
              <w:pStyle w:val="NoSpacing"/>
            </w:pPr>
            <w:r w:rsidRPr="0051414C">
              <w:rPr>
                <w:noProof/>
              </w:rPr>
              <w:drawing>
                <wp:inline distT="0" distB="0" distL="0" distR="0" wp14:anchorId="4D475347" wp14:editId="4452B318">
                  <wp:extent cx="1199484" cy="1296237"/>
                  <wp:effectExtent l="0" t="0" r="1270" b="0"/>
                  <wp:docPr id="28403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30497" name="Picture 1" descr="A screenshot of a computer&#10;&#10;Description automatically generated"/>
                          <pic:cNvPicPr/>
                        </pic:nvPicPr>
                        <pic:blipFill>
                          <a:blip r:embed="rId19"/>
                          <a:stretch>
                            <a:fillRect/>
                          </a:stretch>
                        </pic:blipFill>
                        <pic:spPr>
                          <a:xfrm>
                            <a:off x="0" y="0"/>
                            <a:ext cx="1212111" cy="1309883"/>
                          </a:xfrm>
                          <a:prstGeom prst="rect">
                            <a:avLst/>
                          </a:prstGeom>
                        </pic:spPr>
                      </pic:pic>
                    </a:graphicData>
                  </a:graphic>
                </wp:inline>
              </w:drawing>
            </w:r>
          </w:p>
        </w:tc>
        <w:tc>
          <w:tcPr>
            <w:tcW w:w="98" w:type="dxa"/>
          </w:tcPr>
          <w:p w14:paraId="7696AD7A" w14:textId="77777777" w:rsidR="00C50134" w:rsidRPr="00550ACC" w:rsidRDefault="00C50134" w:rsidP="008C0A9D">
            <w:pPr>
              <w:pStyle w:val="NoSpacing"/>
              <w:cnfStyle w:val="000000000000" w:firstRow="0" w:lastRow="0" w:firstColumn="0" w:lastColumn="0" w:oddVBand="0" w:evenVBand="0" w:oddHBand="0" w:evenHBand="0" w:firstRowFirstColumn="0" w:firstRowLastColumn="0" w:lastRowFirstColumn="0" w:lastRowLastColumn="0"/>
            </w:pPr>
          </w:p>
        </w:tc>
        <w:tc>
          <w:tcPr>
            <w:tcW w:w="741" w:type="dxa"/>
          </w:tcPr>
          <w:p w14:paraId="084755F7" w14:textId="5C710341" w:rsidR="00C50134" w:rsidRPr="0017584A" w:rsidRDefault="00C50134" w:rsidP="008C0A9D">
            <w:pPr>
              <w:pStyle w:val="NoSpacing"/>
              <w:cnfStyle w:val="000000000000" w:firstRow="0" w:lastRow="0" w:firstColumn="0" w:lastColumn="0" w:oddVBand="0" w:evenVBand="0" w:oddHBand="0" w:evenHBand="0" w:firstRowFirstColumn="0" w:firstRowLastColumn="0" w:lastRowFirstColumn="0" w:lastRowLastColumn="0"/>
            </w:pPr>
            <w:r w:rsidRPr="00550ACC">
              <w:rPr>
                <w:noProof/>
              </w:rPr>
              <w:drawing>
                <wp:inline distT="0" distB="0" distL="0" distR="0" wp14:anchorId="319292AD" wp14:editId="5F11C6B8">
                  <wp:extent cx="1693147" cy="1289504"/>
                  <wp:effectExtent l="0" t="0" r="2540" b="6350"/>
                  <wp:docPr id="2500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3438" name=""/>
                          <pic:cNvPicPr/>
                        </pic:nvPicPr>
                        <pic:blipFill>
                          <a:blip r:embed="rId20"/>
                          <a:stretch>
                            <a:fillRect/>
                          </a:stretch>
                        </pic:blipFill>
                        <pic:spPr>
                          <a:xfrm>
                            <a:off x="0" y="0"/>
                            <a:ext cx="1710499" cy="1302720"/>
                          </a:xfrm>
                          <a:prstGeom prst="rect">
                            <a:avLst/>
                          </a:prstGeom>
                        </pic:spPr>
                      </pic:pic>
                    </a:graphicData>
                  </a:graphic>
                </wp:inline>
              </w:drawing>
            </w:r>
          </w:p>
        </w:tc>
        <w:tc>
          <w:tcPr>
            <w:tcW w:w="872" w:type="dxa"/>
          </w:tcPr>
          <w:p w14:paraId="33B998E2" w14:textId="6F3D3397" w:rsidR="00C50134" w:rsidRPr="0017584A" w:rsidRDefault="00C50134" w:rsidP="008C0A9D">
            <w:pPr>
              <w:pStyle w:val="NoSpacing"/>
              <w:cnfStyle w:val="000000000000" w:firstRow="0" w:lastRow="0" w:firstColumn="0" w:lastColumn="0" w:oddVBand="0" w:evenVBand="0" w:oddHBand="0" w:evenHBand="0" w:firstRowFirstColumn="0" w:firstRowLastColumn="0" w:lastRowFirstColumn="0" w:lastRowLastColumn="0"/>
            </w:pPr>
            <w:r w:rsidRPr="00277F7E">
              <w:rPr>
                <w:noProof/>
              </w:rPr>
              <w:drawing>
                <wp:inline distT="0" distB="0" distL="0" distR="0" wp14:anchorId="19F1176D" wp14:editId="511C75E8">
                  <wp:extent cx="2029768" cy="1311210"/>
                  <wp:effectExtent l="0" t="0" r="8890" b="3810"/>
                  <wp:docPr id="2399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0046" name=""/>
                          <pic:cNvPicPr/>
                        </pic:nvPicPr>
                        <pic:blipFill>
                          <a:blip r:embed="rId21"/>
                          <a:stretch>
                            <a:fillRect/>
                          </a:stretch>
                        </pic:blipFill>
                        <pic:spPr>
                          <a:xfrm>
                            <a:off x="0" y="0"/>
                            <a:ext cx="2046669" cy="1322128"/>
                          </a:xfrm>
                          <a:prstGeom prst="rect">
                            <a:avLst/>
                          </a:prstGeom>
                        </pic:spPr>
                      </pic:pic>
                    </a:graphicData>
                  </a:graphic>
                </wp:inline>
              </w:drawing>
            </w:r>
          </w:p>
        </w:tc>
      </w:tr>
      <w:tr w:rsidR="00520F42" w:rsidRPr="0017584A" w14:paraId="5D22D7E1" w14:textId="77777777" w:rsidTr="00520F42">
        <w:trPr>
          <w:cnfStyle w:val="000000010000" w:firstRow="0" w:lastRow="0" w:firstColumn="0" w:lastColumn="0" w:oddVBand="0" w:evenVBand="0" w:oddHBand="0" w:evenHBand="1"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84" w:type="dxa"/>
            <w:shd w:val="clear" w:color="auto" w:fill="0085C6" w:themeFill="accent3"/>
          </w:tcPr>
          <w:p w14:paraId="70F0E880" w14:textId="62D1FA77" w:rsidR="00C50134" w:rsidRPr="00277F7E" w:rsidRDefault="00C50134" w:rsidP="00277F7E">
            <w:pPr>
              <w:pStyle w:val="NoSpacing"/>
              <w:rPr>
                <w:b/>
                <w:color w:val="FFFFFF" w:themeColor="background1"/>
                <w:sz w:val="22"/>
              </w:rPr>
            </w:pPr>
            <w:r>
              <w:rPr>
                <w:b/>
                <w:color w:val="FFFFFF" w:themeColor="background1"/>
                <w:sz w:val="22"/>
              </w:rPr>
              <w:t>DigiGO Nieuwsbrief</w:t>
            </w:r>
          </w:p>
        </w:tc>
        <w:tc>
          <w:tcPr>
            <w:tcW w:w="98" w:type="dxa"/>
            <w:shd w:val="clear" w:color="auto" w:fill="0085C6" w:themeFill="accent3"/>
          </w:tcPr>
          <w:p w14:paraId="79073A68" w14:textId="77777777" w:rsidR="00C50134" w:rsidRDefault="00C50134" w:rsidP="00277F7E">
            <w:pPr>
              <w:pStyle w:val="NoSpacing"/>
              <w:cnfStyle w:val="000000010000" w:firstRow="0" w:lastRow="0" w:firstColumn="0" w:lastColumn="0" w:oddVBand="0" w:evenVBand="0" w:oddHBand="0" w:evenHBand="1" w:firstRowFirstColumn="0" w:firstRowLastColumn="0" w:lastRowFirstColumn="0" w:lastRowLastColumn="0"/>
              <w:rPr>
                <w:b/>
                <w:color w:val="FFFFFF" w:themeColor="background1"/>
                <w:sz w:val="22"/>
              </w:rPr>
            </w:pPr>
          </w:p>
        </w:tc>
        <w:tc>
          <w:tcPr>
            <w:tcW w:w="741" w:type="dxa"/>
            <w:shd w:val="clear" w:color="auto" w:fill="0085C6" w:themeFill="accent3"/>
          </w:tcPr>
          <w:p w14:paraId="65146E9C" w14:textId="56403A3E" w:rsidR="00C50134" w:rsidRPr="00277F7E" w:rsidRDefault="00C50134" w:rsidP="00277F7E">
            <w:pPr>
              <w:pStyle w:val="NoSpacing"/>
              <w:cnfStyle w:val="000000010000" w:firstRow="0" w:lastRow="0" w:firstColumn="0" w:lastColumn="0" w:oddVBand="0" w:evenVBand="0" w:oddHBand="0" w:evenHBand="1" w:firstRowFirstColumn="0" w:firstRowLastColumn="0" w:lastRowFirstColumn="0" w:lastRowLastColumn="0"/>
              <w:rPr>
                <w:b/>
                <w:color w:val="FFFFFF" w:themeColor="background1"/>
                <w:sz w:val="22"/>
              </w:rPr>
            </w:pPr>
            <w:proofErr w:type="spellStart"/>
            <w:r>
              <w:rPr>
                <w:b/>
                <w:color w:val="FFFFFF" w:themeColor="background1"/>
                <w:sz w:val="22"/>
              </w:rPr>
              <w:t>GeoBIM</w:t>
            </w:r>
            <w:proofErr w:type="spellEnd"/>
            <w:r>
              <w:rPr>
                <w:b/>
                <w:color w:val="FFFFFF" w:themeColor="background1"/>
                <w:sz w:val="22"/>
              </w:rPr>
              <w:t xml:space="preserve"> App</w:t>
            </w:r>
          </w:p>
        </w:tc>
        <w:tc>
          <w:tcPr>
            <w:tcW w:w="872" w:type="dxa"/>
            <w:shd w:val="clear" w:color="auto" w:fill="0085C6" w:themeFill="accent3"/>
          </w:tcPr>
          <w:p w14:paraId="5BE4371A" w14:textId="3DFF560F" w:rsidR="00C50134" w:rsidRPr="00277F7E" w:rsidRDefault="00C50134" w:rsidP="00277F7E">
            <w:pPr>
              <w:pStyle w:val="NoSpacing"/>
              <w:cnfStyle w:val="000000010000" w:firstRow="0" w:lastRow="0" w:firstColumn="0" w:lastColumn="0" w:oddVBand="0" w:evenVBand="0" w:oddHBand="0" w:evenHBand="1" w:firstRowFirstColumn="0" w:firstRowLastColumn="0" w:lastRowFirstColumn="0" w:lastRowLastColumn="0"/>
              <w:rPr>
                <w:b/>
                <w:color w:val="FFFFFF" w:themeColor="background1"/>
                <w:sz w:val="22"/>
              </w:rPr>
            </w:pPr>
            <w:proofErr w:type="spellStart"/>
            <w:r>
              <w:rPr>
                <w:b/>
                <w:color w:val="FFFFFF" w:themeColor="background1"/>
                <w:sz w:val="22"/>
              </w:rPr>
              <w:t>Neprom</w:t>
            </w:r>
            <w:proofErr w:type="spellEnd"/>
            <w:r>
              <w:rPr>
                <w:b/>
                <w:color w:val="FFFFFF" w:themeColor="background1"/>
                <w:sz w:val="22"/>
              </w:rPr>
              <w:t>-leden mail</w:t>
            </w:r>
          </w:p>
        </w:tc>
      </w:tr>
      <w:tr w:rsidR="00520F42" w:rsidRPr="0017584A" w14:paraId="226E120D" w14:textId="77777777" w:rsidTr="00520F42">
        <w:trPr>
          <w:trHeight w:val="239"/>
        </w:trPr>
        <w:tc>
          <w:tcPr>
            <w:cnfStyle w:val="001000000000" w:firstRow="0" w:lastRow="0" w:firstColumn="1" w:lastColumn="0" w:oddVBand="0" w:evenVBand="0" w:oddHBand="0" w:evenHBand="0" w:firstRowFirstColumn="0" w:firstRowLastColumn="0" w:lastRowFirstColumn="0" w:lastRowLastColumn="0"/>
            <w:tcW w:w="2184" w:type="dxa"/>
          </w:tcPr>
          <w:p w14:paraId="1CC0C11C" w14:textId="686F477C" w:rsidR="00C50134" w:rsidRPr="0017584A" w:rsidRDefault="00C50134" w:rsidP="00277F7E">
            <w:pPr>
              <w:pStyle w:val="NoSpacing"/>
            </w:pPr>
            <w:r w:rsidRPr="0047102B">
              <w:rPr>
                <w:noProof/>
              </w:rPr>
              <w:drawing>
                <wp:inline distT="0" distB="0" distL="0" distR="0" wp14:anchorId="101648BA" wp14:editId="36EBD2D0">
                  <wp:extent cx="1948451" cy="1446963"/>
                  <wp:effectExtent l="0" t="0" r="0" b="1270"/>
                  <wp:docPr id="138663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37635" name=""/>
                          <pic:cNvPicPr/>
                        </pic:nvPicPr>
                        <pic:blipFill>
                          <a:blip r:embed="rId22"/>
                          <a:stretch>
                            <a:fillRect/>
                          </a:stretch>
                        </pic:blipFill>
                        <pic:spPr>
                          <a:xfrm>
                            <a:off x="0" y="0"/>
                            <a:ext cx="1977006" cy="1468168"/>
                          </a:xfrm>
                          <a:prstGeom prst="rect">
                            <a:avLst/>
                          </a:prstGeom>
                        </pic:spPr>
                      </pic:pic>
                    </a:graphicData>
                  </a:graphic>
                </wp:inline>
              </w:drawing>
            </w:r>
          </w:p>
        </w:tc>
        <w:tc>
          <w:tcPr>
            <w:tcW w:w="98" w:type="dxa"/>
          </w:tcPr>
          <w:p w14:paraId="6E24898C" w14:textId="77777777" w:rsidR="00C50134" w:rsidRDefault="00C50134" w:rsidP="00277F7E">
            <w:pPr>
              <w:pStyle w:val="NoSpacing"/>
              <w:cnfStyle w:val="000000000000" w:firstRow="0" w:lastRow="0" w:firstColumn="0" w:lastColumn="0" w:oddVBand="0" w:evenVBand="0" w:oddHBand="0" w:evenHBand="0" w:firstRowFirstColumn="0" w:firstRowLastColumn="0" w:lastRowFirstColumn="0" w:lastRowLastColumn="0"/>
            </w:pPr>
          </w:p>
        </w:tc>
        <w:tc>
          <w:tcPr>
            <w:tcW w:w="741" w:type="dxa"/>
          </w:tcPr>
          <w:p w14:paraId="29BD1801" w14:textId="3289DE5E" w:rsidR="00C50134" w:rsidRPr="0017584A" w:rsidRDefault="00C50134" w:rsidP="00277F7E">
            <w:pPr>
              <w:pStyle w:val="NoSpacing"/>
              <w:cnfStyle w:val="000000000000" w:firstRow="0" w:lastRow="0" w:firstColumn="0" w:lastColumn="0" w:oddVBand="0" w:evenVBand="0" w:oddHBand="0" w:evenHBand="0" w:firstRowFirstColumn="0" w:firstRowLastColumn="0" w:lastRowFirstColumn="0" w:lastRowLastColumn="0"/>
            </w:pPr>
            <w:r>
              <w:t xml:space="preserve">               </w:t>
            </w:r>
            <w:r>
              <w:rPr>
                <w:noProof/>
              </w:rPr>
              <w:drawing>
                <wp:inline distT="0" distB="0" distL="0" distR="0" wp14:anchorId="65D8CCF9" wp14:editId="0E0A8BBD">
                  <wp:extent cx="673930" cy="1497204"/>
                  <wp:effectExtent l="0" t="0" r="0" b="8255"/>
                  <wp:docPr id="1537419912" name="Picture 4" descr="Voorbeeld van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orbeeld van afbeeld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8273" cy="1529068"/>
                          </a:xfrm>
                          <a:prstGeom prst="rect">
                            <a:avLst/>
                          </a:prstGeom>
                          <a:noFill/>
                          <a:ln>
                            <a:noFill/>
                          </a:ln>
                        </pic:spPr>
                      </pic:pic>
                    </a:graphicData>
                  </a:graphic>
                </wp:inline>
              </w:drawing>
            </w:r>
          </w:p>
        </w:tc>
        <w:tc>
          <w:tcPr>
            <w:tcW w:w="872" w:type="dxa"/>
          </w:tcPr>
          <w:p w14:paraId="564EA71E" w14:textId="04B98D22" w:rsidR="00C50134" w:rsidRPr="0017584A" w:rsidRDefault="00C50134" w:rsidP="00277F7E">
            <w:pPr>
              <w:pStyle w:val="NoSpacing"/>
              <w:cnfStyle w:val="000000000000" w:firstRow="0" w:lastRow="0" w:firstColumn="0" w:lastColumn="0" w:oddVBand="0" w:evenVBand="0" w:oddHBand="0" w:evenHBand="0" w:firstRowFirstColumn="0" w:firstRowLastColumn="0" w:lastRowFirstColumn="0" w:lastRowLastColumn="0"/>
            </w:pPr>
            <w:r w:rsidRPr="00D950B4">
              <w:rPr>
                <w:noProof/>
              </w:rPr>
              <w:drawing>
                <wp:inline distT="0" distB="0" distL="0" distR="0" wp14:anchorId="5D681336" wp14:editId="6D298C25">
                  <wp:extent cx="1733330" cy="1433643"/>
                  <wp:effectExtent l="0" t="0" r="635" b="0"/>
                  <wp:docPr id="51659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98592" name=""/>
                          <pic:cNvPicPr/>
                        </pic:nvPicPr>
                        <pic:blipFill>
                          <a:blip r:embed="rId24"/>
                          <a:stretch>
                            <a:fillRect/>
                          </a:stretch>
                        </pic:blipFill>
                        <pic:spPr>
                          <a:xfrm>
                            <a:off x="0" y="0"/>
                            <a:ext cx="1755034" cy="1451595"/>
                          </a:xfrm>
                          <a:prstGeom prst="rect">
                            <a:avLst/>
                          </a:prstGeom>
                        </pic:spPr>
                      </pic:pic>
                    </a:graphicData>
                  </a:graphic>
                </wp:inline>
              </w:drawing>
            </w:r>
          </w:p>
        </w:tc>
      </w:tr>
      <w:tr w:rsidR="00520F42" w:rsidRPr="0017584A" w14:paraId="1C1E6EF2" w14:textId="77777777" w:rsidTr="00520F42">
        <w:trPr>
          <w:cnfStyle w:val="000000010000" w:firstRow="0" w:lastRow="0" w:firstColumn="0" w:lastColumn="0" w:oddVBand="0" w:evenVBand="0" w:oddHBand="0" w:evenHBand="1"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84" w:type="dxa"/>
            <w:shd w:val="clear" w:color="auto" w:fill="0085C6" w:themeFill="accent3"/>
          </w:tcPr>
          <w:p w14:paraId="5AF200CF" w14:textId="5692FEEC" w:rsidR="009356A3" w:rsidRPr="0047102B" w:rsidRDefault="009356A3" w:rsidP="00277F7E">
            <w:pPr>
              <w:pStyle w:val="NoSpacing"/>
            </w:pPr>
            <w:proofErr w:type="spellStart"/>
            <w:r w:rsidRPr="009356A3">
              <w:rPr>
                <w:b/>
                <w:color w:val="FFFFFF" w:themeColor="background1"/>
                <w:sz w:val="22"/>
              </w:rPr>
              <w:t>Geoforum</w:t>
            </w:r>
            <w:proofErr w:type="spellEnd"/>
          </w:p>
        </w:tc>
        <w:tc>
          <w:tcPr>
            <w:tcW w:w="98" w:type="dxa"/>
            <w:shd w:val="clear" w:color="auto" w:fill="0085C6" w:themeFill="accent3"/>
          </w:tcPr>
          <w:p w14:paraId="1115EDE1" w14:textId="77777777" w:rsidR="009356A3" w:rsidRDefault="009356A3" w:rsidP="00277F7E">
            <w:pPr>
              <w:pStyle w:val="NoSpacing"/>
              <w:cnfStyle w:val="000000010000" w:firstRow="0" w:lastRow="0" w:firstColumn="0" w:lastColumn="0" w:oddVBand="0" w:evenVBand="0" w:oddHBand="0" w:evenHBand="1" w:firstRowFirstColumn="0" w:firstRowLastColumn="0" w:lastRowFirstColumn="0" w:lastRowLastColumn="0"/>
            </w:pPr>
          </w:p>
        </w:tc>
        <w:tc>
          <w:tcPr>
            <w:tcW w:w="741" w:type="dxa"/>
            <w:shd w:val="clear" w:color="auto" w:fill="0085C6" w:themeFill="accent3"/>
          </w:tcPr>
          <w:p w14:paraId="11537AB4" w14:textId="77777777" w:rsidR="009356A3" w:rsidRDefault="009356A3" w:rsidP="00277F7E">
            <w:pPr>
              <w:pStyle w:val="NoSpacing"/>
              <w:cnfStyle w:val="000000010000" w:firstRow="0" w:lastRow="0" w:firstColumn="0" w:lastColumn="0" w:oddVBand="0" w:evenVBand="0" w:oddHBand="0" w:evenHBand="1" w:firstRowFirstColumn="0" w:firstRowLastColumn="0" w:lastRowFirstColumn="0" w:lastRowLastColumn="0"/>
            </w:pPr>
          </w:p>
        </w:tc>
        <w:tc>
          <w:tcPr>
            <w:tcW w:w="872" w:type="dxa"/>
            <w:shd w:val="clear" w:color="auto" w:fill="0085C6" w:themeFill="accent3"/>
          </w:tcPr>
          <w:p w14:paraId="4A96F414" w14:textId="77777777" w:rsidR="009356A3" w:rsidRPr="00D950B4" w:rsidRDefault="009356A3" w:rsidP="00277F7E">
            <w:pPr>
              <w:pStyle w:val="NoSpacing"/>
              <w:cnfStyle w:val="000000010000" w:firstRow="0" w:lastRow="0" w:firstColumn="0" w:lastColumn="0" w:oddVBand="0" w:evenVBand="0" w:oddHBand="0" w:evenHBand="1" w:firstRowFirstColumn="0" w:firstRowLastColumn="0" w:lastRowFirstColumn="0" w:lastRowLastColumn="0"/>
            </w:pPr>
          </w:p>
        </w:tc>
      </w:tr>
      <w:tr w:rsidR="00520F42" w:rsidRPr="0017584A" w14:paraId="7A0485BF" w14:textId="77777777" w:rsidTr="00520F42">
        <w:trPr>
          <w:trHeight w:val="239"/>
        </w:trPr>
        <w:tc>
          <w:tcPr>
            <w:cnfStyle w:val="001000000000" w:firstRow="0" w:lastRow="0" w:firstColumn="1" w:lastColumn="0" w:oddVBand="0" w:evenVBand="0" w:oddHBand="0" w:evenHBand="0" w:firstRowFirstColumn="0" w:firstRowLastColumn="0" w:lastRowFirstColumn="0" w:lastRowLastColumn="0"/>
            <w:tcW w:w="2184" w:type="dxa"/>
          </w:tcPr>
          <w:p w14:paraId="552852B0" w14:textId="04A5FD72" w:rsidR="009356A3" w:rsidRDefault="00520F42" w:rsidP="00277F7E">
            <w:pPr>
              <w:pStyle w:val="NoSpacing"/>
            </w:pPr>
            <w:r w:rsidRPr="00520F42">
              <w:rPr>
                <w:noProof/>
              </w:rPr>
              <w:drawing>
                <wp:inline distT="0" distB="0" distL="0" distR="0" wp14:anchorId="6EF8AF7D" wp14:editId="0403CEC9">
                  <wp:extent cx="2014694" cy="1296237"/>
                  <wp:effectExtent l="0" t="0" r="5080" b="0"/>
                  <wp:docPr id="87515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59743" name=""/>
                          <pic:cNvPicPr/>
                        </pic:nvPicPr>
                        <pic:blipFill rotWithShape="1">
                          <a:blip r:embed="rId25"/>
                          <a:srcRect t="-1" r="5647" b="28"/>
                          <a:stretch/>
                        </pic:blipFill>
                        <pic:spPr bwMode="auto">
                          <a:xfrm>
                            <a:off x="0" y="0"/>
                            <a:ext cx="2072596" cy="1333490"/>
                          </a:xfrm>
                          <a:prstGeom prst="rect">
                            <a:avLst/>
                          </a:prstGeom>
                          <a:ln>
                            <a:noFill/>
                          </a:ln>
                          <a:extLst>
                            <a:ext uri="{53640926-AAD7-44D8-BBD7-CCE9431645EC}">
                              <a14:shadowObscured xmlns:a14="http://schemas.microsoft.com/office/drawing/2010/main"/>
                            </a:ext>
                          </a:extLst>
                        </pic:spPr>
                      </pic:pic>
                    </a:graphicData>
                  </a:graphic>
                </wp:inline>
              </w:drawing>
            </w:r>
          </w:p>
        </w:tc>
        <w:tc>
          <w:tcPr>
            <w:tcW w:w="98" w:type="dxa"/>
          </w:tcPr>
          <w:p w14:paraId="06F91B28" w14:textId="77777777" w:rsidR="009356A3" w:rsidRDefault="009356A3" w:rsidP="00277F7E">
            <w:pPr>
              <w:pStyle w:val="NoSpacing"/>
              <w:cnfStyle w:val="000000000000" w:firstRow="0" w:lastRow="0" w:firstColumn="0" w:lastColumn="0" w:oddVBand="0" w:evenVBand="0" w:oddHBand="0" w:evenHBand="0" w:firstRowFirstColumn="0" w:firstRowLastColumn="0" w:lastRowFirstColumn="0" w:lastRowLastColumn="0"/>
            </w:pPr>
          </w:p>
        </w:tc>
        <w:tc>
          <w:tcPr>
            <w:tcW w:w="741" w:type="dxa"/>
          </w:tcPr>
          <w:p w14:paraId="1D93929E" w14:textId="77777777" w:rsidR="009356A3" w:rsidRDefault="009356A3" w:rsidP="00277F7E">
            <w:pPr>
              <w:pStyle w:val="NoSpacing"/>
              <w:cnfStyle w:val="000000000000" w:firstRow="0" w:lastRow="0" w:firstColumn="0" w:lastColumn="0" w:oddVBand="0" w:evenVBand="0" w:oddHBand="0" w:evenHBand="0" w:firstRowFirstColumn="0" w:firstRowLastColumn="0" w:lastRowFirstColumn="0" w:lastRowLastColumn="0"/>
            </w:pPr>
          </w:p>
        </w:tc>
        <w:tc>
          <w:tcPr>
            <w:tcW w:w="872" w:type="dxa"/>
          </w:tcPr>
          <w:p w14:paraId="416C7D02" w14:textId="77777777" w:rsidR="009356A3" w:rsidRPr="00D950B4" w:rsidRDefault="009356A3" w:rsidP="00C479DE">
            <w:pPr>
              <w:pStyle w:val="NoSpacing"/>
              <w:keepNext/>
              <w:cnfStyle w:val="000000000000" w:firstRow="0" w:lastRow="0" w:firstColumn="0" w:lastColumn="0" w:oddVBand="0" w:evenVBand="0" w:oddHBand="0" w:evenHBand="0" w:firstRowFirstColumn="0" w:firstRowLastColumn="0" w:lastRowFirstColumn="0" w:lastRowLastColumn="0"/>
            </w:pPr>
          </w:p>
        </w:tc>
      </w:tr>
    </w:tbl>
    <w:p w14:paraId="78AE7E4A" w14:textId="7D5DBAA8" w:rsidR="001E7F5D" w:rsidRDefault="00C479DE" w:rsidP="00C479DE">
      <w:pPr>
        <w:pStyle w:val="Caption"/>
      </w:pPr>
      <w:r>
        <w:t xml:space="preserve">Figuur </w:t>
      </w:r>
      <w:r>
        <w:fldChar w:fldCharType="begin"/>
      </w:r>
      <w:r>
        <w:instrText>SEQ Figuur \* ARABIC</w:instrText>
      </w:r>
      <w:r>
        <w:fldChar w:fldCharType="separate"/>
      </w:r>
      <w:r w:rsidR="008E54C0">
        <w:rPr>
          <w:noProof/>
        </w:rPr>
        <w:t>2</w:t>
      </w:r>
      <w:r>
        <w:fldChar w:fldCharType="end"/>
      </w:r>
      <w:r>
        <w:t xml:space="preserve">: Overzicht inzet </w:t>
      </w:r>
      <w:proofErr w:type="spellStart"/>
      <w:r>
        <w:t>communicatie-middelen</w:t>
      </w:r>
      <w:proofErr w:type="spellEnd"/>
    </w:p>
    <w:p w14:paraId="0DF1DB2E" w14:textId="77777777" w:rsidR="008433DF" w:rsidRDefault="008433DF" w:rsidP="001E7F5D"/>
    <w:p w14:paraId="5398941C" w14:textId="13BB27C8" w:rsidR="00326017" w:rsidRDefault="00CE174F" w:rsidP="001E7F5D">
      <w:r>
        <w:t>Op basis van de</w:t>
      </w:r>
      <w:r w:rsidR="008235CB">
        <w:t xml:space="preserve">ze uitvraag zijn </w:t>
      </w:r>
      <w:r w:rsidR="00326017">
        <w:t xml:space="preserve">29 nieuwe stakeholders aan de community toegevoegd. Deze </w:t>
      </w:r>
      <w:r w:rsidR="001D7B35">
        <w:t>zijn in de volgende categorieën in te delen</w:t>
      </w:r>
      <w:r w:rsidR="00326017">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6"/>
      </w:tblGrid>
      <w:tr w:rsidR="00780344" w14:paraId="5EA0A1D5" w14:textId="77777777" w:rsidTr="2CED6EE9">
        <w:trPr>
          <w:trHeight w:val="300"/>
        </w:trPr>
        <w:tc>
          <w:tcPr>
            <w:tcW w:w="4315" w:type="dxa"/>
            <w:shd w:val="clear" w:color="auto" w:fill="0085C6" w:themeFill="accent6"/>
          </w:tcPr>
          <w:p w14:paraId="3DFE02D7" w14:textId="4BBD6946" w:rsidR="00780344" w:rsidRPr="008433DF" w:rsidRDefault="00780344" w:rsidP="001E7F5D">
            <w:pPr>
              <w:rPr>
                <w:b/>
                <w:color w:val="FFFFFF" w:themeColor="background1"/>
                <w:sz w:val="22"/>
              </w:rPr>
            </w:pPr>
            <w:r w:rsidRPr="008433DF">
              <w:rPr>
                <w:b/>
                <w:color w:val="FFFFFF" w:themeColor="background1"/>
                <w:sz w:val="22"/>
              </w:rPr>
              <w:t>Soort</w:t>
            </w:r>
          </w:p>
        </w:tc>
        <w:tc>
          <w:tcPr>
            <w:tcW w:w="4316" w:type="dxa"/>
            <w:shd w:val="clear" w:color="auto" w:fill="0085C6" w:themeFill="accent6"/>
          </w:tcPr>
          <w:p w14:paraId="54BFD6CF" w14:textId="72E0F82C" w:rsidR="00780344" w:rsidRPr="008433DF" w:rsidRDefault="00780344" w:rsidP="001E7F5D">
            <w:pPr>
              <w:rPr>
                <w:b/>
                <w:color w:val="FFFFFF" w:themeColor="background1"/>
                <w:sz w:val="22"/>
              </w:rPr>
            </w:pPr>
            <w:r w:rsidRPr="008433DF">
              <w:rPr>
                <w:b/>
                <w:color w:val="FFFFFF" w:themeColor="background1"/>
                <w:sz w:val="22"/>
              </w:rPr>
              <w:t>Aantal</w:t>
            </w:r>
          </w:p>
        </w:tc>
      </w:tr>
      <w:tr w:rsidR="00326017" w14:paraId="123F6B4F" w14:textId="77777777" w:rsidTr="2CED6EE9">
        <w:trPr>
          <w:trHeight w:val="300"/>
        </w:trPr>
        <w:tc>
          <w:tcPr>
            <w:tcW w:w="4315" w:type="dxa"/>
          </w:tcPr>
          <w:p w14:paraId="2DBC2A30" w14:textId="0055DFCC" w:rsidR="00326017" w:rsidRDefault="00326017" w:rsidP="001E7F5D">
            <w:r>
              <w:t>Projectontwikkelaar</w:t>
            </w:r>
          </w:p>
        </w:tc>
        <w:tc>
          <w:tcPr>
            <w:tcW w:w="4316" w:type="dxa"/>
          </w:tcPr>
          <w:p w14:paraId="26AB3C92" w14:textId="7815496A" w:rsidR="00326017" w:rsidRDefault="00780344" w:rsidP="001E7F5D">
            <w:r>
              <w:t>6</w:t>
            </w:r>
          </w:p>
        </w:tc>
      </w:tr>
      <w:tr w:rsidR="00780344" w14:paraId="785FC2C3" w14:textId="77777777" w:rsidTr="2CED6EE9">
        <w:trPr>
          <w:trHeight w:val="300"/>
        </w:trPr>
        <w:tc>
          <w:tcPr>
            <w:tcW w:w="4315" w:type="dxa"/>
          </w:tcPr>
          <w:p w14:paraId="27CD5127" w14:textId="3697A070" w:rsidR="00780344" w:rsidRDefault="00780344" w:rsidP="001E7F5D">
            <w:r>
              <w:t>Bouwbedrij</w:t>
            </w:r>
            <w:r w:rsidR="00D56582">
              <w:t>f</w:t>
            </w:r>
          </w:p>
        </w:tc>
        <w:tc>
          <w:tcPr>
            <w:tcW w:w="4316" w:type="dxa"/>
          </w:tcPr>
          <w:p w14:paraId="0AAF0BAE" w14:textId="4DFF6F24" w:rsidR="00780344" w:rsidRDefault="00780344" w:rsidP="001E7F5D">
            <w:r>
              <w:t>1</w:t>
            </w:r>
          </w:p>
        </w:tc>
      </w:tr>
      <w:tr w:rsidR="00780344" w14:paraId="3289A350" w14:textId="77777777" w:rsidTr="2CED6EE9">
        <w:trPr>
          <w:trHeight w:val="300"/>
        </w:trPr>
        <w:tc>
          <w:tcPr>
            <w:tcW w:w="4315" w:type="dxa"/>
          </w:tcPr>
          <w:p w14:paraId="64A62903" w14:textId="05BF2D84" w:rsidR="00780344" w:rsidRDefault="006E7954" w:rsidP="001E7F5D">
            <w:r>
              <w:t>Kennisinstelling</w:t>
            </w:r>
          </w:p>
        </w:tc>
        <w:tc>
          <w:tcPr>
            <w:tcW w:w="4316" w:type="dxa"/>
          </w:tcPr>
          <w:p w14:paraId="5580354D" w14:textId="4A55289A" w:rsidR="00780344" w:rsidRDefault="006E7954" w:rsidP="001E7F5D">
            <w:r>
              <w:t>3</w:t>
            </w:r>
          </w:p>
        </w:tc>
      </w:tr>
      <w:tr w:rsidR="006E7954" w14:paraId="0C44A3D3" w14:textId="77777777" w:rsidTr="2CED6EE9">
        <w:trPr>
          <w:trHeight w:val="300"/>
        </w:trPr>
        <w:tc>
          <w:tcPr>
            <w:tcW w:w="4315" w:type="dxa"/>
          </w:tcPr>
          <w:p w14:paraId="23D165B9" w14:textId="1241DCD3" w:rsidR="006E7954" w:rsidRDefault="006E7954" w:rsidP="001E7F5D">
            <w:r>
              <w:t>Consultant</w:t>
            </w:r>
          </w:p>
        </w:tc>
        <w:tc>
          <w:tcPr>
            <w:tcW w:w="4316" w:type="dxa"/>
          </w:tcPr>
          <w:p w14:paraId="33382733" w14:textId="1EB2B15B" w:rsidR="006E7954" w:rsidRDefault="002D6309" w:rsidP="001E7F5D">
            <w:r>
              <w:t>5</w:t>
            </w:r>
          </w:p>
        </w:tc>
      </w:tr>
      <w:tr w:rsidR="002D6309" w14:paraId="2AED726B" w14:textId="77777777" w:rsidTr="2CED6EE9">
        <w:trPr>
          <w:trHeight w:val="300"/>
        </w:trPr>
        <w:tc>
          <w:tcPr>
            <w:tcW w:w="4315" w:type="dxa"/>
          </w:tcPr>
          <w:p w14:paraId="3A1B22EC" w14:textId="2839E0FF" w:rsidR="002D6309" w:rsidRDefault="002D6309" w:rsidP="001E7F5D">
            <w:r>
              <w:t>Software-partij</w:t>
            </w:r>
          </w:p>
        </w:tc>
        <w:tc>
          <w:tcPr>
            <w:tcW w:w="4316" w:type="dxa"/>
          </w:tcPr>
          <w:p w14:paraId="3E179CF7" w14:textId="082961A2" w:rsidR="002D6309" w:rsidRDefault="00D56582" w:rsidP="001E7F5D">
            <w:r>
              <w:t>4</w:t>
            </w:r>
          </w:p>
        </w:tc>
      </w:tr>
      <w:tr w:rsidR="00D56582" w14:paraId="02A9EC4D" w14:textId="77777777" w:rsidTr="2CED6EE9">
        <w:trPr>
          <w:trHeight w:val="300"/>
        </w:trPr>
        <w:tc>
          <w:tcPr>
            <w:tcW w:w="4315" w:type="dxa"/>
          </w:tcPr>
          <w:p w14:paraId="1BF4601F" w14:textId="4F796875" w:rsidR="00D56582" w:rsidRDefault="00D56582" w:rsidP="001E7F5D">
            <w:r>
              <w:t>Ingenieursbureau</w:t>
            </w:r>
          </w:p>
        </w:tc>
        <w:tc>
          <w:tcPr>
            <w:tcW w:w="4316" w:type="dxa"/>
          </w:tcPr>
          <w:p w14:paraId="09184208" w14:textId="7FD8CC77" w:rsidR="00D56582" w:rsidRDefault="00D56582" w:rsidP="001E7F5D">
            <w:r>
              <w:t>1</w:t>
            </w:r>
          </w:p>
        </w:tc>
      </w:tr>
      <w:tr w:rsidR="00D56582" w14:paraId="261D8ABE" w14:textId="77777777" w:rsidTr="2CED6EE9">
        <w:trPr>
          <w:trHeight w:val="300"/>
        </w:trPr>
        <w:tc>
          <w:tcPr>
            <w:tcW w:w="4315" w:type="dxa"/>
          </w:tcPr>
          <w:p w14:paraId="4F143870" w14:textId="4DC06840" w:rsidR="00D56582" w:rsidRDefault="00D56582" w:rsidP="001E7F5D">
            <w:r>
              <w:t>Gemeente</w:t>
            </w:r>
          </w:p>
        </w:tc>
        <w:tc>
          <w:tcPr>
            <w:tcW w:w="4316" w:type="dxa"/>
          </w:tcPr>
          <w:p w14:paraId="55C5F38F" w14:textId="79774210" w:rsidR="00D56582" w:rsidRDefault="00DF5614" w:rsidP="001E7F5D">
            <w:r>
              <w:t>3</w:t>
            </w:r>
          </w:p>
        </w:tc>
      </w:tr>
      <w:tr w:rsidR="00DF5614" w14:paraId="261A740A" w14:textId="77777777" w:rsidTr="2CED6EE9">
        <w:trPr>
          <w:trHeight w:val="300"/>
        </w:trPr>
        <w:tc>
          <w:tcPr>
            <w:tcW w:w="4315" w:type="dxa"/>
          </w:tcPr>
          <w:p w14:paraId="25145C02" w14:textId="04143362" w:rsidR="00DF5614" w:rsidRDefault="00DF5614" w:rsidP="001E7F5D">
            <w:r>
              <w:t>Provincie</w:t>
            </w:r>
          </w:p>
        </w:tc>
        <w:tc>
          <w:tcPr>
            <w:tcW w:w="4316" w:type="dxa"/>
          </w:tcPr>
          <w:p w14:paraId="191A6ED4" w14:textId="1603F0F9" w:rsidR="00DF5614" w:rsidRDefault="00DF5614" w:rsidP="001E7F5D">
            <w:r>
              <w:t>1</w:t>
            </w:r>
          </w:p>
        </w:tc>
      </w:tr>
      <w:tr w:rsidR="00DF5614" w14:paraId="513A64E9" w14:textId="77777777" w:rsidTr="2CED6EE9">
        <w:trPr>
          <w:trHeight w:val="300"/>
        </w:trPr>
        <w:tc>
          <w:tcPr>
            <w:tcW w:w="4315" w:type="dxa"/>
          </w:tcPr>
          <w:p w14:paraId="610940A5" w14:textId="35DCFC2E" w:rsidR="00DF5614" w:rsidRDefault="00DF5614" w:rsidP="001E7F5D">
            <w:r>
              <w:t>Rijk</w:t>
            </w:r>
          </w:p>
        </w:tc>
        <w:tc>
          <w:tcPr>
            <w:tcW w:w="4316" w:type="dxa"/>
          </w:tcPr>
          <w:p w14:paraId="3B01DAF9" w14:textId="79C3459A" w:rsidR="00DF5614" w:rsidRDefault="00DF5614" w:rsidP="001E7F5D">
            <w:r>
              <w:t>1</w:t>
            </w:r>
          </w:p>
        </w:tc>
      </w:tr>
      <w:tr w:rsidR="00DF5614" w14:paraId="506045CA" w14:textId="77777777" w:rsidTr="2CED6EE9">
        <w:trPr>
          <w:trHeight w:val="300"/>
        </w:trPr>
        <w:tc>
          <w:tcPr>
            <w:tcW w:w="4315" w:type="dxa"/>
          </w:tcPr>
          <w:p w14:paraId="7DC62AF8" w14:textId="0221B0A6" w:rsidR="00DF5614" w:rsidRDefault="00DF5614" w:rsidP="001E7F5D">
            <w:r>
              <w:t>RWS</w:t>
            </w:r>
          </w:p>
        </w:tc>
        <w:tc>
          <w:tcPr>
            <w:tcW w:w="4316" w:type="dxa"/>
          </w:tcPr>
          <w:p w14:paraId="366B6075" w14:textId="61829383" w:rsidR="00DF5614" w:rsidRDefault="00DF5614" w:rsidP="001E7F5D">
            <w:r>
              <w:t>1</w:t>
            </w:r>
          </w:p>
        </w:tc>
      </w:tr>
      <w:tr w:rsidR="003B6230" w14:paraId="7A881235" w14:textId="77777777" w:rsidTr="2CED6EE9">
        <w:trPr>
          <w:trHeight w:val="300"/>
        </w:trPr>
        <w:tc>
          <w:tcPr>
            <w:tcW w:w="4315" w:type="dxa"/>
          </w:tcPr>
          <w:p w14:paraId="0C0F6820" w14:textId="0E1AD138" w:rsidR="003B6230" w:rsidRDefault="003B6230" w:rsidP="001E7F5D">
            <w:r>
              <w:t>BIM-experts</w:t>
            </w:r>
          </w:p>
        </w:tc>
        <w:tc>
          <w:tcPr>
            <w:tcW w:w="4316" w:type="dxa"/>
          </w:tcPr>
          <w:p w14:paraId="461A5051" w14:textId="2EDD26A2" w:rsidR="001D7B35" w:rsidRDefault="001D7B35" w:rsidP="001E7F5D">
            <w:r>
              <w:t>2</w:t>
            </w:r>
          </w:p>
        </w:tc>
      </w:tr>
      <w:tr w:rsidR="001D7B35" w14:paraId="7EA15632" w14:textId="77777777" w:rsidTr="2CED6EE9">
        <w:trPr>
          <w:trHeight w:val="300"/>
        </w:trPr>
        <w:tc>
          <w:tcPr>
            <w:tcW w:w="4315" w:type="dxa"/>
          </w:tcPr>
          <w:p w14:paraId="547BC4E8" w14:textId="75CA9288" w:rsidR="001D7B35" w:rsidRDefault="001D7B35" w:rsidP="001E7F5D">
            <w:r>
              <w:t>Bouwmateriaal leverancier</w:t>
            </w:r>
          </w:p>
        </w:tc>
        <w:tc>
          <w:tcPr>
            <w:tcW w:w="4316" w:type="dxa"/>
          </w:tcPr>
          <w:p w14:paraId="2B3DD857" w14:textId="7E7382EA" w:rsidR="001D7B35" w:rsidRDefault="001D7B35" w:rsidP="001E7F5D">
            <w:r>
              <w:t>1</w:t>
            </w:r>
          </w:p>
        </w:tc>
      </w:tr>
    </w:tbl>
    <w:p w14:paraId="7F3B5506" w14:textId="138B37E8" w:rsidR="0051414C" w:rsidRPr="0051414C" w:rsidRDefault="00F06024" w:rsidP="0051414C">
      <w:pPr>
        <w:pStyle w:val="Heading2"/>
      </w:pPr>
      <w:bookmarkStart w:id="7" w:name="_Toc189770339"/>
      <w:r>
        <w:t>Directe benadering</w:t>
      </w:r>
      <w:bookmarkEnd w:id="7"/>
    </w:p>
    <w:p w14:paraId="1A3EDDD1" w14:textId="77777777" w:rsidR="001E7F5D" w:rsidRPr="001E7F5D" w:rsidRDefault="001E7F5D" w:rsidP="001E7F5D"/>
    <w:p w14:paraId="76C43A2B" w14:textId="22A2BCC5" w:rsidR="006A032A" w:rsidRPr="0017584A" w:rsidRDefault="001110E9" w:rsidP="006A032A">
      <w:r>
        <w:t xml:space="preserve">Op basis van </w:t>
      </w:r>
      <w:r w:rsidR="008F7C7B">
        <w:t>ons netwerk</w:t>
      </w:r>
      <w:r w:rsidR="008F7C7B" w:rsidRPr="008F7C7B">
        <w:t xml:space="preserve"> is direct </w:t>
      </w:r>
      <w:r>
        <w:t xml:space="preserve">contact gezocht met </w:t>
      </w:r>
      <w:r w:rsidR="00B95D99">
        <w:t xml:space="preserve">stakeholders. Met de volgende partijen is </w:t>
      </w:r>
      <w:r w:rsidR="00B650DF">
        <w:t xml:space="preserve">contact </w:t>
      </w:r>
      <w:r w:rsidR="006638A4">
        <w:t>opgenomen</w:t>
      </w:r>
      <w:r w:rsidR="00B650DF">
        <w:t>:</w:t>
      </w:r>
    </w:p>
    <w:p w14:paraId="60F86D1E" w14:textId="4398C386" w:rsidR="006A032A" w:rsidRPr="0017584A" w:rsidRDefault="00B650DF" w:rsidP="006A032A">
      <w:pPr>
        <w:pStyle w:val="ListParagraph"/>
        <w:numPr>
          <w:ilvl w:val="0"/>
          <w:numId w:val="11"/>
        </w:numPr>
      </w:pPr>
      <w:r>
        <w:t>VORM</w:t>
      </w:r>
    </w:p>
    <w:p w14:paraId="357F0E83" w14:textId="53A5F577" w:rsidR="006A032A" w:rsidRPr="0017584A" w:rsidRDefault="00B650DF" w:rsidP="006A032A">
      <w:pPr>
        <w:pStyle w:val="ListParagraph"/>
        <w:numPr>
          <w:ilvl w:val="0"/>
          <w:numId w:val="11"/>
        </w:numPr>
      </w:pPr>
      <w:r>
        <w:t>BPD</w:t>
      </w:r>
    </w:p>
    <w:p w14:paraId="665C7FAB" w14:textId="0861582C" w:rsidR="006A032A" w:rsidRDefault="00B650DF" w:rsidP="006A032A">
      <w:pPr>
        <w:pStyle w:val="ListParagraph"/>
        <w:numPr>
          <w:ilvl w:val="0"/>
          <w:numId w:val="11"/>
        </w:numPr>
      </w:pPr>
      <w:r>
        <w:t>Blauwhoed</w:t>
      </w:r>
    </w:p>
    <w:p w14:paraId="680D9E85" w14:textId="6E071820" w:rsidR="00B650DF" w:rsidRDefault="006638A4" w:rsidP="006A032A">
      <w:pPr>
        <w:pStyle w:val="ListParagraph"/>
        <w:numPr>
          <w:ilvl w:val="0"/>
          <w:numId w:val="11"/>
        </w:numPr>
      </w:pPr>
      <w:r>
        <w:t>MRP</w:t>
      </w:r>
    </w:p>
    <w:p w14:paraId="1BE7268D" w14:textId="5AC0D2FE" w:rsidR="006638A4" w:rsidRDefault="006638A4" w:rsidP="006A032A">
      <w:pPr>
        <w:pStyle w:val="ListParagraph"/>
        <w:numPr>
          <w:ilvl w:val="0"/>
          <w:numId w:val="11"/>
        </w:numPr>
      </w:pPr>
      <w:r>
        <w:t>COD</w:t>
      </w:r>
    </w:p>
    <w:p w14:paraId="5A7817A1" w14:textId="526515BE" w:rsidR="006638A4" w:rsidRDefault="006638A4" w:rsidP="006A032A">
      <w:pPr>
        <w:pStyle w:val="ListParagraph"/>
        <w:numPr>
          <w:ilvl w:val="0"/>
          <w:numId w:val="11"/>
        </w:numPr>
      </w:pPr>
      <w:r>
        <w:t>Kavel vastgoed</w:t>
      </w:r>
    </w:p>
    <w:p w14:paraId="08FD1701" w14:textId="77777777" w:rsidR="006638A4" w:rsidRDefault="006638A4" w:rsidP="006638A4"/>
    <w:p w14:paraId="6860DD02" w14:textId="5B10C18E" w:rsidR="006638A4" w:rsidRDefault="008E38A1" w:rsidP="006638A4">
      <w:r>
        <w:t xml:space="preserve">Met al deze partijen, behalve COD, heeft een interview </w:t>
      </w:r>
      <w:r w:rsidR="00BC0FB9">
        <w:t>plaatsgevonden waarin het proces van gebiedsontwikkeling besproken is</w:t>
      </w:r>
      <w:r w:rsidR="002D2390">
        <w:t>. Op basis van d</w:t>
      </w:r>
      <w:r w:rsidR="00AD4785">
        <w:t>eze</w:t>
      </w:r>
      <w:r w:rsidR="002D2390">
        <w:t xml:space="preserve"> gesprek</w:t>
      </w:r>
      <w:r w:rsidR="00AD4785">
        <w:t>ken</w:t>
      </w:r>
      <w:r w:rsidR="002D2390">
        <w:t xml:space="preserve"> </w:t>
      </w:r>
      <w:r w:rsidR="00AD4785">
        <w:t xml:space="preserve">is het proces van gebiedsontwikkeling gedefinieerd en verder aangescherpt en </w:t>
      </w:r>
      <w:r w:rsidR="002D2390">
        <w:t xml:space="preserve">zijn </w:t>
      </w:r>
      <w:r w:rsidR="00EE05AD">
        <w:t xml:space="preserve">user </w:t>
      </w:r>
      <w:proofErr w:type="spellStart"/>
      <w:r w:rsidR="00EE05AD">
        <w:t>stories</w:t>
      </w:r>
      <w:proofErr w:type="spellEnd"/>
      <w:r w:rsidR="002D2390">
        <w:t xml:space="preserve"> opgesteld waar dit proces met </w:t>
      </w:r>
      <w:proofErr w:type="spellStart"/>
      <w:r w:rsidR="002D2390">
        <w:t>GeoBIM</w:t>
      </w:r>
      <w:proofErr w:type="spellEnd"/>
      <w:r w:rsidR="002D2390">
        <w:t xml:space="preserve"> </w:t>
      </w:r>
      <w:r w:rsidR="00AD4785">
        <w:t>versneld zou kunnen worden</w:t>
      </w:r>
      <w:r w:rsidR="002D2390">
        <w:t xml:space="preserve">. </w:t>
      </w:r>
    </w:p>
    <w:p w14:paraId="75B574C9" w14:textId="77777777" w:rsidR="00C50134" w:rsidRDefault="00C50134" w:rsidP="006638A4"/>
    <w:p w14:paraId="3A0A93FF" w14:textId="47F46B55" w:rsidR="00C50134" w:rsidRDefault="00C50134" w:rsidP="00C50134">
      <w:pPr>
        <w:pStyle w:val="Heading2"/>
      </w:pPr>
      <w:bookmarkStart w:id="8" w:name="_Toc189770340"/>
      <w:r>
        <w:t>Bestaande netwerken</w:t>
      </w:r>
      <w:bookmarkEnd w:id="8"/>
    </w:p>
    <w:p w14:paraId="6358A802" w14:textId="5C26A6D6" w:rsidR="00036F2C" w:rsidRDefault="00C55C63" w:rsidP="00C50134">
      <w:r>
        <w:t xml:space="preserve">De stakeholders die </w:t>
      </w:r>
      <w:r w:rsidR="001C4A78">
        <w:t xml:space="preserve">betrokken zijn in het </w:t>
      </w:r>
      <w:proofErr w:type="spellStart"/>
      <w:r w:rsidR="001C4A78">
        <w:t>GeoBIM</w:t>
      </w:r>
      <w:proofErr w:type="spellEnd"/>
      <w:r w:rsidR="001C4A78">
        <w:t xml:space="preserve"> deelproject zijn onderdeel van andere netwerken</w:t>
      </w:r>
      <w:r w:rsidR="00AD4785">
        <w:t>, zie de tabel hieronder</w:t>
      </w:r>
      <w:r w:rsidR="001C4A78">
        <w:t xml:space="preserve">. </w:t>
      </w:r>
      <w:r w:rsidR="00AE00F8">
        <w:t xml:space="preserve">Deze netwerken bevatten </w:t>
      </w:r>
      <w:r w:rsidR="00AD4785">
        <w:t>ook</w:t>
      </w:r>
      <w:r w:rsidR="00AE00F8">
        <w:t xml:space="preserve"> stakeholders die </w:t>
      </w:r>
      <w:r w:rsidR="00F112FA">
        <w:t xml:space="preserve">nog geen onderdeel zijn van de community maar wel veel met gebiedsontwikkeling en </w:t>
      </w:r>
      <w:proofErr w:type="spellStart"/>
      <w:r w:rsidR="00F112FA">
        <w:t>GeoBIM</w:t>
      </w:r>
      <w:proofErr w:type="spellEnd"/>
      <w:r w:rsidR="00F112FA">
        <w:t xml:space="preserve"> te maken kunnen hebben</w:t>
      </w:r>
      <w:r w:rsidR="00AE00F8">
        <w:t>.</w:t>
      </w:r>
      <w:r w:rsidR="00F112FA">
        <w:t xml:space="preserve"> </w:t>
      </w:r>
      <w:r w:rsidR="00AD4785">
        <w:t xml:space="preserve">De </w:t>
      </w:r>
      <w:r w:rsidR="00036F2C">
        <w:t xml:space="preserve">uitbreiding van de community </w:t>
      </w:r>
      <w:r w:rsidR="00AD4785">
        <w:t>met deze netwerken zal in het vervolgproject worden meegenomen</w:t>
      </w:r>
      <w:r w:rsidR="00F112FA">
        <w:t xml:space="preserve">. Via </w:t>
      </w:r>
      <w:r w:rsidR="00AD4785">
        <w:t xml:space="preserve">onze </w:t>
      </w:r>
      <w:r w:rsidR="00F112FA">
        <w:t>contacten k</w:t>
      </w:r>
      <w:r w:rsidR="00AD4785">
        <w:t>unnen</w:t>
      </w:r>
      <w:r w:rsidR="00F112FA">
        <w:t xml:space="preserve"> </w:t>
      </w:r>
      <w:r w:rsidR="008E4B12">
        <w:t>deze stakeholders</w:t>
      </w:r>
      <w:r w:rsidR="00AD4785">
        <w:t xml:space="preserve"> en netwerken worden benaderd</w:t>
      </w:r>
      <w:r w:rsidR="008E4B12">
        <w:t xml:space="preserve">. </w:t>
      </w:r>
    </w:p>
    <w:p w14:paraId="41883747" w14:textId="29CF26C4" w:rsidR="00520F42" w:rsidRPr="00C50134" w:rsidRDefault="00520F42" w:rsidP="00C5013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6"/>
      </w:tblGrid>
      <w:tr w:rsidR="00520F42" w14:paraId="0D611418" w14:textId="77777777" w:rsidTr="008433DF">
        <w:tc>
          <w:tcPr>
            <w:tcW w:w="4315" w:type="dxa"/>
            <w:shd w:val="clear" w:color="auto" w:fill="0085C6" w:themeFill="accent3"/>
          </w:tcPr>
          <w:p w14:paraId="71FF6A5B" w14:textId="77777777" w:rsidR="00520F42" w:rsidRPr="008433DF" w:rsidRDefault="00520F42" w:rsidP="008433DF">
            <w:pPr>
              <w:pStyle w:val="NoSpacing"/>
              <w:rPr>
                <w:b/>
                <w:color w:val="FFFFFF" w:themeColor="background1"/>
                <w:sz w:val="22"/>
              </w:rPr>
            </w:pPr>
            <w:r w:rsidRPr="008433DF">
              <w:rPr>
                <w:b/>
                <w:color w:val="FFFFFF" w:themeColor="background1"/>
                <w:sz w:val="22"/>
              </w:rPr>
              <w:t>Soort</w:t>
            </w:r>
          </w:p>
        </w:tc>
        <w:tc>
          <w:tcPr>
            <w:tcW w:w="4316" w:type="dxa"/>
            <w:shd w:val="clear" w:color="auto" w:fill="0085C6" w:themeFill="accent3"/>
          </w:tcPr>
          <w:p w14:paraId="6EA00EB4" w14:textId="77777777" w:rsidR="00520F42" w:rsidRPr="008433DF" w:rsidRDefault="00520F42" w:rsidP="008433DF">
            <w:pPr>
              <w:pStyle w:val="NoSpacing"/>
              <w:rPr>
                <w:b/>
                <w:color w:val="FFFFFF" w:themeColor="background1"/>
                <w:sz w:val="22"/>
              </w:rPr>
            </w:pPr>
            <w:r w:rsidRPr="008433DF">
              <w:rPr>
                <w:b/>
                <w:color w:val="FFFFFF" w:themeColor="background1"/>
                <w:sz w:val="22"/>
              </w:rPr>
              <w:t>Aantal</w:t>
            </w:r>
          </w:p>
        </w:tc>
      </w:tr>
      <w:tr w:rsidR="00520F42" w14:paraId="1BB27FA1" w14:textId="77777777" w:rsidTr="008433DF">
        <w:tc>
          <w:tcPr>
            <w:tcW w:w="4315" w:type="dxa"/>
          </w:tcPr>
          <w:p w14:paraId="604C8434" w14:textId="66386F23" w:rsidR="00520F42" w:rsidRDefault="00520F42" w:rsidP="00520F42">
            <w:proofErr w:type="spellStart"/>
            <w:r>
              <w:t>GeoBIM</w:t>
            </w:r>
            <w:proofErr w:type="spellEnd"/>
            <w:r>
              <w:t>-app</w:t>
            </w:r>
          </w:p>
        </w:tc>
        <w:tc>
          <w:tcPr>
            <w:tcW w:w="4316" w:type="dxa"/>
          </w:tcPr>
          <w:p w14:paraId="7278B486" w14:textId="570236FA" w:rsidR="00520F42" w:rsidRDefault="00520F42" w:rsidP="008C0A9D">
            <w:r>
              <w:t xml:space="preserve">61 </w:t>
            </w:r>
            <w:r w:rsidR="001C4A78">
              <w:t>personen</w:t>
            </w:r>
          </w:p>
        </w:tc>
      </w:tr>
      <w:tr w:rsidR="00520F42" w14:paraId="207AC428" w14:textId="77777777" w:rsidTr="008433DF">
        <w:tc>
          <w:tcPr>
            <w:tcW w:w="4315" w:type="dxa"/>
          </w:tcPr>
          <w:p w14:paraId="29D6FC36" w14:textId="5A0D84F0" w:rsidR="00520F42" w:rsidRDefault="00520F42" w:rsidP="008C0A9D">
            <w:proofErr w:type="spellStart"/>
            <w:r>
              <w:t>Neprom</w:t>
            </w:r>
            <w:proofErr w:type="spellEnd"/>
            <w:r>
              <w:t xml:space="preserve"> vereniging</w:t>
            </w:r>
          </w:p>
        </w:tc>
        <w:tc>
          <w:tcPr>
            <w:tcW w:w="4316" w:type="dxa"/>
          </w:tcPr>
          <w:p w14:paraId="37966A5A" w14:textId="36A578DA" w:rsidR="00520F42" w:rsidRDefault="009604DD" w:rsidP="008C0A9D">
            <w:r>
              <w:t>84 leden</w:t>
            </w:r>
          </w:p>
        </w:tc>
      </w:tr>
      <w:tr w:rsidR="004D5359" w14:paraId="12F737AA" w14:textId="77777777" w:rsidTr="008433DF">
        <w:tc>
          <w:tcPr>
            <w:tcW w:w="4315" w:type="dxa"/>
          </w:tcPr>
          <w:p w14:paraId="2F4C3402" w14:textId="5C3CD56F" w:rsidR="004D5359" w:rsidRDefault="004D5359" w:rsidP="008C0A9D">
            <w:r>
              <w:t>Aedes</w:t>
            </w:r>
          </w:p>
        </w:tc>
        <w:tc>
          <w:tcPr>
            <w:tcW w:w="4316" w:type="dxa"/>
          </w:tcPr>
          <w:p w14:paraId="1974052C" w14:textId="59F4C8D0" w:rsidR="004D5359" w:rsidRDefault="00D1423E" w:rsidP="008C0A9D">
            <w:r>
              <w:t>2</w:t>
            </w:r>
            <w:r w:rsidR="00E14F2F">
              <w:t xml:space="preserve">58 </w:t>
            </w:r>
            <w:r w:rsidR="002D674B">
              <w:t>corporaties</w:t>
            </w:r>
          </w:p>
        </w:tc>
      </w:tr>
      <w:tr w:rsidR="00520F42" w14:paraId="5594471F" w14:textId="77777777" w:rsidTr="008433DF">
        <w:tc>
          <w:tcPr>
            <w:tcW w:w="4315" w:type="dxa"/>
          </w:tcPr>
          <w:p w14:paraId="20C3F49F" w14:textId="3C4085EA" w:rsidR="00520F42" w:rsidRDefault="00627524" w:rsidP="008C0A9D">
            <w:r>
              <w:t>Nederlandse gemeenten</w:t>
            </w:r>
          </w:p>
        </w:tc>
        <w:tc>
          <w:tcPr>
            <w:tcW w:w="4316" w:type="dxa"/>
          </w:tcPr>
          <w:p w14:paraId="188C332F" w14:textId="35C694DA" w:rsidR="00520F42" w:rsidRDefault="00520F42" w:rsidP="008C0A9D">
            <w:r>
              <w:t>3</w:t>
            </w:r>
            <w:r w:rsidR="00627524">
              <w:t>4</w:t>
            </w:r>
            <w:r w:rsidR="00C40212">
              <w:t>3</w:t>
            </w:r>
            <w:r w:rsidR="001C4A78">
              <w:t xml:space="preserve"> gemeenten</w:t>
            </w:r>
          </w:p>
        </w:tc>
      </w:tr>
      <w:tr w:rsidR="00C40212" w14:paraId="388DC7E5" w14:textId="77777777" w:rsidTr="008433DF">
        <w:tc>
          <w:tcPr>
            <w:tcW w:w="4315" w:type="dxa"/>
          </w:tcPr>
          <w:p w14:paraId="09DB4593" w14:textId="230C3324" w:rsidR="00C40212" w:rsidRDefault="00C40212" w:rsidP="008C0A9D">
            <w:r>
              <w:t>Provincies</w:t>
            </w:r>
          </w:p>
        </w:tc>
        <w:tc>
          <w:tcPr>
            <w:tcW w:w="4316" w:type="dxa"/>
          </w:tcPr>
          <w:p w14:paraId="3C08CC2E" w14:textId="3745B0CE" w:rsidR="00C40212" w:rsidRDefault="00C40212" w:rsidP="008C0A9D">
            <w:r>
              <w:t>12</w:t>
            </w:r>
          </w:p>
        </w:tc>
      </w:tr>
      <w:tr w:rsidR="00F458D6" w14:paraId="4A4589AB" w14:textId="77777777" w:rsidTr="008433DF">
        <w:tc>
          <w:tcPr>
            <w:tcW w:w="4315" w:type="dxa"/>
          </w:tcPr>
          <w:p w14:paraId="3572F29F" w14:textId="11B5DA6D" w:rsidR="00F458D6" w:rsidRDefault="00F458D6" w:rsidP="00F458D6">
            <w:proofErr w:type="spellStart"/>
            <w:r w:rsidRPr="00C55C63">
              <w:t>GeoBIM</w:t>
            </w:r>
            <w:proofErr w:type="spellEnd"/>
            <w:r w:rsidRPr="00C55C63">
              <w:t xml:space="preserve"> initiatief </w:t>
            </w:r>
            <w:proofErr w:type="spellStart"/>
            <w:r w:rsidRPr="00C55C63">
              <w:t>digiGO</w:t>
            </w:r>
            <w:proofErr w:type="spellEnd"/>
          </w:p>
        </w:tc>
        <w:tc>
          <w:tcPr>
            <w:tcW w:w="4316" w:type="dxa"/>
          </w:tcPr>
          <w:p w14:paraId="15D2925C" w14:textId="0889366E" w:rsidR="00F458D6" w:rsidRDefault="00F458D6" w:rsidP="00F458D6">
            <w:r>
              <w:t>3</w:t>
            </w:r>
          </w:p>
        </w:tc>
      </w:tr>
    </w:tbl>
    <w:p w14:paraId="4D61BFDE" w14:textId="77777777" w:rsidR="00C50134" w:rsidRDefault="00C50134" w:rsidP="006638A4"/>
    <w:p w14:paraId="1053D2E8" w14:textId="6ED98CBF" w:rsidR="00902C9E" w:rsidRDefault="00902C9E" w:rsidP="00902C9E">
      <w:pPr>
        <w:pStyle w:val="Heading2"/>
      </w:pPr>
      <w:bookmarkStart w:id="9" w:name="_Toc189770341"/>
      <w:r>
        <w:t xml:space="preserve">Conclusie community </w:t>
      </w:r>
      <w:r w:rsidR="129FB2C2">
        <w:t>building</w:t>
      </w:r>
      <w:bookmarkEnd w:id="9"/>
    </w:p>
    <w:p w14:paraId="703F8BF3" w14:textId="6F770F85" w:rsidR="0052777C" w:rsidRDefault="00902C9E" w:rsidP="00902C9E">
      <w:r>
        <w:t xml:space="preserve">Er is een goede start gemaakt </w:t>
      </w:r>
      <w:r w:rsidR="23729939">
        <w:t>met</w:t>
      </w:r>
      <w:r>
        <w:t xml:space="preserve"> het opbouwen van een </w:t>
      </w:r>
      <w:proofErr w:type="spellStart"/>
      <w:r w:rsidR="5625ADDC">
        <w:t>GeoBIM</w:t>
      </w:r>
      <w:proofErr w:type="spellEnd"/>
      <w:r w:rsidR="5625ADDC">
        <w:t xml:space="preserve"> </w:t>
      </w:r>
      <w:r>
        <w:t xml:space="preserve">community. Stakeholders van </w:t>
      </w:r>
      <w:proofErr w:type="spellStart"/>
      <w:r>
        <w:t>Geo</w:t>
      </w:r>
      <w:proofErr w:type="spellEnd"/>
      <w:r>
        <w:t>, BIM en gebiedsontwikkeling hebben elkaar ontmoet.</w:t>
      </w:r>
      <w:r w:rsidR="0052777C">
        <w:t xml:space="preserve"> Er is energie en momentum bij de groep aanwezig.</w:t>
      </w:r>
      <w:r>
        <w:t xml:space="preserve"> </w:t>
      </w:r>
      <w:r w:rsidR="0052777C">
        <w:t>N</w:t>
      </w:r>
      <w:r w:rsidR="00AD4785">
        <w:t>og n</w:t>
      </w:r>
      <w:r w:rsidR="0052777C">
        <w:t xml:space="preserve">iet alle vooraf beoogde stakeholders zijn betrokken bij het </w:t>
      </w:r>
      <w:proofErr w:type="spellStart"/>
      <w:r w:rsidR="0052777C">
        <w:t>GeoBIM</w:t>
      </w:r>
      <w:proofErr w:type="spellEnd"/>
      <w:r w:rsidR="0052777C">
        <w:t xml:space="preserve"> initiatief. Architecten, stedenbouwkundigen, ingenieurs en installateurs zijn nog niet bereikt. Ook zien we dat het BIM-domein beter vertegenwoordigd is door </w:t>
      </w:r>
      <w:r w:rsidR="00AD4785">
        <w:t>BIM-</w:t>
      </w:r>
      <w:r w:rsidR="0052777C">
        <w:t xml:space="preserve">experts dan </w:t>
      </w:r>
      <w:r w:rsidR="00AD4785">
        <w:t xml:space="preserve">experts uit </w:t>
      </w:r>
      <w:r w:rsidR="0052777C">
        <w:t>het GEO-domein. In</w:t>
      </w:r>
      <w:r w:rsidR="17F15139">
        <w:t xml:space="preserve"> het</w:t>
      </w:r>
      <w:r w:rsidR="0052777C">
        <w:t xml:space="preserve"> vervolgproject </w:t>
      </w:r>
      <w:r w:rsidR="2BA27CCB">
        <w:t>zal</w:t>
      </w:r>
      <w:r w:rsidR="0052777C">
        <w:t xml:space="preserve"> </w:t>
      </w:r>
      <w:r w:rsidR="00AD4785">
        <w:t>verder</w:t>
      </w:r>
      <w:r w:rsidR="0052777C">
        <w:t xml:space="preserve"> invulling gegeven worden</w:t>
      </w:r>
      <w:r w:rsidR="5A40DB2F">
        <w:t xml:space="preserve"> aan een breed gedragen </w:t>
      </w:r>
      <w:proofErr w:type="spellStart"/>
      <w:r w:rsidR="5A40DB2F">
        <w:t>GeoBIM</w:t>
      </w:r>
      <w:proofErr w:type="spellEnd"/>
      <w:r w:rsidR="5A40DB2F">
        <w:t xml:space="preserve"> community</w:t>
      </w:r>
      <w:r w:rsidR="0052777C">
        <w:t xml:space="preserve">. </w:t>
      </w:r>
    </w:p>
    <w:p w14:paraId="0F9484FD" w14:textId="035DA2ED" w:rsidR="0052777C" w:rsidRDefault="69B1C521" w:rsidP="00902C9E">
      <w:r>
        <w:t>De c</w:t>
      </w:r>
      <w:r w:rsidR="00771E53">
        <w:t xml:space="preserve">ommunity </w:t>
      </w:r>
      <w:r w:rsidR="00AD4785">
        <w:t>zal</w:t>
      </w:r>
      <w:r w:rsidR="00771E53">
        <w:t xml:space="preserve"> verder </w:t>
      </w:r>
      <w:r w:rsidR="72E22C92">
        <w:t xml:space="preserve">worden </w:t>
      </w:r>
      <w:r w:rsidR="00771E53">
        <w:t xml:space="preserve">uitgebreid door experts </w:t>
      </w:r>
      <w:r w:rsidR="13635A69">
        <w:t xml:space="preserve">en professionals intensief </w:t>
      </w:r>
      <w:r w:rsidR="00771E53">
        <w:t xml:space="preserve">te betrekken bij de verschillende activiteiten en werkgroepen van </w:t>
      </w:r>
      <w:r w:rsidR="00663F64">
        <w:t xml:space="preserve">het project. Daarnaast </w:t>
      </w:r>
      <w:r w:rsidR="32CB9755">
        <w:t xml:space="preserve">zullen we </w:t>
      </w:r>
      <w:r w:rsidR="00663F64">
        <w:t>een landelijke GEOBIM-</w:t>
      </w:r>
      <w:proofErr w:type="spellStart"/>
      <w:r w:rsidR="05E90615">
        <w:t>kennis</w:t>
      </w:r>
      <w:r w:rsidR="00663F64">
        <w:t>dag</w:t>
      </w:r>
      <w:proofErr w:type="spellEnd"/>
      <w:r w:rsidR="00663F64">
        <w:t xml:space="preserve"> organiseren waar </w:t>
      </w:r>
      <w:r w:rsidR="009D507C">
        <w:t>stakeholders die actief zijn</w:t>
      </w:r>
      <w:r w:rsidR="00663F64">
        <w:t xml:space="preserve"> op </w:t>
      </w:r>
      <w:proofErr w:type="spellStart"/>
      <w:r w:rsidR="00AD4785">
        <w:t>GeoBIM</w:t>
      </w:r>
      <w:proofErr w:type="spellEnd"/>
      <w:r w:rsidR="00663F64">
        <w:t xml:space="preserve"> domein </w:t>
      </w:r>
      <w:r w:rsidR="00AD4785">
        <w:t xml:space="preserve">voor gebiedsontwikkeling </w:t>
      </w:r>
      <w:r w:rsidR="00663F64">
        <w:t xml:space="preserve">uitgenodigd </w:t>
      </w:r>
      <w:r w:rsidR="009D507C">
        <w:t>worden</w:t>
      </w:r>
      <w:r w:rsidR="00663F64">
        <w:t>.</w:t>
      </w:r>
      <w:r w:rsidR="009D507C">
        <w:t xml:space="preserve"> Ook </w:t>
      </w:r>
      <w:r w:rsidR="00AD4785">
        <w:t>zal het</w:t>
      </w:r>
      <w:r w:rsidR="009D507C">
        <w:t xml:space="preserve"> netwerk van de huidige community </w:t>
      </w:r>
      <w:r w:rsidR="00AD4785">
        <w:t xml:space="preserve">gebruikt worden om de gestarte community </w:t>
      </w:r>
      <w:r w:rsidR="009D507C">
        <w:t xml:space="preserve">verder uit te breiden. </w:t>
      </w:r>
      <w:r w:rsidR="00663F64">
        <w:t xml:space="preserve">  </w:t>
      </w:r>
    </w:p>
    <w:p w14:paraId="2816AFA2" w14:textId="44036AE8" w:rsidR="00902C9E" w:rsidRPr="00902C9E" w:rsidRDefault="00902C9E" w:rsidP="00902C9E"/>
    <w:p w14:paraId="653EFBAD" w14:textId="2A17E973" w:rsidR="006C6B1B" w:rsidRDefault="006C6B1B">
      <w:pPr>
        <w:spacing w:after="160"/>
      </w:pPr>
      <w:r>
        <w:br w:type="page"/>
      </w:r>
    </w:p>
    <w:p w14:paraId="0952A56B" w14:textId="73CF1C78" w:rsidR="009143FA" w:rsidRDefault="009143FA" w:rsidP="009143FA">
      <w:pPr>
        <w:pStyle w:val="Heading1"/>
      </w:pPr>
      <w:bookmarkStart w:id="10" w:name="_Toc189770342"/>
      <w:proofErr w:type="spellStart"/>
      <w:r>
        <w:t>Proces-analyse</w:t>
      </w:r>
      <w:proofErr w:type="spellEnd"/>
      <w:r w:rsidR="214DBB2E">
        <w:t xml:space="preserve"> gebiedsontwikkeling</w:t>
      </w:r>
      <w:bookmarkEnd w:id="10"/>
    </w:p>
    <w:p w14:paraId="348C0290" w14:textId="3120BFC0" w:rsidR="009143FA" w:rsidRPr="009143FA" w:rsidRDefault="00701FB5">
      <w:r>
        <w:t xml:space="preserve">In </w:t>
      </w:r>
      <w:r w:rsidR="00AD4785">
        <w:t xml:space="preserve">dit </w:t>
      </w:r>
      <w:r>
        <w:t xml:space="preserve">deelproject 1 hebben wij </w:t>
      </w:r>
      <w:r w:rsidR="00EE05AD">
        <w:t xml:space="preserve">user </w:t>
      </w:r>
      <w:proofErr w:type="spellStart"/>
      <w:r w:rsidR="00EE05AD">
        <w:t>stories</w:t>
      </w:r>
      <w:proofErr w:type="spellEnd"/>
      <w:r w:rsidR="007A399F">
        <w:t xml:space="preserve"> </w:t>
      </w:r>
      <w:r>
        <w:t xml:space="preserve">opgesteld die daadwerkelijk relevant zijn voor de business. Om dit te kunnen doen hebben wij de technische oplossingen die </w:t>
      </w:r>
      <w:proofErr w:type="spellStart"/>
      <w:r>
        <w:t>GeoBIM</w:t>
      </w:r>
      <w:proofErr w:type="spellEnd"/>
      <w:r>
        <w:t xml:space="preserve"> kan bieden </w:t>
      </w:r>
      <w:r w:rsidR="4740DBD6">
        <w:t xml:space="preserve">(de vijf bouwstenen beschreven in het oorspronkelijke projectplan) </w:t>
      </w:r>
      <w:r w:rsidR="2BAC6720">
        <w:t xml:space="preserve">geprojecteerd op </w:t>
      </w:r>
      <w:r>
        <w:t xml:space="preserve">de werkzaamheden die </w:t>
      </w:r>
      <w:r w:rsidR="0003785A">
        <w:t xml:space="preserve">in het gebiedsontwikkelingsproces plaatsvinden. </w:t>
      </w:r>
      <w:r w:rsidR="001773E1">
        <w:t xml:space="preserve">Door </w:t>
      </w:r>
      <w:r w:rsidR="00AD4785">
        <w:t xml:space="preserve">allereerst </w:t>
      </w:r>
      <w:r w:rsidR="001773E1">
        <w:t>het opstellen van een generiek proces is een inzicht gegeven in de</w:t>
      </w:r>
      <w:r w:rsidR="000426EA">
        <w:t xml:space="preserve"> werkzaamheden </w:t>
      </w:r>
      <w:r w:rsidR="001773E1">
        <w:t>die bij gebiedsontwikkeling plaatsvinden</w:t>
      </w:r>
      <w:r w:rsidR="00AD4785">
        <w:t xml:space="preserve"> zodat in een volgende stap gekeken </w:t>
      </w:r>
      <w:r w:rsidR="6593D0C6">
        <w:t xml:space="preserve">kon </w:t>
      </w:r>
      <w:r w:rsidR="00AD4785">
        <w:t xml:space="preserve">worden waar een betere </w:t>
      </w:r>
      <w:proofErr w:type="spellStart"/>
      <w:r w:rsidR="00AD4785">
        <w:t>GeoBIM</w:t>
      </w:r>
      <w:proofErr w:type="spellEnd"/>
      <w:r w:rsidR="00AD4785">
        <w:t xml:space="preserve"> integratie dit proces kan versnellen.</w:t>
      </w:r>
      <w:r w:rsidR="000426EA">
        <w:t xml:space="preserve"> Dit is gedaan op basis van de </w:t>
      </w:r>
      <w:r w:rsidR="002C0F7C">
        <w:t xml:space="preserve">onderstaande input. </w:t>
      </w:r>
    </w:p>
    <w:p w14:paraId="1B9BAFDF" w14:textId="7F7D6DF0" w:rsidR="2CED6EE9" w:rsidRDefault="2CED6EE9"/>
    <w:tbl>
      <w:tblPr>
        <w:tblStyle w:val="GNTabel"/>
        <w:tblW w:w="0" w:type="auto"/>
        <w:tblLook w:val="04A0" w:firstRow="1" w:lastRow="0" w:firstColumn="1" w:lastColumn="0" w:noHBand="0" w:noVBand="1"/>
      </w:tblPr>
      <w:tblGrid>
        <w:gridCol w:w="3138"/>
        <w:gridCol w:w="222"/>
        <w:gridCol w:w="2699"/>
        <w:gridCol w:w="2582"/>
      </w:tblGrid>
      <w:tr w:rsidR="002C0F7C" w:rsidRPr="0017584A" w14:paraId="25217827" w14:textId="77777777" w:rsidTr="002C0F7C">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3138" w:type="dxa"/>
          </w:tcPr>
          <w:p w14:paraId="3F471BC7" w14:textId="550168B5" w:rsidR="009143FA" w:rsidRPr="0017584A" w:rsidRDefault="00526413" w:rsidP="008C0A9D">
            <w:pPr>
              <w:pStyle w:val="NoSpacing"/>
            </w:pPr>
            <w:r>
              <w:t>Reiswijzer gebiedsontwikkeling 2019</w:t>
            </w:r>
          </w:p>
        </w:tc>
        <w:tc>
          <w:tcPr>
            <w:tcW w:w="222" w:type="dxa"/>
          </w:tcPr>
          <w:p w14:paraId="260182DA" w14:textId="77777777" w:rsidR="009143FA" w:rsidRDefault="009143FA" w:rsidP="008C0A9D">
            <w:pPr>
              <w:pStyle w:val="NoSpacing"/>
              <w:cnfStyle w:val="100000000000" w:firstRow="1" w:lastRow="0" w:firstColumn="0" w:lastColumn="0" w:oddVBand="0" w:evenVBand="0" w:oddHBand="0" w:evenHBand="0" w:firstRowFirstColumn="0" w:firstRowLastColumn="0" w:lastRowFirstColumn="0" w:lastRowLastColumn="0"/>
            </w:pPr>
          </w:p>
        </w:tc>
        <w:tc>
          <w:tcPr>
            <w:tcW w:w="2699" w:type="dxa"/>
          </w:tcPr>
          <w:p w14:paraId="2305ABB4" w14:textId="6567B469" w:rsidR="009143FA" w:rsidRPr="0017584A" w:rsidRDefault="00526413" w:rsidP="008C0A9D">
            <w:pPr>
              <w:pStyle w:val="NoSpacing"/>
              <w:cnfStyle w:val="100000000000" w:firstRow="1" w:lastRow="0" w:firstColumn="0" w:lastColumn="0" w:oddVBand="0" w:evenVBand="0" w:oddHBand="0" w:evenHBand="0" w:firstRowFirstColumn="0" w:firstRowLastColumn="0" w:lastRowFirstColumn="0" w:lastRowLastColumn="0"/>
            </w:pPr>
            <w:r>
              <w:t>Procesbeschrijving VRO</w:t>
            </w:r>
          </w:p>
        </w:tc>
        <w:tc>
          <w:tcPr>
            <w:tcW w:w="2582" w:type="dxa"/>
          </w:tcPr>
          <w:p w14:paraId="2B98EF4F" w14:textId="16E8938B" w:rsidR="009143FA" w:rsidRPr="0017584A" w:rsidRDefault="004321AA" w:rsidP="008C0A9D">
            <w:pPr>
              <w:pStyle w:val="NoSpacing"/>
              <w:cnfStyle w:val="100000000000" w:firstRow="1" w:lastRow="0" w:firstColumn="0" w:lastColumn="0" w:oddVBand="0" w:evenVBand="0" w:oddHBand="0" w:evenHBand="0" w:firstRowFirstColumn="0" w:firstRowLastColumn="0" w:lastRowFirstColumn="0" w:lastRowLastColumn="0"/>
            </w:pPr>
            <w:r>
              <w:t>PLABERUM Amsterdam</w:t>
            </w:r>
          </w:p>
        </w:tc>
      </w:tr>
      <w:tr w:rsidR="002C0F7C" w:rsidRPr="0017584A" w14:paraId="4F1059FC" w14:textId="77777777" w:rsidTr="002C0F7C">
        <w:trPr>
          <w:trHeight w:val="239"/>
        </w:trPr>
        <w:tc>
          <w:tcPr>
            <w:cnfStyle w:val="001000000000" w:firstRow="0" w:lastRow="0" w:firstColumn="1" w:lastColumn="0" w:oddVBand="0" w:evenVBand="0" w:oddHBand="0" w:evenHBand="0" w:firstRowFirstColumn="0" w:firstRowLastColumn="0" w:lastRowFirstColumn="0" w:lastRowLastColumn="0"/>
            <w:tcW w:w="3138" w:type="dxa"/>
          </w:tcPr>
          <w:p w14:paraId="100B2A77" w14:textId="4195D490" w:rsidR="009143FA" w:rsidRPr="0017584A" w:rsidRDefault="00E921D0" w:rsidP="008C0A9D">
            <w:pPr>
              <w:pStyle w:val="NoSpacing"/>
            </w:pPr>
            <w:r w:rsidRPr="00DB5201">
              <w:rPr>
                <w:noProof/>
              </w:rPr>
              <w:drawing>
                <wp:anchor distT="0" distB="0" distL="114300" distR="114300" simplePos="0" relativeHeight="251658259" behindDoc="1" locked="0" layoutInCell="1" allowOverlap="1" wp14:anchorId="2C0864AA" wp14:editId="2608D5C8">
                  <wp:simplePos x="0" y="0"/>
                  <wp:positionH relativeFrom="margin">
                    <wp:posOffset>-68580</wp:posOffset>
                  </wp:positionH>
                  <wp:positionV relativeFrom="paragraph">
                    <wp:posOffset>151765</wp:posOffset>
                  </wp:positionV>
                  <wp:extent cx="1903730" cy="1035050"/>
                  <wp:effectExtent l="0" t="0" r="1270" b="0"/>
                  <wp:wrapTight wrapText="bothSides">
                    <wp:wrapPolygon edited="0">
                      <wp:start x="0" y="0"/>
                      <wp:lineTo x="0" y="21070"/>
                      <wp:lineTo x="21398" y="21070"/>
                      <wp:lineTo x="21398" y="0"/>
                      <wp:lineTo x="0" y="0"/>
                    </wp:wrapPolygon>
                  </wp:wrapTight>
                  <wp:docPr id="185283922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39226" name="Picture 1" descr="A diagram of a diagram&#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03730" cy="1035050"/>
                          </a:xfrm>
                          <a:prstGeom prst="rect">
                            <a:avLst/>
                          </a:prstGeom>
                        </pic:spPr>
                      </pic:pic>
                    </a:graphicData>
                  </a:graphic>
                  <wp14:sizeRelH relativeFrom="margin">
                    <wp14:pctWidth>0</wp14:pctWidth>
                  </wp14:sizeRelH>
                  <wp14:sizeRelV relativeFrom="margin">
                    <wp14:pctHeight>0</wp14:pctHeight>
                  </wp14:sizeRelV>
                </wp:anchor>
              </w:drawing>
            </w:r>
          </w:p>
        </w:tc>
        <w:tc>
          <w:tcPr>
            <w:tcW w:w="222" w:type="dxa"/>
          </w:tcPr>
          <w:p w14:paraId="1768D6D9" w14:textId="77777777" w:rsidR="009143FA" w:rsidRPr="00550ACC" w:rsidRDefault="009143FA" w:rsidP="008C0A9D">
            <w:pPr>
              <w:pStyle w:val="NoSpacing"/>
              <w:cnfStyle w:val="000000000000" w:firstRow="0" w:lastRow="0" w:firstColumn="0" w:lastColumn="0" w:oddVBand="0" w:evenVBand="0" w:oddHBand="0" w:evenHBand="0" w:firstRowFirstColumn="0" w:firstRowLastColumn="0" w:lastRowFirstColumn="0" w:lastRowLastColumn="0"/>
            </w:pPr>
          </w:p>
        </w:tc>
        <w:tc>
          <w:tcPr>
            <w:tcW w:w="2699" w:type="dxa"/>
          </w:tcPr>
          <w:p w14:paraId="2C06FE7A" w14:textId="164354C9" w:rsidR="009143FA" w:rsidRPr="0017584A" w:rsidRDefault="00526413" w:rsidP="008C0A9D">
            <w:pPr>
              <w:pStyle w:val="NoSpacing"/>
              <w:cnfStyle w:val="000000000000" w:firstRow="0" w:lastRow="0" w:firstColumn="0" w:lastColumn="0" w:oddVBand="0" w:evenVBand="0" w:oddHBand="0" w:evenHBand="0" w:firstRowFirstColumn="0" w:firstRowLastColumn="0" w:lastRowFirstColumn="0" w:lastRowLastColumn="0"/>
            </w:pPr>
            <w:r w:rsidRPr="00F47105">
              <w:rPr>
                <w:noProof/>
                <w:lang w:val="en-US"/>
              </w:rPr>
              <w:drawing>
                <wp:anchor distT="0" distB="0" distL="114300" distR="114300" simplePos="0" relativeHeight="251658260" behindDoc="1" locked="0" layoutInCell="1" allowOverlap="1" wp14:anchorId="3018627C" wp14:editId="3BFE1C0B">
                  <wp:simplePos x="0" y="0"/>
                  <wp:positionH relativeFrom="margin">
                    <wp:posOffset>-68580</wp:posOffset>
                  </wp:positionH>
                  <wp:positionV relativeFrom="paragraph">
                    <wp:posOffset>206375</wp:posOffset>
                  </wp:positionV>
                  <wp:extent cx="1616710" cy="742315"/>
                  <wp:effectExtent l="0" t="0" r="2540" b="635"/>
                  <wp:wrapTight wrapText="bothSides">
                    <wp:wrapPolygon edited="0">
                      <wp:start x="0" y="0"/>
                      <wp:lineTo x="0" y="21064"/>
                      <wp:lineTo x="21379" y="21064"/>
                      <wp:lineTo x="21379" y="0"/>
                      <wp:lineTo x="0" y="0"/>
                    </wp:wrapPolygon>
                  </wp:wrapTight>
                  <wp:docPr id="473469895" name="Picture 1" descr="A diagram of a step-by-step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69895" name="Picture 1" descr="A diagram of a step-by-step proces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16710" cy="742315"/>
                          </a:xfrm>
                          <a:prstGeom prst="rect">
                            <a:avLst/>
                          </a:prstGeom>
                        </pic:spPr>
                      </pic:pic>
                    </a:graphicData>
                  </a:graphic>
                  <wp14:sizeRelH relativeFrom="margin">
                    <wp14:pctWidth>0</wp14:pctWidth>
                  </wp14:sizeRelH>
                  <wp14:sizeRelV relativeFrom="margin">
                    <wp14:pctHeight>0</wp14:pctHeight>
                  </wp14:sizeRelV>
                </wp:anchor>
              </w:drawing>
            </w:r>
          </w:p>
        </w:tc>
        <w:tc>
          <w:tcPr>
            <w:tcW w:w="2582" w:type="dxa"/>
          </w:tcPr>
          <w:p w14:paraId="235D5847" w14:textId="26E58706" w:rsidR="009143FA" w:rsidRPr="0017584A" w:rsidRDefault="004321AA" w:rsidP="008C0A9D">
            <w:pPr>
              <w:pStyle w:val="NoSpacing"/>
              <w:cnfStyle w:val="000000000000" w:firstRow="0" w:lastRow="0" w:firstColumn="0" w:lastColumn="0" w:oddVBand="0" w:evenVBand="0" w:oddHBand="0" w:evenHBand="0" w:firstRowFirstColumn="0" w:firstRowLastColumn="0" w:lastRowFirstColumn="0" w:lastRowLastColumn="0"/>
            </w:pPr>
            <w:r w:rsidRPr="004321AA">
              <w:rPr>
                <w:noProof/>
              </w:rPr>
              <w:drawing>
                <wp:inline distT="0" distB="0" distL="0" distR="0" wp14:anchorId="4E79C7A5" wp14:editId="42EC9AF9">
                  <wp:extent cx="1317009" cy="1019802"/>
                  <wp:effectExtent l="0" t="0" r="0" b="9525"/>
                  <wp:docPr id="175019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90002" name=""/>
                          <pic:cNvPicPr/>
                        </pic:nvPicPr>
                        <pic:blipFill>
                          <a:blip r:embed="rId28"/>
                          <a:stretch>
                            <a:fillRect/>
                          </a:stretch>
                        </pic:blipFill>
                        <pic:spPr>
                          <a:xfrm>
                            <a:off x="0" y="0"/>
                            <a:ext cx="1328651" cy="1028817"/>
                          </a:xfrm>
                          <a:prstGeom prst="rect">
                            <a:avLst/>
                          </a:prstGeom>
                        </pic:spPr>
                      </pic:pic>
                    </a:graphicData>
                  </a:graphic>
                </wp:inline>
              </w:drawing>
            </w:r>
          </w:p>
        </w:tc>
      </w:tr>
      <w:tr w:rsidR="002C0F7C" w:rsidRPr="0017584A" w14:paraId="60B16381" w14:textId="77777777" w:rsidTr="002C0F7C">
        <w:trPr>
          <w:cnfStyle w:val="000000010000" w:firstRow="0" w:lastRow="0" w:firstColumn="0" w:lastColumn="0" w:oddVBand="0" w:evenVBand="0" w:oddHBand="0" w:evenHBand="1"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3138" w:type="dxa"/>
            <w:shd w:val="clear" w:color="auto" w:fill="0085C6" w:themeFill="accent3"/>
          </w:tcPr>
          <w:p w14:paraId="4158E93F" w14:textId="117C22D5" w:rsidR="009143FA" w:rsidRPr="00277F7E" w:rsidRDefault="006C6B1B" w:rsidP="008C0A9D">
            <w:pPr>
              <w:pStyle w:val="NoSpacing"/>
              <w:rPr>
                <w:b/>
                <w:color w:val="FFFFFF" w:themeColor="background1"/>
                <w:sz w:val="22"/>
              </w:rPr>
            </w:pPr>
            <w:proofErr w:type="spellStart"/>
            <w:r>
              <w:rPr>
                <w:b/>
                <w:color w:val="FFFFFF" w:themeColor="background1"/>
                <w:sz w:val="22"/>
              </w:rPr>
              <w:t>Besluitvormingmodel</w:t>
            </w:r>
            <w:proofErr w:type="spellEnd"/>
            <w:r>
              <w:rPr>
                <w:b/>
                <w:color w:val="FFFFFF" w:themeColor="background1"/>
                <w:sz w:val="22"/>
              </w:rPr>
              <w:t xml:space="preserve"> Rotterdam</w:t>
            </w:r>
          </w:p>
        </w:tc>
        <w:tc>
          <w:tcPr>
            <w:tcW w:w="222" w:type="dxa"/>
            <w:shd w:val="clear" w:color="auto" w:fill="0085C6" w:themeFill="accent3"/>
          </w:tcPr>
          <w:p w14:paraId="0AF8E16B" w14:textId="77777777" w:rsidR="009143FA" w:rsidRDefault="009143FA" w:rsidP="008C0A9D">
            <w:pPr>
              <w:pStyle w:val="NoSpacing"/>
              <w:cnfStyle w:val="000000010000" w:firstRow="0" w:lastRow="0" w:firstColumn="0" w:lastColumn="0" w:oddVBand="0" w:evenVBand="0" w:oddHBand="0" w:evenHBand="1" w:firstRowFirstColumn="0" w:firstRowLastColumn="0" w:lastRowFirstColumn="0" w:lastRowLastColumn="0"/>
              <w:rPr>
                <w:b/>
                <w:color w:val="FFFFFF" w:themeColor="background1"/>
                <w:sz w:val="22"/>
              </w:rPr>
            </w:pPr>
          </w:p>
        </w:tc>
        <w:tc>
          <w:tcPr>
            <w:tcW w:w="2699" w:type="dxa"/>
            <w:shd w:val="clear" w:color="auto" w:fill="0085C6" w:themeFill="accent3"/>
          </w:tcPr>
          <w:p w14:paraId="08EC7CF2" w14:textId="3BE28F28" w:rsidR="009143FA" w:rsidRPr="00277F7E" w:rsidRDefault="002C0F7C" w:rsidP="008C0A9D">
            <w:pPr>
              <w:pStyle w:val="NoSpacing"/>
              <w:cnfStyle w:val="000000010000" w:firstRow="0" w:lastRow="0" w:firstColumn="0" w:lastColumn="0" w:oddVBand="0" w:evenVBand="0" w:oddHBand="0" w:evenHBand="1" w:firstRowFirstColumn="0" w:firstRowLastColumn="0" w:lastRowFirstColumn="0" w:lastRowLastColumn="0"/>
              <w:rPr>
                <w:b/>
                <w:color w:val="FFFFFF" w:themeColor="background1"/>
                <w:sz w:val="22"/>
              </w:rPr>
            </w:pPr>
            <w:r>
              <w:rPr>
                <w:b/>
                <w:color w:val="FFFFFF" w:themeColor="background1"/>
                <w:sz w:val="22"/>
              </w:rPr>
              <w:t xml:space="preserve">Gebiedsontwikkeling-procesonderzoek </w:t>
            </w:r>
            <w:proofErr w:type="spellStart"/>
            <w:r>
              <w:rPr>
                <w:b/>
                <w:color w:val="FFFFFF" w:themeColor="background1"/>
                <w:sz w:val="22"/>
              </w:rPr>
              <w:t>Bouwlab</w:t>
            </w:r>
            <w:proofErr w:type="spellEnd"/>
          </w:p>
        </w:tc>
        <w:tc>
          <w:tcPr>
            <w:tcW w:w="2582" w:type="dxa"/>
            <w:shd w:val="clear" w:color="auto" w:fill="0085C6" w:themeFill="accent3"/>
          </w:tcPr>
          <w:p w14:paraId="738216CB" w14:textId="1F4F3FE4" w:rsidR="009143FA" w:rsidRPr="00277F7E" w:rsidRDefault="002C0F7C" w:rsidP="008C0A9D">
            <w:pPr>
              <w:pStyle w:val="NoSpacing"/>
              <w:cnfStyle w:val="000000010000" w:firstRow="0" w:lastRow="0" w:firstColumn="0" w:lastColumn="0" w:oddVBand="0" w:evenVBand="0" w:oddHBand="0" w:evenHBand="1" w:firstRowFirstColumn="0" w:firstRowLastColumn="0" w:lastRowFirstColumn="0" w:lastRowLastColumn="0"/>
              <w:rPr>
                <w:b/>
                <w:color w:val="FFFFFF" w:themeColor="background1"/>
                <w:sz w:val="22"/>
              </w:rPr>
            </w:pPr>
            <w:proofErr w:type="spellStart"/>
            <w:r>
              <w:rPr>
                <w:b/>
                <w:color w:val="FFFFFF" w:themeColor="background1"/>
                <w:sz w:val="22"/>
              </w:rPr>
              <w:t>MiniGIM</w:t>
            </w:r>
            <w:proofErr w:type="spellEnd"/>
          </w:p>
        </w:tc>
      </w:tr>
      <w:tr w:rsidR="002C0F7C" w:rsidRPr="0017584A" w14:paraId="15DCBC42" w14:textId="77777777" w:rsidTr="002C0F7C">
        <w:trPr>
          <w:trHeight w:val="239"/>
        </w:trPr>
        <w:tc>
          <w:tcPr>
            <w:cnfStyle w:val="001000000000" w:firstRow="0" w:lastRow="0" w:firstColumn="1" w:lastColumn="0" w:oddVBand="0" w:evenVBand="0" w:oddHBand="0" w:evenHBand="0" w:firstRowFirstColumn="0" w:firstRowLastColumn="0" w:lastRowFirstColumn="0" w:lastRowLastColumn="0"/>
            <w:tcW w:w="3138" w:type="dxa"/>
          </w:tcPr>
          <w:p w14:paraId="10432C26" w14:textId="6250FF26" w:rsidR="009143FA" w:rsidRPr="0017584A" w:rsidRDefault="006C6B1B" w:rsidP="008C0A9D">
            <w:pPr>
              <w:pStyle w:val="NoSpacing"/>
            </w:pPr>
            <w:r w:rsidRPr="006C6B1B">
              <w:rPr>
                <w:noProof/>
              </w:rPr>
              <w:drawing>
                <wp:inline distT="0" distB="0" distL="0" distR="0" wp14:anchorId="5859305E" wp14:editId="20F9CC1B">
                  <wp:extent cx="1494430" cy="1063101"/>
                  <wp:effectExtent l="0" t="0" r="0" b="3810"/>
                  <wp:docPr id="211646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68185" name=""/>
                          <pic:cNvPicPr/>
                        </pic:nvPicPr>
                        <pic:blipFill>
                          <a:blip r:embed="rId29"/>
                          <a:stretch>
                            <a:fillRect/>
                          </a:stretch>
                        </pic:blipFill>
                        <pic:spPr>
                          <a:xfrm>
                            <a:off x="0" y="0"/>
                            <a:ext cx="1501726" cy="1068291"/>
                          </a:xfrm>
                          <a:prstGeom prst="rect">
                            <a:avLst/>
                          </a:prstGeom>
                        </pic:spPr>
                      </pic:pic>
                    </a:graphicData>
                  </a:graphic>
                </wp:inline>
              </w:drawing>
            </w:r>
          </w:p>
        </w:tc>
        <w:tc>
          <w:tcPr>
            <w:tcW w:w="222" w:type="dxa"/>
          </w:tcPr>
          <w:p w14:paraId="7C0170F0" w14:textId="77777777" w:rsidR="009143FA" w:rsidRDefault="009143FA" w:rsidP="008C0A9D">
            <w:pPr>
              <w:pStyle w:val="NoSpacing"/>
              <w:cnfStyle w:val="000000000000" w:firstRow="0" w:lastRow="0" w:firstColumn="0" w:lastColumn="0" w:oddVBand="0" w:evenVBand="0" w:oddHBand="0" w:evenHBand="0" w:firstRowFirstColumn="0" w:firstRowLastColumn="0" w:lastRowFirstColumn="0" w:lastRowLastColumn="0"/>
            </w:pPr>
          </w:p>
        </w:tc>
        <w:tc>
          <w:tcPr>
            <w:tcW w:w="2699" w:type="dxa"/>
          </w:tcPr>
          <w:p w14:paraId="5E569DCC" w14:textId="70EFE36E" w:rsidR="009143FA" w:rsidRPr="0017584A" w:rsidRDefault="009143FA" w:rsidP="008C0A9D">
            <w:pPr>
              <w:pStyle w:val="NoSpacing"/>
              <w:cnfStyle w:val="000000000000" w:firstRow="0" w:lastRow="0" w:firstColumn="0" w:lastColumn="0" w:oddVBand="0" w:evenVBand="0" w:oddHBand="0" w:evenHBand="0" w:firstRowFirstColumn="0" w:firstRowLastColumn="0" w:lastRowFirstColumn="0" w:lastRowLastColumn="0"/>
            </w:pPr>
            <w:r>
              <w:t xml:space="preserve">      </w:t>
            </w:r>
            <w:r w:rsidR="002C0F7C" w:rsidRPr="002C0F7C">
              <w:rPr>
                <w:noProof/>
              </w:rPr>
              <w:drawing>
                <wp:inline distT="0" distB="0" distL="0" distR="0" wp14:anchorId="3DF4E71A" wp14:editId="71D8AF47">
                  <wp:extent cx="1494430" cy="763212"/>
                  <wp:effectExtent l="0" t="0" r="0" b="0"/>
                  <wp:docPr id="90812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22728" name=""/>
                          <pic:cNvPicPr/>
                        </pic:nvPicPr>
                        <pic:blipFill>
                          <a:blip r:embed="rId30"/>
                          <a:stretch>
                            <a:fillRect/>
                          </a:stretch>
                        </pic:blipFill>
                        <pic:spPr>
                          <a:xfrm>
                            <a:off x="0" y="0"/>
                            <a:ext cx="1526036" cy="779353"/>
                          </a:xfrm>
                          <a:prstGeom prst="rect">
                            <a:avLst/>
                          </a:prstGeom>
                        </pic:spPr>
                      </pic:pic>
                    </a:graphicData>
                  </a:graphic>
                </wp:inline>
              </w:drawing>
            </w:r>
            <w:r>
              <w:t xml:space="preserve">         </w:t>
            </w:r>
          </w:p>
        </w:tc>
        <w:tc>
          <w:tcPr>
            <w:tcW w:w="2582" w:type="dxa"/>
          </w:tcPr>
          <w:p w14:paraId="3BF089A1" w14:textId="33F73A10" w:rsidR="009143FA" w:rsidRPr="0017584A" w:rsidRDefault="002C0F7C" w:rsidP="00C479DE">
            <w:pPr>
              <w:pStyle w:val="NoSpacing"/>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7B3C4C" wp14:editId="48C50A33">
                  <wp:extent cx="1535373" cy="863370"/>
                  <wp:effectExtent l="0" t="0" r="8255" b="0"/>
                  <wp:docPr id="1480979535" name="Picture 16" descr="Minigim: 3D digitalisering Gebiedsontwikk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nigim: 3D digitalisering Gebiedsontwikkeli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46925" cy="869866"/>
                          </a:xfrm>
                          <a:prstGeom prst="rect">
                            <a:avLst/>
                          </a:prstGeom>
                          <a:noFill/>
                          <a:ln>
                            <a:noFill/>
                          </a:ln>
                        </pic:spPr>
                      </pic:pic>
                    </a:graphicData>
                  </a:graphic>
                </wp:inline>
              </w:drawing>
            </w:r>
          </w:p>
        </w:tc>
      </w:tr>
    </w:tbl>
    <w:p w14:paraId="725A8B3F" w14:textId="4BCF6559" w:rsidR="00546E24" w:rsidRDefault="00C479DE" w:rsidP="00C479DE">
      <w:pPr>
        <w:pStyle w:val="Caption"/>
      </w:pPr>
      <w:r>
        <w:t xml:space="preserve">Figuur </w:t>
      </w:r>
      <w:r w:rsidR="00C155EC">
        <w:fldChar w:fldCharType="begin"/>
      </w:r>
      <w:r w:rsidR="00C155EC">
        <w:instrText xml:space="preserve"> SEQ Figuur \* ARABIC </w:instrText>
      </w:r>
      <w:r w:rsidR="00C155EC">
        <w:fldChar w:fldCharType="separate"/>
      </w:r>
      <w:r w:rsidR="008E54C0">
        <w:rPr>
          <w:noProof/>
        </w:rPr>
        <w:t>3</w:t>
      </w:r>
      <w:r w:rsidR="00C155EC">
        <w:rPr>
          <w:noProof/>
        </w:rPr>
        <w:fldChar w:fldCharType="end"/>
      </w:r>
      <w:r>
        <w:t>: Overzicht input procesplaat gebiedsontwikkelingsproces</w:t>
      </w:r>
    </w:p>
    <w:p w14:paraId="60B08FF7" w14:textId="18F567F9" w:rsidR="2CED6EE9" w:rsidRDefault="2CED6EE9"/>
    <w:p w14:paraId="00C3BC64" w14:textId="5DCED099" w:rsidR="002C0F7C" w:rsidRDefault="004719B2" w:rsidP="006638A4">
      <w:r>
        <w:t>Het proces</w:t>
      </w:r>
      <w:r w:rsidR="008C5A71">
        <w:t xml:space="preserve"> van gebiedsontwikkeling</w:t>
      </w:r>
      <w:r>
        <w:t xml:space="preserve"> is opgesteld </w:t>
      </w:r>
      <w:r w:rsidR="008C38B9">
        <w:t>in diagrammen waar</w:t>
      </w:r>
      <w:r w:rsidR="008C5A71">
        <w:t>bij</w:t>
      </w:r>
      <w:r w:rsidR="008C38B9">
        <w:t xml:space="preserve"> gebruik is gemaakt </w:t>
      </w:r>
      <w:r w:rsidR="005A6443">
        <w:t xml:space="preserve">van </w:t>
      </w:r>
      <w:r w:rsidRPr="00973030">
        <w:rPr>
          <w:i/>
          <w:iCs/>
        </w:rPr>
        <w:t xml:space="preserve">Business </w:t>
      </w:r>
      <w:proofErr w:type="spellStart"/>
      <w:r w:rsidRPr="00973030">
        <w:rPr>
          <w:i/>
          <w:iCs/>
        </w:rPr>
        <w:t>Process</w:t>
      </w:r>
      <w:proofErr w:type="spellEnd"/>
      <w:r w:rsidRPr="00973030">
        <w:rPr>
          <w:i/>
          <w:iCs/>
        </w:rPr>
        <w:t xml:space="preserve"> Model </w:t>
      </w:r>
      <w:proofErr w:type="spellStart"/>
      <w:r w:rsidR="005A6443" w:rsidRPr="00973030">
        <w:rPr>
          <w:i/>
          <w:iCs/>
        </w:rPr>
        <w:t>and</w:t>
      </w:r>
      <w:proofErr w:type="spellEnd"/>
      <w:r w:rsidR="005A6443" w:rsidRPr="00973030">
        <w:rPr>
          <w:i/>
          <w:iCs/>
        </w:rPr>
        <w:t xml:space="preserve"> </w:t>
      </w:r>
      <w:proofErr w:type="spellStart"/>
      <w:r w:rsidRPr="00973030">
        <w:rPr>
          <w:i/>
          <w:iCs/>
        </w:rPr>
        <w:t>N</w:t>
      </w:r>
      <w:r w:rsidR="005A6443" w:rsidRPr="00973030">
        <w:rPr>
          <w:i/>
          <w:iCs/>
        </w:rPr>
        <w:t>otation</w:t>
      </w:r>
      <w:proofErr w:type="spellEnd"/>
      <w:r w:rsidR="005A6443">
        <w:t xml:space="preserve"> (BPMN)</w:t>
      </w:r>
      <w:r w:rsidR="008C38B9">
        <w:t>.</w:t>
      </w:r>
      <w:r>
        <w:t xml:space="preserve"> </w:t>
      </w:r>
      <w:r w:rsidR="00235C62" w:rsidRPr="00235C62">
        <w:t>BPMN is een wereldwijde standaard voor procesmodellering</w:t>
      </w:r>
      <w:r w:rsidR="00235C62">
        <w:t>.</w:t>
      </w:r>
      <w:r w:rsidR="00235C62" w:rsidRPr="00235C62">
        <w:t xml:space="preserve"> Het biedt een structuur voor </w:t>
      </w:r>
      <w:proofErr w:type="spellStart"/>
      <w:r w:rsidR="00235C62" w:rsidRPr="00235C62">
        <w:t>proces</w:t>
      </w:r>
      <w:r w:rsidR="008C5A71">
        <w:t>-beschrijving</w:t>
      </w:r>
      <w:proofErr w:type="spellEnd"/>
      <w:r w:rsidR="008C5A71">
        <w:t xml:space="preserve"> en -</w:t>
      </w:r>
      <w:r w:rsidR="00235C62" w:rsidRPr="00235C62">
        <w:t>verbetering</w:t>
      </w:r>
      <w:r w:rsidR="00235C62">
        <w:t>.</w:t>
      </w:r>
      <w:r w:rsidR="00F711F6">
        <w:t xml:space="preserve"> </w:t>
      </w:r>
      <w:r w:rsidR="00316111">
        <w:t>BPMN is primair</w:t>
      </w:r>
      <w:r w:rsidR="00665770">
        <w:t xml:space="preserve"> opgesteld voor</w:t>
      </w:r>
      <w:r w:rsidR="00316111">
        <w:t xml:space="preserve"> </w:t>
      </w:r>
      <w:r w:rsidR="00665770">
        <w:t xml:space="preserve">de </w:t>
      </w:r>
      <w:r w:rsidR="00316111">
        <w:t xml:space="preserve">visuele notatie van het proces, </w:t>
      </w:r>
      <w:r w:rsidR="00665770">
        <w:t xml:space="preserve">en is daarnaast </w:t>
      </w:r>
      <w:r w:rsidR="00C55C63">
        <w:t xml:space="preserve">direct te vertalen naar een machine-leesbare representatie in BPMN 2.0 XML. </w:t>
      </w:r>
    </w:p>
    <w:p w14:paraId="6B668868" w14:textId="77777777" w:rsidR="008E4B12" w:rsidRDefault="008E4B12" w:rsidP="006638A4"/>
    <w:p w14:paraId="2A94FCCA" w14:textId="67F814B2" w:rsidR="00B04337" w:rsidRDefault="00740ED9" w:rsidP="00740ED9">
      <w:r>
        <w:t>Het proces van gebiedsont</w:t>
      </w:r>
      <w:r w:rsidR="007E6EDB">
        <w:t>wikkeling best</w:t>
      </w:r>
      <w:r w:rsidR="00522699">
        <w:t>aat uit een hoofdproces</w:t>
      </w:r>
      <w:r w:rsidR="00121B55">
        <w:t xml:space="preserve"> </w:t>
      </w:r>
      <w:r w:rsidR="000965CF">
        <w:t>met</w:t>
      </w:r>
      <w:r w:rsidR="00522699">
        <w:t xml:space="preserve"> s</w:t>
      </w:r>
      <w:r w:rsidR="00A91A70">
        <w:t>ub</w:t>
      </w:r>
      <w:r w:rsidR="005A4505">
        <w:t>-p</w:t>
      </w:r>
      <w:r w:rsidR="00A91A70">
        <w:t>rocessen</w:t>
      </w:r>
      <w:r w:rsidR="000C5E12">
        <w:t xml:space="preserve">, en die </w:t>
      </w:r>
      <w:proofErr w:type="spellStart"/>
      <w:r w:rsidR="000C5E12">
        <w:t>subprocessen</w:t>
      </w:r>
      <w:proofErr w:type="spellEnd"/>
      <w:r w:rsidR="000C5E12">
        <w:t xml:space="preserve"> kunne</w:t>
      </w:r>
      <w:r w:rsidR="007D60C9">
        <w:t>n</w:t>
      </w:r>
      <w:r w:rsidR="000C5E12">
        <w:t xml:space="preserve"> op hun beurt weer andere </w:t>
      </w:r>
      <w:proofErr w:type="spellStart"/>
      <w:r w:rsidR="000C5E12">
        <w:t>subprocessen</w:t>
      </w:r>
      <w:proofErr w:type="spellEnd"/>
      <w:r w:rsidR="000C5E12">
        <w:t xml:space="preserve"> bevatten</w:t>
      </w:r>
      <w:r w:rsidR="003D2B3A">
        <w:t xml:space="preserve">. </w:t>
      </w:r>
      <w:r w:rsidR="000C5E12">
        <w:t>In theorie</w:t>
      </w:r>
      <w:r w:rsidR="00A368C5">
        <w:t xml:space="preserve"> is er een</w:t>
      </w:r>
      <w:r w:rsidR="00E624A9">
        <w:t xml:space="preserve"> groot aantal niveaus van </w:t>
      </w:r>
      <w:proofErr w:type="spellStart"/>
      <w:r w:rsidR="00E624A9">
        <w:t>subprocessen</w:t>
      </w:r>
      <w:proofErr w:type="spellEnd"/>
      <w:r w:rsidR="00E624A9">
        <w:t xml:space="preserve"> te</w:t>
      </w:r>
      <w:r w:rsidR="00A368C5">
        <w:t xml:space="preserve"> modelleren</w:t>
      </w:r>
      <w:r w:rsidR="00964A0B">
        <w:t xml:space="preserve"> in telkens meer detail. In de</w:t>
      </w:r>
      <w:r w:rsidR="00B04337">
        <w:t xml:space="preserve"> uitwerking in dit deelproject gebruiken wij 3 niveaus</w:t>
      </w:r>
      <w:r w:rsidR="00A554AC">
        <w:t>:</w:t>
      </w:r>
      <w:r w:rsidR="00B04337">
        <w:t xml:space="preserve"> </w:t>
      </w:r>
    </w:p>
    <w:p w14:paraId="56DF700A" w14:textId="3C8CB549" w:rsidR="00B04337" w:rsidRPr="0017584A" w:rsidRDefault="00A554AC" w:rsidP="00B04337">
      <w:pPr>
        <w:pStyle w:val="ListParagraph"/>
        <w:numPr>
          <w:ilvl w:val="0"/>
          <w:numId w:val="11"/>
        </w:numPr>
      </w:pPr>
      <w:r>
        <w:t xml:space="preserve">Niveau 1) </w:t>
      </w:r>
      <w:r w:rsidR="00B04337">
        <w:t>Hoofdpro</w:t>
      </w:r>
      <w:r w:rsidR="00FC0E43">
        <w:t>ces</w:t>
      </w:r>
    </w:p>
    <w:p w14:paraId="54DA11A3" w14:textId="592DBC61" w:rsidR="00B04337" w:rsidRPr="0017584A" w:rsidRDefault="00A554AC" w:rsidP="00B04337">
      <w:pPr>
        <w:pStyle w:val="ListParagraph"/>
        <w:numPr>
          <w:ilvl w:val="0"/>
          <w:numId w:val="11"/>
        </w:numPr>
      </w:pPr>
      <w:r>
        <w:t xml:space="preserve">Niveau 2) </w:t>
      </w:r>
      <w:proofErr w:type="spellStart"/>
      <w:r w:rsidR="00FC0E43">
        <w:t>Subproces</w:t>
      </w:r>
      <w:proofErr w:type="spellEnd"/>
    </w:p>
    <w:p w14:paraId="4CE38A88" w14:textId="4E440982" w:rsidR="00B04337" w:rsidRDefault="00A554AC" w:rsidP="00B04337">
      <w:pPr>
        <w:pStyle w:val="ListParagraph"/>
        <w:numPr>
          <w:ilvl w:val="0"/>
          <w:numId w:val="11"/>
        </w:numPr>
      </w:pPr>
      <w:r>
        <w:t xml:space="preserve">Niveau 3) </w:t>
      </w:r>
      <w:r w:rsidR="00CB2AE2">
        <w:t>Detailproces</w:t>
      </w:r>
    </w:p>
    <w:p w14:paraId="11535E3C" w14:textId="5954F447" w:rsidR="00E316BE" w:rsidRDefault="00E316BE" w:rsidP="00E316BE">
      <w:r>
        <w:t>Eventueel is dit</w:t>
      </w:r>
      <w:r w:rsidR="00A554AC">
        <w:t xml:space="preserve"> in de toekomst </w:t>
      </w:r>
      <w:r>
        <w:t xml:space="preserve">nog uit te breiden met </w:t>
      </w:r>
      <w:r w:rsidR="00A554AC">
        <w:t>een</w:t>
      </w:r>
      <w:r>
        <w:t xml:space="preserve"> vierde niveau</w:t>
      </w:r>
      <w:r w:rsidR="004407A3">
        <w:t xml:space="preserve"> en vijfde niveau </w:t>
      </w:r>
      <w:r w:rsidR="00A554AC">
        <w:t xml:space="preserve">wanneer dit nodig blijkt. Dit is niet de verwachting. Deze niveaus zijn: </w:t>
      </w:r>
    </w:p>
    <w:p w14:paraId="23AC5AA0" w14:textId="44F31AEE" w:rsidR="00A554AC" w:rsidRDefault="00A554AC" w:rsidP="00A554AC">
      <w:pPr>
        <w:pStyle w:val="ListParagraph"/>
        <w:numPr>
          <w:ilvl w:val="0"/>
          <w:numId w:val="11"/>
        </w:numPr>
      </w:pPr>
      <w:r>
        <w:t xml:space="preserve">Niveau 4) Activiteit </w:t>
      </w:r>
    </w:p>
    <w:p w14:paraId="248B662F" w14:textId="77777777" w:rsidR="00E54D48" w:rsidRDefault="00A554AC" w:rsidP="00A554AC">
      <w:pPr>
        <w:pStyle w:val="ListParagraph"/>
        <w:numPr>
          <w:ilvl w:val="0"/>
          <w:numId w:val="11"/>
        </w:numPr>
      </w:pPr>
      <w:r>
        <w:t>Niveau 5) Handeling</w:t>
      </w:r>
    </w:p>
    <w:p w14:paraId="77A7D421" w14:textId="77777777" w:rsidR="00B86ABA" w:rsidRDefault="00B86ABA" w:rsidP="00B86ABA">
      <w:pPr>
        <w:pStyle w:val="ListParagraph"/>
        <w:ind w:left="360"/>
      </w:pPr>
    </w:p>
    <w:p w14:paraId="5EDE1DE1" w14:textId="6C78CC51" w:rsidR="00740ED9" w:rsidRDefault="00E54D48" w:rsidP="00740ED9">
      <w:r>
        <w:t xml:space="preserve">Het proces is opgesteld als </w:t>
      </w:r>
      <w:r w:rsidR="00370E41">
        <w:t xml:space="preserve">praatplaat en om de businessrelevantie van de </w:t>
      </w:r>
      <w:r w:rsidR="00EE05AD">
        <w:t xml:space="preserve">user </w:t>
      </w:r>
      <w:proofErr w:type="spellStart"/>
      <w:r w:rsidR="00EE05AD">
        <w:t>stories</w:t>
      </w:r>
      <w:proofErr w:type="spellEnd"/>
      <w:r w:rsidR="00370E41">
        <w:t xml:space="preserve"> te kunnen duiden. De procesplaat is</w:t>
      </w:r>
      <w:r w:rsidR="00866CBC">
        <w:t xml:space="preserve"> </w:t>
      </w:r>
      <w:r w:rsidR="00370E41">
        <w:t xml:space="preserve">bedoeld als </w:t>
      </w:r>
      <w:r w:rsidR="00866CBC">
        <w:t xml:space="preserve">referentie en niet als een representatie van het werkelijke proces </w:t>
      </w:r>
      <w:r w:rsidR="000F10A5">
        <w:t>van de</w:t>
      </w:r>
      <w:r w:rsidR="00866CBC">
        <w:t xml:space="preserve"> verschillende stakeholders die </w:t>
      </w:r>
      <w:r w:rsidR="000F10A5">
        <w:t xml:space="preserve">aan </w:t>
      </w:r>
      <w:r w:rsidR="00866CBC">
        <w:t>gebiedsontwikkeling werken</w:t>
      </w:r>
      <w:r w:rsidR="000F10A5">
        <w:t>.</w:t>
      </w:r>
    </w:p>
    <w:p w14:paraId="06B04585" w14:textId="62778499" w:rsidR="004D7018" w:rsidRDefault="004D7018" w:rsidP="004D7018">
      <w:pPr>
        <w:pStyle w:val="Heading2"/>
      </w:pPr>
      <w:bookmarkStart w:id="11" w:name="_Toc189770343"/>
      <w:r>
        <w:t>Hoofdproces</w:t>
      </w:r>
      <w:r w:rsidR="00E316BE">
        <w:t xml:space="preserve"> gebiedsontwikkeling</w:t>
      </w:r>
      <w:bookmarkEnd w:id="11"/>
    </w:p>
    <w:p w14:paraId="6D6CEC40" w14:textId="647050BD" w:rsidR="004D7018" w:rsidRDefault="00A554AC" w:rsidP="00740ED9">
      <w:r>
        <w:t xml:space="preserve">Het hoofdproces gebiedsontwikkeling kent verschillende </w:t>
      </w:r>
      <w:r w:rsidR="00433B85">
        <w:t>triggers om te starten. Dit kan zijn dat er een beleidsvoornemen</w:t>
      </w:r>
      <w:r w:rsidR="003F33B9">
        <w:t xml:space="preserve">s van </w:t>
      </w:r>
      <w:r w:rsidR="00C22A73">
        <w:t xml:space="preserve">een gemeente of provincie is. </w:t>
      </w:r>
      <w:r w:rsidR="003E3191">
        <w:t>Of d</w:t>
      </w:r>
      <w:r w:rsidR="00C22A73">
        <w:t>at er coalitieprogramma’s zijn waarin</w:t>
      </w:r>
      <w:r w:rsidR="003E3191">
        <w:t xml:space="preserve"> benoemd wordt dat er op een bepaalde plek gebouwd dient te worden. </w:t>
      </w:r>
      <w:r w:rsidR="000646BA">
        <w:t xml:space="preserve">Ook een marktvoorstel </w:t>
      </w:r>
      <w:r w:rsidR="001F7CF5">
        <w:t>zonder uitvraag</w:t>
      </w:r>
      <w:r w:rsidR="00406F56">
        <w:t xml:space="preserve"> (</w:t>
      </w:r>
      <w:proofErr w:type="spellStart"/>
      <w:r w:rsidR="00406F56">
        <w:t>unsolicited</w:t>
      </w:r>
      <w:proofErr w:type="spellEnd"/>
      <w:r w:rsidR="00406F56">
        <w:t xml:space="preserve"> </w:t>
      </w:r>
      <w:proofErr w:type="spellStart"/>
      <w:r w:rsidR="00406F56">
        <w:t>proposal</w:t>
      </w:r>
      <w:proofErr w:type="spellEnd"/>
      <w:r w:rsidR="00406F56">
        <w:t>)</w:t>
      </w:r>
      <w:r w:rsidR="00186339">
        <w:t xml:space="preserve"> of marktini</w:t>
      </w:r>
      <w:r w:rsidR="000E61C8">
        <w:t xml:space="preserve">tiatief met grond- of vastgoedpositie </w:t>
      </w:r>
      <w:r w:rsidR="006D2B5D">
        <w:t xml:space="preserve">kan een trigger zijn om de initiatieffase van gebiedsontwikkeling te starten. </w:t>
      </w:r>
      <w:r w:rsidR="00E37770">
        <w:t xml:space="preserve">Het gebiedsontwikkelingsproces bestaat uit vier opeenvolgende fases. De initiatieffase, de haalbaarheidsfase, de realisatiefase en ten slotte de exploitatiefase. </w:t>
      </w:r>
      <w:r w:rsidR="00725405">
        <w:t>Binnen het deelproject</w:t>
      </w:r>
      <w:r w:rsidR="00FC5796">
        <w:t xml:space="preserve"> </w:t>
      </w:r>
      <w:r w:rsidR="006C406D">
        <w:t>lag de focus vooral op</w:t>
      </w:r>
      <w:r w:rsidR="00FC5796">
        <w:t xml:space="preserve"> </w:t>
      </w:r>
      <w:r w:rsidR="008540A9">
        <w:t xml:space="preserve">de </w:t>
      </w:r>
      <w:r w:rsidR="003633B2">
        <w:t xml:space="preserve">initiatieffase </w:t>
      </w:r>
      <w:r w:rsidR="006C406D">
        <w:t xml:space="preserve">en is deze </w:t>
      </w:r>
      <w:r w:rsidR="003633B2">
        <w:t>uitgewerkt</w:t>
      </w:r>
      <w:r w:rsidR="00F86758">
        <w:t xml:space="preserve"> in </w:t>
      </w:r>
      <w:r w:rsidR="006C406D">
        <w:t xml:space="preserve">zowel </w:t>
      </w:r>
      <w:proofErr w:type="spellStart"/>
      <w:r w:rsidR="00F86758">
        <w:t>subproces</w:t>
      </w:r>
      <w:proofErr w:type="spellEnd"/>
      <w:r w:rsidR="00F86758">
        <w:t xml:space="preserve"> en detailproces</w:t>
      </w:r>
      <w:r w:rsidR="003633B2">
        <w:t xml:space="preserve">. </w:t>
      </w:r>
      <w:r w:rsidR="00F86758">
        <w:t xml:space="preserve">De haalbaarheidsfase is wel in enige mate </w:t>
      </w:r>
      <w:r w:rsidR="006C406D">
        <w:t xml:space="preserve">verkend </w:t>
      </w:r>
      <w:r w:rsidR="00F86758">
        <w:t xml:space="preserve">maar niet uitgewerkt. De focus ligt op deze </w:t>
      </w:r>
      <w:r w:rsidR="006C406D">
        <w:t xml:space="preserve">twee </w:t>
      </w:r>
      <w:r w:rsidR="00F86758">
        <w:t xml:space="preserve">processtappen omdat hier </w:t>
      </w:r>
      <w:r w:rsidR="30C26E3D">
        <w:t>potenties in</w:t>
      </w:r>
      <w:r w:rsidR="00F86758">
        <w:t xml:space="preserve"> versnelling wordt </w:t>
      </w:r>
      <w:r w:rsidR="7C56D340">
        <w:t xml:space="preserve">verwacht bij een betere </w:t>
      </w:r>
      <w:proofErr w:type="spellStart"/>
      <w:r w:rsidR="7C56D340">
        <w:t>GeoBIM</w:t>
      </w:r>
      <w:proofErr w:type="spellEnd"/>
      <w:r w:rsidR="7C56D340">
        <w:t xml:space="preserve"> integratie</w:t>
      </w:r>
      <w:r w:rsidR="00F86758">
        <w:t xml:space="preserve">. </w:t>
      </w:r>
      <w:r w:rsidR="00E37770">
        <w:t>De realisatie- en exploitatiefase zijn</w:t>
      </w:r>
      <w:r w:rsidR="00F86758">
        <w:t xml:space="preserve"> daarom</w:t>
      </w:r>
      <w:r w:rsidR="00E37770">
        <w:t xml:space="preserve"> buiten beschouwing gelaten. </w:t>
      </w:r>
      <w:r w:rsidR="00F86758">
        <w:t>D</w:t>
      </w:r>
      <w:r w:rsidR="00E37770">
        <w:t xml:space="preserve">it </w:t>
      </w:r>
      <w:r w:rsidR="00F86758">
        <w:t>kan in het vervolg van het project als een uitbreiding op het model uitgewerkt worden wanneer dit als</w:t>
      </w:r>
      <w:r w:rsidR="00E37770">
        <w:t xml:space="preserve">nog nodig blijkt. </w:t>
      </w:r>
      <w:r w:rsidR="00277D42">
        <w:t xml:space="preserve">Naast </w:t>
      </w:r>
      <w:r w:rsidR="00E37770">
        <w:t xml:space="preserve">een processchema voor gebiedsontwikkeling schetst </w:t>
      </w:r>
      <w:r w:rsidR="00B7234A">
        <w:t>de beschrijving</w:t>
      </w:r>
      <w:r w:rsidR="002F50BF">
        <w:t xml:space="preserve"> </w:t>
      </w:r>
      <w:r w:rsidR="00E37770">
        <w:t>reiswijzer gebiedsontwikkeling</w:t>
      </w:r>
      <w:r w:rsidR="00464923">
        <w:t xml:space="preserve"> 2019</w:t>
      </w:r>
      <w:r w:rsidR="00464923">
        <w:rPr>
          <w:rStyle w:val="FootnoteReference"/>
        </w:rPr>
        <w:footnoteReference w:id="2"/>
      </w:r>
      <w:r w:rsidR="00E37770">
        <w:t xml:space="preserve"> </w:t>
      </w:r>
      <w:r w:rsidR="00464923">
        <w:t xml:space="preserve">dat input is geweest voor het opstellen van onze procesbeschrijving </w:t>
      </w:r>
      <w:r w:rsidR="00E37770">
        <w:t xml:space="preserve">een processchema voor samenwerking. Ook dit </w:t>
      </w:r>
      <w:r w:rsidR="7A60CC8A">
        <w:t xml:space="preserve">processchema voor samenwerking </w:t>
      </w:r>
      <w:r w:rsidR="00E37770">
        <w:t xml:space="preserve">is niet verder uitgewerkt dan het niveau van het hoofdproces.  </w:t>
      </w:r>
    </w:p>
    <w:p w14:paraId="018678BE" w14:textId="77777777" w:rsidR="00740ED9" w:rsidRPr="00740ED9" w:rsidRDefault="00740ED9" w:rsidP="00740ED9"/>
    <w:p w14:paraId="6AB704E2" w14:textId="77777777" w:rsidR="00C479DE" w:rsidRDefault="00740ED9" w:rsidP="00C479DE">
      <w:pPr>
        <w:keepNext/>
      </w:pPr>
      <w:r>
        <w:rPr>
          <w:noProof/>
        </w:rPr>
        <mc:AlternateContent>
          <mc:Choice Requires="wps">
            <w:drawing>
              <wp:anchor distT="0" distB="0" distL="114300" distR="114300" simplePos="0" relativeHeight="251658262" behindDoc="0" locked="0" layoutInCell="1" allowOverlap="1" wp14:anchorId="6D633BA5" wp14:editId="2F1946D0">
                <wp:simplePos x="0" y="0"/>
                <wp:positionH relativeFrom="column">
                  <wp:posOffset>2742565</wp:posOffset>
                </wp:positionH>
                <wp:positionV relativeFrom="paragraph">
                  <wp:posOffset>2081530</wp:posOffset>
                </wp:positionV>
                <wp:extent cx="641445" cy="593678"/>
                <wp:effectExtent l="19050" t="19050" r="25400" b="16510"/>
                <wp:wrapNone/>
                <wp:docPr id="379328829" name="Rectangle 6"/>
                <wp:cNvGraphicFramePr/>
                <a:graphic xmlns:a="http://schemas.openxmlformats.org/drawingml/2006/main">
                  <a:graphicData uri="http://schemas.microsoft.com/office/word/2010/wordprocessingShape">
                    <wps:wsp>
                      <wps:cNvSpPr/>
                      <wps:spPr>
                        <a:xfrm>
                          <a:off x="0" y="0"/>
                          <a:ext cx="641445" cy="593678"/>
                        </a:xfrm>
                        <a:prstGeom prst="rect">
                          <a:avLst/>
                        </a:prstGeom>
                        <a:noFill/>
                        <a:ln w="28575">
                          <a:solidFill>
                            <a:schemeClr val="accent1"/>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009B2FD6" id="Rectangle 6" o:spid="_x0000_s1026" style="position:absolute;margin-left:215.95pt;margin-top:163.9pt;width:50.5pt;height:46.75pt;z-index:251655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" filled="f" strokecolor="#97c00e [3204]" strokeweight="2.25pt">
                <v:stroke dashstyle="3 1"/>
              </v:rect>
            </w:pict>
          </mc:Fallback>
        </mc:AlternateContent>
      </w:r>
      <w:r>
        <w:rPr>
          <w:noProof/>
        </w:rPr>
        <mc:AlternateContent>
          <mc:Choice Requires="wps">
            <w:drawing>
              <wp:anchor distT="0" distB="0" distL="114300" distR="114300" simplePos="0" relativeHeight="251658261" behindDoc="0" locked="0" layoutInCell="1" allowOverlap="1" wp14:anchorId="03C05E2B" wp14:editId="1E86A94A">
                <wp:simplePos x="0" y="0"/>
                <wp:positionH relativeFrom="column">
                  <wp:posOffset>2006496</wp:posOffset>
                </wp:positionH>
                <wp:positionV relativeFrom="paragraph">
                  <wp:posOffset>2081558</wp:posOffset>
                </wp:positionV>
                <wp:extent cx="641445" cy="593678"/>
                <wp:effectExtent l="19050" t="19050" r="25400" b="16510"/>
                <wp:wrapNone/>
                <wp:docPr id="1336065434" name="Rectangle 6"/>
                <wp:cNvGraphicFramePr/>
                <a:graphic xmlns:a="http://schemas.openxmlformats.org/drawingml/2006/main">
                  <a:graphicData uri="http://schemas.microsoft.com/office/word/2010/wordprocessingShape">
                    <wps:wsp>
                      <wps:cNvSpPr/>
                      <wps:spPr>
                        <a:xfrm>
                          <a:off x="0" y="0"/>
                          <a:ext cx="641445" cy="593678"/>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08F9E74A" id="Rectangle 6" o:spid="_x0000_s1026" style="position:absolute;margin-left:158pt;margin-top:163.9pt;width:50.5pt;height:46.75pt;z-index:2516551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" filled="f" strokecolor="#97c00e [3204]" strokeweight="2.25pt"/>
            </w:pict>
          </mc:Fallback>
        </mc:AlternateContent>
      </w:r>
      <w:r w:rsidR="007D60C9">
        <w:rPr>
          <w:noProof/>
        </w:rPr>
        <w:drawing>
          <wp:inline distT="0" distB="0" distL="0" distR="0" wp14:anchorId="7019C7BE" wp14:editId="49E05701">
            <wp:extent cx="5478780" cy="5010785"/>
            <wp:effectExtent l="0" t="0" r="7620" b="0"/>
            <wp:docPr id="11804073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78780" cy="5010785"/>
                    </a:xfrm>
                    <a:prstGeom prst="rect">
                      <a:avLst/>
                    </a:prstGeom>
                    <a:noFill/>
                    <a:ln>
                      <a:noFill/>
                    </a:ln>
                  </pic:spPr>
                </pic:pic>
              </a:graphicData>
            </a:graphic>
          </wp:inline>
        </w:drawing>
      </w:r>
    </w:p>
    <w:p w14:paraId="602943E6" w14:textId="77068B03" w:rsidR="008E4B12" w:rsidRPr="008E4B12" w:rsidRDefault="00C479DE" w:rsidP="00C479DE">
      <w:pPr>
        <w:pStyle w:val="Caption"/>
      </w:pPr>
      <w:r>
        <w:t xml:space="preserve">Figuur </w:t>
      </w:r>
      <w:r>
        <w:fldChar w:fldCharType="begin"/>
      </w:r>
      <w:r>
        <w:instrText>SEQ Figuur \* ARABIC</w:instrText>
      </w:r>
      <w:r>
        <w:fldChar w:fldCharType="separate"/>
      </w:r>
      <w:r w:rsidR="008E54C0">
        <w:rPr>
          <w:noProof/>
        </w:rPr>
        <w:t>4</w:t>
      </w:r>
      <w:r>
        <w:fldChar w:fldCharType="end"/>
      </w:r>
      <w:r>
        <w:t>: Hoofdproces gebiedsontwikkeling</w:t>
      </w:r>
    </w:p>
    <w:p w14:paraId="2D80C118" w14:textId="32D40822" w:rsidR="002C0F7C" w:rsidRDefault="002C0F7C" w:rsidP="006638A4"/>
    <w:p w14:paraId="56D6E02D" w14:textId="77777777" w:rsidR="002C0F7C" w:rsidRDefault="002C0F7C" w:rsidP="006638A4"/>
    <w:p w14:paraId="158AD500" w14:textId="7733AA0B" w:rsidR="00D23600" w:rsidRDefault="00D23600" w:rsidP="00D23600">
      <w:r>
        <w:t xml:space="preserve">Het hoofdproces gebiedsontwikkeling, met alle uitgewerkte </w:t>
      </w:r>
      <w:proofErr w:type="spellStart"/>
      <w:r>
        <w:t>subprocessen</w:t>
      </w:r>
      <w:proofErr w:type="spellEnd"/>
      <w:r>
        <w:t xml:space="preserve"> en detailprocessen zijn visueel als .</w:t>
      </w:r>
      <w:proofErr w:type="spellStart"/>
      <w:r>
        <w:t>png</w:t>
      </w:r>
      <w:proofErr w:type="spellEnd"/>
      <w:r>
        <w:t xml:space="preserve"> en </w:t>
      </w:r>
      <w:proofErr w:type="spellStart"/>
      <w:r>
        <w:t>machineleesbaar</w:t>
      </w:r>
      <w:proofErr w:type="spellEnd"/>
      <w:r>
        <w:t xml:space="preserve"> als .</w:t>
      </w:r>
      <w:proofErr w:type="spellStart"/>
      <w:r>
        <w:t>bpmn</w:t>
      </w:r>
      <w:proofErr w:type="spellEnd"/>
      <w:r>
        <w:t xml:space="preserve"> (</w:t>
      </w:r>
      <w:proofErr w:type="spellStart"/>
      <w:r>
        <w:t>xml</w:t>
      </w:r>
      <w:proofErr w:type="spellEnd"/>
      <w:r>
        <w:t>) beschikbaar gesteld op de</w:t>
      </w:r>
      <w:r w:rsidR="00C01E47">
        <w:t xml:space="preserve"> </w:t>
      </w:r>
      <w:proofErr w:type="spellStart"/>
      <w:r w:rsidR="00C01E47">
        <w:t>GeoBIM</w:t>
      </w:r>
      <w:proofErr w:type="spellEnd"/>
      <w:r>
        <w:t xml:space="preserve"> </w:t>
      </w:r>
      <w:proofErr w:type="spellStart"/>
      <w:r>
        <w:t>github</w:t>
      </w:r>
      <w:proofErr w:type="spellEnd"/>
      <w:r>
        <w:t xml:space="preserve"> van </w:t>
      </w:r>
      <w:proofErr w:type="spellStart"/>
      <w:r>
        <w:t>Geonovum</w:t>
      </w:r>
      <w:proofErr w:type="spellEnd"/>
      <w:r w:rsidR="00C01E47">
        <w:rPr>
          <w:rStyle w:val="FootnoteReference"/>
        </w:rPr>
        <w:footnoteReference w:id="3"/>
      </w:r>
      <w:r>
        <w:t>.</w:t>
      </w:r>
    </w:p>
    <w:p w14:paraId="3BEBFF83" w14:textId="55059C1A" w:rsidR="00F86758" w:rsidRDefault="00F86758" w:rsidP="00F86758">
      <w:pPr>
        <w:pStyle w:val="Heading2"/>
      </w:pPr>
      <w:bookmarkStart w:id="12" w:name="_Toc189770344"/>
      <w:proofErr w:type="spellStart"/>
      <w:r>
        <w:t>Subproces</w:t>
      </w:r>
      <w:proofErr w:type="spellEnd"/>
      <w:r>
        <w:t xml:space="preserve"> initiatieffase</w:t>
      </w:r>
      <w:bookmarkEnd w:id="12"/>
    </w:p>
    <w:p w14:paraId="030C1AF0" w14:textId="0D3D87C7" w:rsidR="00244A2E" w:rsidRDefault="004C2799" w:rsidP="00244A2E">
      <w:r>
        <w:t xml:space="preserve">De initiatieffase is als </w:t>
      </w:r>
      <w:proofErr w:type="spellStart"/>
      <w:r>
        <w:t>subproces</w:t>
      </w:r>
      <w:proofErr w:type="spellEnd"/>
      <w:r>
        <w:t xml:space="preserve"> in meer detail uitgewerkt. </w:t>
      </w:r>
      <w:r w:rsidR="00443BBC">
        <w:t>Deze fase start met</w:t>
      </w:r>
      <w:r>
        <w:t xml:space="preserve"> het definiëren van ee</w:t>
      </w:r>
      <w:r w:rsidR="003F04D1">
        <w:t xml:space="preserve">n invloeds-/onderzoeksgebied of eventueel </w:t>
      </w:r>
      <w:r w:rsidR="00443BBC">
        <w:t xml:space="preserve">met </w:t>
      </w:r>
      <w:r w:rsidR="003F04D1">
        <w:t xml:space="preserve">al een eerste schetsplan. Op basis hiervan kan men een keuze maken voor het doen van verschillende </w:t>
      </w:r>
      <w:proofErr w:type="spellStart"/>
      <w:r w:rsidR="003F04D1">
        <w:t>quickscans</w:t>
      </w:r>
      <w:proofErr w:type="spellEnd"/>
      <w:r w:rsidR="003F04D1">
        <w:t>.</w:t>
      </w:r>
      <w:r w:rsidR="00244A2E">
        <w:t xml:space="preserve"> </w:t>
      </w:r>
      <w:r w:rsidR="00675CDD">
        <w:t>E</w:t>
      </w:r>
      <w:r w:rsidR="00EC0159">
        <w:t xml:space="preserve">r </w:t>
      </w:r>
      <w:r w:rsidR="00675CDD">
        <w:t>zit verschil</w:t>
      </w:r>
      <w:r w:rsidR="00EC0159">
        <w:t xml:space="preserve"> tusse</w:t>
      </w:r>
      <w:r w:rsidR="00675CDD">
        <w:t>n de waarde die</w:t>
      </w:r>
      <w:r w:rsidR="00EC0159">
        <w:t xml:space="preserve"> organisaties </w:t>
      </w:r>
      <w:r w:rsidR="00675CDD">
        <w:t xml:space="preserve">toekennen aan </w:t>
      </w:r>
      <w:r w:rsidR="00EC0159">
        <w:t>de</w:t>
      </w:r>
      <w:r w:rsidR="00675CDD">
        <w:t xml:space="preserve"> verschillende</w:t>
      </w:r>
      <w:r w:rsidR="00EC0159">
        <w:t xml:space="preserve"> </w:t>
      </w:r>
      <w:proofErr w:type="spellStart"/>
      <w:r w:rsidR="00EC0159">
        <w:t>quickscans</w:t>
      </w:r>
      <w:proofErr w:type="spellEnd"/>
      <w:r w:rsidR="4A9B6D31">
        <w:t xml:space="preserve"> en m</w:t>
      </w:r>
      <w:r w:rsidR="00675CDD">
        <w:t xml:space="preserve">en zal niet altijd alle </w:t>
      </w:r>
      <w:proofErr w:type="spellStart"/>
      <w:r w:rsidR="00675CDD">
        <w:t>quickscans</w:t>
      </w:r>
      <w:proofErr w:type="spellEnd"/>
      <w:r w:rsidR="00675CDD">
        <w:t xml:space="preserve"> in een project uitvoeren. </w:t>
      </w:r>
      <w:r w:rsidR="00D23600">
        <w:t xml:space="preserve">Er zijn </w:t>
      </w:r>
      <w:r w:rsidR="00E72DED">
        <w:t xml:space="preserve">zes verschillende soorten </w:t>
      </w:r>
      <w:proofErr w:type="spellStart"/>
      <w:r w:rsidR="00244A2E">
        <w:t>quickscans</w:t>
      </w:r>
      <w:proofErr w:type="spellEnd"/>
      <w:r w:rsidR="00244A2E">
        <w:t xml:space="preserve">: </w:t>
      </w:r>
    </w:p>
    <w:p w14:paraId="6CDDD93B" w14:textId="77777777" w:rsidR="00244A2E" w:rsidRDefault="00244A2E" w:rsidP="00244A2E"/>
    <w:p w14:paraId="5A403C83" w14:textId="54B2CAA8" w:rsidR="00244A2E" w:rsidRDefault="00244A2E" w:rsidP="00E72DED">
      <w:pPr>
        <w:pStyle w:val="ListParagraph"/>
        <w:numPr>
          <w:ilvl w:val="0"/>
          <w:numId w:val="19"/>
        </w:numPr>
      </w:pPr>
      <w:proofErr w:type="spellStart"/>
      <w:r>
        <w:t>Quickscan</w:t>
      </w:r>
      <w:proofErr w:type="spellEnd"/>
      <w:r>
        <w:t xml:space="preserve"> topografie </w:t>
      </w:r>
    </w:p>
    <w:p w14:paraId="3CD097D5" w14:textId="6D1621A8" w:rsidR="00E72DED" w:rsidRDefault="00E72DED" w:rsidP="00E72DED">
      <w:pPr>
        <w:ind w:left="720"/>
      </w:pPr>
      <w:r>
        <w:t xml:space="preserve">In deze </w:t>
      </w:r>
      <w:proofErr w:type="spellStart"/>
      <w:r>
        <w:t>quickscan</w:t>
      </w:r>
      <w:proofErr w:type="spellEnd"/>
      <w:r>
        <w:t xml:space="preserve"> kijkt men naar de </w:t>
      </w:r>
      <w:r w:rsidR="00944128">
        <w:t xml:space="preserve">objecten die in een onderzoeksgebied voorkomen. </w:t>
      </w:r>
      <w:r w:rsidR="00D74A5F">
        <w:t xml:space="preserve">Men </w:t>
      </w:r>
      <w:r w:rsidR="00F15465">
        <w:t>kan</w:t>
      </w:r>
      <w:r w:rsidR="00D74A5F">
        <w:t xml:space="preserve"> benieuwd </w:t>
      </w:r>
      <w:r w:rsidR="00F15465">
        <w:t xml:space="preserve">zijn </w:t>
      </w:r>
      <w:r w:rsidR="00D74A5F">
        <w:t xml:space="preserve">naar welke </w:t>
      </w:r>
      <w:r w:rsidR="00944128">
        <w:t>materia</w:t>
      </w:r>
      <w:r w:rsidR="00D74A5F">
        <w:t>len</w:t>
      </w:r>
      <w:r w:rsidR="00944128">
        <w:t>, gebouwen,</w:t>
      </w:r>
      <w:r w:rsidR="00D74A5F">
        <w:t xml:space="preserve"> voorzieningen, bodem en verontreiniging men in het gebied aantreft</w:t>
      </w:r>
      <w:r w:rsidR="00F15465">
        <w:t>.</w:t>
      </w:r>
      <w:r w:rsidR="00D74A5F">
        <w:t xml:space="preserve"> </w:t>
      </w:r>
    </w:p>
    <w:p w14:paraId="1EC59E43" w14:textId="77777777" w:rsidR="00244A2E" w:rsidRDefault="00244A2E" w:rsidP="00244A2E"/>
    <w:p w14:paraId="7270B562" w14:textId="77777777" w:rsidR="00D74A5F" w:rsidRDefault="00244A2E" w:rsidP="00D74A5F">
      <w:pPr>
        <w:pStyle w:val="ListParagraph"/>
        <w:numPr>
          <w:ilvl w:val="0"/>
          <w:numId w:val="19"/>
        </w:numPr>
      </w:pPr>
      <w:proofErr w:type="spellStart"/>
      <w:r>
        <w:t>Quickscan</w:t>
      </w:r>
      <w:proofErr w:type="spellEnd"/>
      <w:r>
        <w:t xml:space="preserve"> omgevingsaspecten</w:t>
      </w:r>
    </w:p>
    <w:p w14:paraId="42D5FFE6" w14:textId="63A579A2" w:rsidR="00244A2E" w:rsidRDefault="00D74A5F" w:rsidP="00D74A5F">
      <w:pPr>
        <w:ind w:left="720"/>
      </w:pPr>
      <w:r>
        <w:t xml:space="preserve">In deze </w:t>
      </w:r>
      <w:proofErr w:type="spellStart"/>
      <w:r>
        <w:t>quickscan</w:t>
      </w:r>
      <w:proofErr w:type="spellEnd"/>
      <w:r>
        <w:t xml:space="preserve"> kijkt men naar de omgevingsaspecten</w:t>
      </w:r>
      <w:r w:rsidR="00370B2A">
        <w:t xml:space="preserve">. </w:t>
      </w:r>
      <w:r w:rsidR="00FE2331">
        <w:t xml:space="preserve">Men kan benieuwd zijn naar het geluid in deze omgeving of geur, lucht </w:t>
      </w:r>
      <w:r w:rsidR="00F15465">
        <w:t xml:space="preserve">en externe veiligheid. Afhankelijk hiervan kan men verschillende maatregelen </w:t>
      </w:r>
      <w:r w:rsidR="00FE495B">
        <w:t>voorzien die de haalbaarheid beïnvloeden</w:t>
      </w:r>
      <w:r w:rsidR="00F15465">
        <w:t xml:space="preserve">. </w:t>
      </w:r>
    </w:p>
    <w:p w14:paraId="5774CA60" w14:textId="77777777" w:rsidR="0015100D" w:rsidRDefault="0015100D" w:rsidP="00244A2E"/>
    <w:p w14:paraId="18C3E46A" w14:textId="5B0D82EC" w:rsidR="0015100D" w:rsidRDefault="0015100D" w:rsidP="00E72DED">
      <w:pPr>
        <w:pStyle w:val="ListParagraph"/>
        <w:numPr>
          <w:ilvl w:val="0"/>
          <w:numId w:val="19"/>
        </w:numPr>
      </w:pPr>
      <w:proofErr w:type="spellStart"/>
      <w:r>
        <w:t>Quickscan</w:t>
      </w:r>
      <w:proofErr w:type="spellEnd"/>
      <w:r>
        <w:t xml:space="preserve"> juridische aspecten</w:t>
      </w:r>
    </w:p>
    <w:p w14:paraId="73F07922" w14:textId="3DA88FFE" w:rsidR="00F15465" w:rsidRDefault="00F15465" w:rsidP="00F15465">
      <w:pPr>
        <w:pStyle w:val="ListParagraph"/>
      </w:pPr>
      <w:r>
        <w:t xml:space="preserve">In deze </w:t>
      </w:r>
      <w:proofErr w:type="spellStart"/>
      <w:r>
        <w:t>quickscan</w:t>
      </w:r>
      <w:proofErr w:type="spellEnd"/>
      <w:r>
        <w:t xml:space="preserve"> kijkt men naar de </w:t>
      </w:r>
      <w:r w:rsidR="0074686E">
        <w:t xml:space="preserve">juridische kaders. Men kan benieuwd zijn naar wat er momenteel mag op een bepaalde plek. Wat zeggen de structuurvisies, beleidsstukken en hoe zit het met het eigendom? </w:t>
      </w:r>
    </w:p>
    <w:p w14:paraId="5553AB78" w14:textId="77777777" w:rsidR="00244A2E" w:rsidRDefault="00244A2E" w:rsidP="00244A2E"/>
    <w:p w14:paraId="637FE53E" w14:textId="0F44BED6" w:rsidR="00244A2E" w:rsidRDefault="00244A2E" w:rsidP="00E72DED">
      <w:pPr>
        <w:pStyle w:val="ListParagraph"/>
        <w:numPr>
          <w:ilvl w:val="0"/>
          <w:numId w:val="19"/>
        </w:numPr>
      </w:pPr>
      <w:proofErr w:type="spellStart"/>
      <w:r>
        <w:t>Quickscan</w:t>
      </w:r>
      <w:proofErr w:type="spellEnd"/>
      <w:r>
        <w:t xml:space="preserve"> </w:t>
      </w:r>
      <w:r w:rsidR="0015100D">
        <w:t>identiteit</w:t>
      </w:r>
      <w:r w:rsidR="00F84660">
        <w:br/>
        <w:t xml:space="preserve">De </w:t>
      </w:r>
      <w:proofErr w:type="spellStart"/>
      <w:r w:rsidR="00F84660">
        <w:t>quickscan</w:t>
      </w:r>
      <w:proofErr w:type="spellEnd"/>
      <w:r w:rsidR="00F84660">
        <w:t xml:space="preserve"> identiteit kan men uitvoeren om de identiteit van een gebied te onderzoeken. </w:t>
      </w:r>
      <w:r w:rsidR="00E02AFD">
        <w:t xml:space="preserve">Van welk bouwjaar zijn de panden in het onderzoeksgebied en de omgeving, en zijn er monumenten? </w:t>
      </w:r>
      <w:r w:rsidR="00F84660">
        <w:t xml:space="preserve"> </w:t>
      </w:r>
    </w:p>
    <w:p w14:paraId="07DEF46B" w14:textId="77777777" w:rsidR="0015100D" w:rsidRDefault="0015100D" w:rsidP="00244A2E"/>
    <w:p w14:paraId="6AA854ED" w14:textId="32C25F91" w:rsidR="00441D82" w:rsidRDefault="0015100D" w:rsidP="00441D82">
      <w:pPr>
        <w:pStyle w:val="ListParagraph"/>
        <w:numPr>
          <w:ilvl w:val="0"/>
          <w:numId w:val="19"/>
        </w:numPr>
      </w:pPr>
      <w:proofErr w:type="spellStart"/>
      <w:r>
        <w:t>Quickscan</w:t>
      </w:r>
      <w:proofErr w:type="spellEnd"/>
      <w:r>
        <w:t xml:space="preserve"> markttechnische aspecten</w:t>
      </w:r>
    </w:p>
    <w:p w14:paraId="509C6056" w14:textId="564310FE" w:rsidR="00441D82" w:rsidRDefault="00441D82" w:rsidP="00441D82">
      <w:pPr>
        <w:ind w:left="708"/>
      </w:pPr>
      <w:r>
        <w:t xml:space="preserve">De </w:t>
      </w:r>
      <w:proofErr w:type="spellStart"/>
      <w:r>
        <w:t>quickscan</w:t>
      </w:r>
      <w:proofErr w:type="spellEnd"/>
      <w:r>
        <w:t xml:space="preserve"> markttechnische aspecten kan men doen wanneer men wil weten wat vraag en aanbod is een bepaald gebied. Welke </w:t>
      </w:r>
      <w:r w:rsidR="00036830">
        <w:t xml:space="preserve">doelgroepen </w:t>
      </w:r>
      <w:r w:rsidR="0F90E65F">
        <w:t xml:space="preserve">zijn </w:t>
      </w:r>
      <w:r w:rsidR="00036830">
        <w:t xml:space="preserve">er te verwachten en wat </w:t>
      </w:r>
      <w:r w:rsidR="10560DAD">
        <w:t xml:space="preserve">is </w:t>
      </w:r>
      <w:r w:rsidR="00036830">
        <w:t xml:space="preserve">de woningwaarde in de omgeving. </w:t>
      </w:r>
    </w:p>
    <w:p w14:paraId="44CC9BDA" w14:textId="77777777" w:rsidR="002C0F7C" w:rsidRDefault="002C0F7C" w:rsidP="006638A4"/>
    <w:p w14:paraId="1DF107E3" w14:textId="43FE1BD6" w:rsidR="0015100D" w:rsidRDefault="0015100D" w:rsidP="00E72DED">
      <w:pPr>
        <w:pStyle w:val="ListParagraph"/>
        <w:numPr>
          <w:ilvl w:val="0"/>
          <w:numId w:val="19"/>
        </w:numPr>
      </w:pPr>
      <w:proofErr w:type="spellStart"/>
      <w:r>
        <w:t>Quickscan</w:t>
      </w:r>
      <w:proofErr w:type="spellEnd"/>
      <w:r>
        <w:t xml:space="preserve"> </w:t>
      </w:r>
      <w:r w:rsidR="7FCB8193">
        <w:t>financiële</w:t>
      </w:r>
      <w:r>
        <w:t xml:space="preserve"> aspecten</w:t>
      </w:r>
    </w:p>
    <w:p w14:paraId="5FC4ECF2" w14:textId="1E9C4F24" w:rsidR="00036830" w:rsidRDefault="003D0684" w:rsidP="00036830">
      <w:pPr>
        <w:ind w:left="720"/>
      </w:pPr>
      <w:r>
        <w:t xml:space="preserve">De resultaten van de hierboven benoemde </w:t>
      </w:r>
      <w:proofErr w:type="spellStart"/>
      <w:r>
        <w:t>quickscans</w:t>
      </w:r>
      <w:proofErr w:type="spellEnd"/>
      <w:r>
        <w:t xml:space="preserve"> voeden de </w:t>
      </w:r>
      <w:proofErr w:type="spellStart"/>
      <w:r>
        <w:t>quickscan</w:t>
      </w:r>
      <w:proofErr w:type="spellEnd"/>
      <w:r>
        <w:t xml:space="preserve"> financiën. </w:t>
      </w:r>
      <w:r w:rsidR="00B97A47">
        <w:t xml:space="preserve">In deze </w:t>
      </w:r>
      <w:proofErr w:type="spellStart"/>
      <w:r w:rsidR="00B97A47">
        <w:t>quickscan</w:t>
      </w:r>
      <w:proofErr w:type="spellEnd"/>
      <w:r w:rsidR="00B97A47">
        <w:t xml:space="preserve"> kan men kosten, inkomsten, risico’s en financiering onderzoeken om te komen tot de </w:t>
      </w:r>
      <w:r w:rsidR="00907F38">
        <w:t xml:space="preserve">eerste prognose over het rendabel zijn van een initiatief. </w:t>
      </w:r>
    </w:p>
    <w:p w14:paraId="1DCEB4E7" w14:textId="77777777" w:rsidR="00907F38" w:rsidRDefault="00907F38" w:rsidP="00907F38"/>
    <w:p w14:paraId="0AE2DBFF" w14:textId="5678D188" w:rsidR="00907F38" w:rsidRDefault="00907F38" w:rsidP="00907F38">
      <w:r>
        <w:t xml:space="preserve">Wanneer een </w:t>
      </w:r>
      <w:proofErr w:type="spellStart"/>
      <w:r>
        <w:t>quickscan</w:t>
      </w:r>
      <w:proofErr w:type="spellEnd"/>
      <w:r>
        <w:t xml:space="preserve"> niet </w:t>
      </w:r>
      <w:r w:rsidR="000D243D">
        <w:t xml:space="preserve">tot </w:t>
      </w:r>
      <w:r w:rsidR="2E2957D5">
        <w:t xml:space="preserve">het gewenste </w:t>
      </w:r>
      <w:r w:rsidR="000D243D">
        <w:t>resultaat leidt</w:t>
      </w:r>
      <w:r w:rsidR="66B264F7">
        <w:t>,</w:t>
      </w:r>
      <w:r w:rsidR="000D243D">
        <w:t xml:space="preserve"> kan men de </w:t>
      </w:r>
      <w:proofErr w:type="spellStart"/>
      <w:r w:rsidR="000D243D">
        <w:t>onderzoeksgrens</w:t>
      </w:r>
      <w:proofErr w:type="spellEnd"/>
      <w:r w:rsidR="009C2A61">
        <w:t xml:space="preserve"> of het schetsontwerp </w:t>
      </w:r>
      <w:r w:rsidR="000D243D">
        <w:t xml:space="preserve">veranderen. Wanneer men </w:t>
      </w:r>
      <w:r w:rsidR="0098202E">
        <w:t xml:space="preserve">tevreden is met de uitkomsten van de </w:t>
      </w:r>
      <w:proofErr w:type="spellStart"/>
      <w:r w:rsidR="0098202E">
        <w:t>quickscans</w:t>
      </w:r>
      <w:proofErr w:type="spellEnd"/>
      <w:r w:rsidR="0098202E">
        <w:t xml:space="preserve"> die uitgevoerd zijn</w:t>
      </w:r>
      <w:r w:rsidR="00D23600">
        <w:t>,</w:t>
      </w:r>
      <w:r w:rsidR="00675CDD">
        <w:t xml:space="preserve"> kan dit samengevoegd worden in een voorstel</w:t>
      </w:r>
      <w:r w:rsidR="009C2A61">
        <w:t xml:space="preserve"> en voorgelegd worden aan de beslissingsbevoegde binnen de organisatie. </w:t>
      </w:r>
      <w:r w:rsidR="001C7319">
        <w:t>Wanneer intern akkoord</w:t>
      </w:r>
      <w:r w:rsidR="00D23600">
        <w:t>,</w:t>
      </w:r>
      <w:r w:rsidR="001C7319">
        <w:t xml:space="preserve"> kan een voorstel voorgelegd worden aan het bevoegd gezag. </w:t>
      </w:r>
      <w:r w:rsidR="00FA264F">
        <w:t xml:space="preserve">Het bevoegd gezag zal in het eigen proces het voorstel verkennen en komen tot een </w:t>
      </w:r>
      <w:r w:rsidR="00D23600">
        <w:t>principeakkoord</w:t>
      </w:r>
      <w:r w:rsidR="00FA264F">
        <w:t xml:space="preserve"> of </w:t>
      </w:r>
      <w:r w:rsidR="008A4E64">
        <w:t xml:space="preserve">afwijzing van het voorstel. Bij een </w:t>
      </w:r>
      <w:r w:rsidR="00D23600">
        <w:t>principeakkoord</w:t>
      </w:r>
      <w:r w:rsidR="008A4E64">
        <w:t xml:space="preserve"> kan men verder gaan naar de haalbaarheidsfase van gebiedsontwikkeling. Bij afwijzing kan men het plan aanpassen</w:t>
      </w:r>
      <w:r w:rsidR="005B253A">
        <w:t xml:space="preserve">, het initiatief stopzetten of bezwaar maken op dit besluit.  </w:t>
      </w:r>
    </w:p>
    <w:p w14:paraId="55B156D5" w14:textId="77F061AA" w:rsidR="006D00E1" w:rsidRDefault="00D110E1" w:rsidP="00C479DE">
      <w:pPr>
        <w:keepNext/>
      </w:pPr>
      <w:r>
        <w:rPr>
          <w:noProof/>
        </w:rPr>
        <w:drawing>
          <wp:inline distT="0" distB="0" distL="0" distR="0" wp14:anchorId="40A4E20F" wp14:editId="4E27103D">
            <wp:extent cx="5473700" cy="2197100"/>
            <wp:effectExtent l="0" t="0" r="0" b="0"/>
            <wp:docPr id="7658681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73700" cy="2197100"/>
                    </a:xfrm>
                    <a:prstGeom prst="rect">
                      <a:avLst/>
                    </a:prstGeom>
                    <a:noFill/>
                    <a:ln>
                      <a:noFill/>
                    </a:ln>
                  </pic:spPr>
                </pic:pic>
              </a:graphicData>
            </a:graphic>
          </wp:inline>
        </w:drawing>
      </w:r>
    </w:p>
    <w:p w14:paraId="723F60D8" w14:textId="1414A4A4" w:rsidR="002C0F7C" w:rsidRDefault="00C479DE" w:rsidP="00C479DE">
      <w:pPr>
        <w:pStyle w:val="Caption"/>
      </w:pPr>
      <w:r>
        <w:t xml:space="preserve">Figuur </w:t>
      </w:r>
      <w:r>
        <w:fldChar w:fldCharType="begin"/>
      </w:r>
      <w:r>
        <w:instrText>SEQ Figuur \* ARABIC</w:instrText>
      </w:r>
      <w:r>
        <w:fldChar w:fldCharType="separate"/>
      </w:r>
      <w:r w:rsidR="008E54C0">
        <w:rPr>
          <w:noProof/>
        </w:rPr>
        <w:t>5</w:t>
      </w:r>
      <w:r>
        <w:fldChar w:fldCharType="end"/>
      </w:r>
      <w:r>
        <w:t xml:space="preserve">: </w:t>
      </w:r>
      <w:proofErr w:type="spellStart"/>
      <w:r>
        <w:t>Subproces</w:t>
      </w:r>
      <w:proofErr w:type="spellEnd"/>
      <w:r>
        <w:t xml:space="preserve"> initiatiefase </w:t>
      </w:r>
      <w:proofErr w:type="spellStart"/>
      <w:r>
        <w:t>gebiedontwikkeling</w:t>
      </w:r>
      <w:proofErr w:type="spellEnd"/>
    </w:p>
    <w:p w14:paraId="015D9812" w14:textId="77777777" w:rsidR="00D23600" w:rsidRDefault="00D23600" w:rsidP="006D00E1"/>
    <w:p w14:paraId="73B42641" w14:textId="77777777" w:rsidR="0013395C" w:rsidRPr="00D23600" w:rsidRDefault="0013395C" w:rsidP="006D00E1"/>
    <w:p w14:paraId="6CB560C4" w14:textId="66231D3D" w:rsidR="005B253A" w:rsidRDefault="005B253A" w:rsidP="005B253A">
      <w:pPr>
        <w:pStyle w:val="Heading3"/>
      </w:pPr>
      <w:bookmarkStart w:id="13" w:name="_Toc189770345"/>
      <w:r>
        <w:t xml:space="preserve">Detailproces </w:t>
      </w:r>
      <w:proofErr w:type="spellStart"/>
      <w:r>
        <w:t>Quickscan</w:t>
      </w:r>
      <w:proofErr w:type="spellEnd"/>
      <w:r>
        <w:t xml:space="preserve"> </w:t>
      </w:r>
      <w:r w:rsidR="00817F53">
        <w:t>topografie</w:t>
      </w:r>
      <w:bookmarkEnd w:id="13"/>
    </w:p>
    <w:p w14:paraId="3E04ACBE" w14:textId="740B2C24" w:rsidR="002C0F7C" w:rsidRDefault="5371F96A" w:rsidP="2CED6EE9">
      <w:r>
        <w:t xml:space="preserve">Om een idee te geven van alle </w:t>
      </w:r>
      <w:proofErr w:type="spellStart"/>
      <w:r>
        <w:t>Quickscans</w:t>
      </w:r>
      <w:proofErr w:type="spellEnd"/>
      <w:r>
        <w:t xml:space="preserve"> die in dit project zijn beschreven en beschikbaar via de GitHub omgeving, wordt hier </w:t>
      </w:r>
      <w:r w:rsidR="00A10B16">
        <w:t xml:space="preserve">het detailproces van de </w:t>
      </w:r>
      <w:proofErr w:type="spellStart"/>
      <w:r w:rsidR="00A10B16">
        <w:t>quickscan</w:t>
      </w:r>
      <w:proofErr w:type="spellEnd"/>
      <w:r w:rsidR="00A10B16">
        <w:t xml:space="preserve"> topografie getoond. Deze </w:t>
      </w:r>
      <w:r w:rsidR="00E12809">
        <w:t xml:space="preserve">kan bestaan uit verschillende scans waarbij bepaalde </w:t>
      </w:r>
      <w:r w:rsidR="00817F53">
        <w:t>databronnen</w:t>
      </w:r>
      <w:r w:rsidR="00E12809">
        <w:t xml:space="preserve"> worden bevraagd</w:t>
      </w:r>
      <w:r w:rsidR="00817F53">
        <w:t>. Dit kunnen openbare datasets zijn</w:t>
      </w:r>
      <w:r w:rsidR="0092379D">
        <w:t xml:space="preserve"> en ook onderzoeks-rapportages van marktpartijen. </w:t>
      </w:r>
    </w:p>
    <w:p w14:paraId="118E4248" w14:textId="77777777" w:rsidR="002C0F7C" w:rsidRDefault="002C0F7C" w:rsidP="006638A4"/>
    <w:p w14:paraId="389014B6" w14:textId="77777777" w:rsidR="00C479DE" w:rsidRDefault="00817F53" w:rsidP="00C479DE">
      <w:pPr>
        <w:keepNext/>
      </w:pPr>
      <w:r>
        <w:rPr>
          <w:noProof/>
        </w:rPr>
        <w:drawing>
          <wp:inline distT="0" distB="0" distL="0" distR="0" wp14:anchorId="5BD76B3D" wp14:editId="29039D1D">
            <wp:extent cx="5480685" cy="2559050"/>
            <wp:effectExtent l="0" t="0" r="5715" b="0"/>
            <wp:docPr id="176063482" name="Picture 18" descr="A black and white image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3482" name="Picture 18" descr="A black and white image of a li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0685" cy="2559050"/>
                    </a:xfrm>
                    <a:prstGeom prst="rect">
                      <a:avLst/>
                    </a:prstGeom>
                    <a:noFill/>
                    <a:ln>
                      <a:noFill/>
                    </a:ln>
                  </pic:spPr>
                </pic:pic>
              </a:graphicData>
            </a:graphic>
          </wp:inline>
        </w:drawing>
      </w:r>
    </w:p>
    <w:p w14:paraId="7F9B5182" w14:textId="1D9535DD" w:rsidR="002C0F7C" w:rsidRDefault="00C479DE" w:rsidP="00C479DE">
      <w:pPr>
        <w:pStyle w:val="Caption"/>
      </w:pPr>
      <w:r>
        <w:t xml:space="preserve">Figuur </w:t>
      </w:r>
      <w:r>
        <w:fldChar w:fldCharType="begin"/>
      </w:r>
      <w:r>
        <w:instrText>SEQ Figuur \* ARABIC</w:instrText>
      </w:r>
      <w:r>
        <w:fldChar w:fldCharType="separate"/>
      </w:r>
      <w:r w:rsidR="008E54C0">
        <w:rPr>
          <w:noProof/>
        </w:rPr>
        <w:t>6</w:t>
      </w:r>
      <w:r>
        <w:fldChar w:fldCharType="end"/>
      </w:r>
      <w:r>
        <w:t xml:space="preserve">: Detailproces </w:t>
      </w:r>
      <w:proofErr w:type="spellStart"/>
      <w:r>
        <w:t>quickscan</w:t>
      </w:r>
      <w:proofErr w:type="spellEnd"/>
      <w:r>
        <w:t xml:space="preserve"> topografie gebiedsontwikkeling</w:t>
      </w:r>
    </w:p>
    <w:p w14:paraId="11678718" w14:textId="77777777" w:rsidR="002C0F7C" w:rsidRDefault="002C0F7C" w:rsidP="006638A4"/>
    <w:p w14:paraId="2D85CD0C" w14:textId="61EF26F5" w:rsidR="00CF34DF" w:rsidRDefault="0013395C" w:rsidP="2CED6EE9">
      <w:r>
        <w:rPr>
          <w:noProof/>
        </w:rPr>
        <w:drawing>
          <wp:anchor distT="0" distB="0" distL="114300" distR="114300" simplePos="0" relativeHeight="251658275" behindDoc="0" locked="0" layoutInCell="1" allowOverlap="1" wp14:anchorId="0C6441F2" wp14:editId="66A0C2D3">
            <wp:simplePos x="0" y="0"/>
            <wp:positionH relativeFrom="margin">
              <wp:posOffset>0</wp:posOffset>
            </wp:positionH>
            <wp:positionV relativeFrom="paragraph">
              <wp:posOffset>136525</wp:posOffset>
            </wp:positionV>
            <wp:extent cx="2908300" cy="3810000"/>
            <wp:effectExtent l="0" t="0" r="6350" b="0"/>
            <wp:wrapSquare wrapText="bothSides"/>
            <wp:docPr id="6527337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73431" b="25532"/>
                    <a:stretch/>
                  </pic:blipFill>
                  <pic:spPr bwMode="auto">
                    <a:xfrm>
                      <a:off x="0" y="0"/>
                      <a:ext cx="2908300" cy="38100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270" behindDoc="0" locked="0" layoutInCell="1" allowOverlap="1" wp14:anchorId="2F4BB835" wp14:editId="16EEEA57">
                <wp:simplePos x="0" y="0"/>
                <wp:positionH relativeFrom="column">
                  <wp:posOffset>0</wp:posOffset>
                </wp:positionH>
                <wp:positionV relativeFrom="paragraph">
                  <wp:posOffset>4003950</wp:posOffset>
                </wp:positionV>
                <wp:extent cx="2908300" cy="635"/>
                <wp:effectExtent l="0" t="0" r="0" b="0"/>
                <wp:wrapSquare wrapText="bothSides"/>
                <wp:docPr id="1321988726" name="Text Box 1"/>
                <wp:cNvGraphicFramePr/>
                <a:graphic xmlns:a="http://schemas.openxmlformats.org/drawingml/2006/main">
                  <a:graphicData uri="http://schemas.microsoft.com/office/word/2010/wordprocessingShape">
                    <wps:wsp>
                      <wps:cNvSpPr txBox="1"/>
                      <wps:spPr>
                        <a:xfrm>
                          <a:off x="0" y="0"/>
                          <a:ext cx="2908300" cy="635"/>
                        </a:xfrm>
                        <a:prstGeom prst="rect">
                          <a:avLst/>
                        </a:prstGeom>
                        <a:solidFill>
                          <a:prstClr val="white"/>
                        </a:solidFill>
                        <a:ln>
                          <a:noFill/>
                        </a:ln>
                      </wps:spPr>
                      <wps:txbx>
                        <w:txbxContent>
                          <w:p w14:paraId="120D084D" w14:textId="4187194F" w:rsidR="00CF34DF" w:rsidRPr="004676B1" w:rsidRDefault="00CF34DF" w:rsidP="00CF34DF">
                            <w:pPr>
                              <w:pStyle w:val="Caption"/>
                              <w:rPr>
                                <w:noProof/>
                                <w:color w:val="3C3C3C" w:themeColor="text1"/>
                                <w:sz w:val="20"/>
                                <w:szCs w:val="20"/>
                              </w:rPr>
                            </w:pPr>
                            <w:r>
                              <w:t xml:space="preserve">Figuur </w:t>
                            </w:r>
                            <w:r>
                              <w:fldChar w:fldCharType="begin"/>
                            </w:r>
                            <w:r>
                              <w:instrText>SEQ Figuur \* ARABIC</w:instrText>
                            </w:r>
                            <w:r>
                              <w:fldChar w:fldCharType="separate"/>
                            </w:r>
                            <w:r w:rsidR="008E54C0">
                              <w:rPr>
                                <w:noProof/>
                              </w:rPr>
                              <w:t>7</w:t>
                            </w:r>
                            <w:r>
                              <w:fldChar w:fldCharType="end"/>
                            </w:r>
                            <w:r>
                              <w:t xml:space="preserve">: </w:t>
                            </w:r>
                            <w:r w:rsidR="00CA4229">
                              <w:t>F</w:t>
                            </w:r>
                            <w:r>
                              <w:t>ragment uit detailproces quickscan topografie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BB835" id="Text Box 1" o:spid="_x0000_s1027" type="#_x0000_t202" style="position:absolute;margin-left:0;margin-top:315.25pt;width:229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" stroked="f">
                <v:textbox style="mso-fit-shape-to-text:t" inset="0,0,0,0">
                  <w:txbxContent>
                    <w:p w14:paraId="120D084D" w14:textId="4187194F" w:rsidR="00CF34DF" w:rsidRPr="004676B1" w:rsidRDefault="00CF34DF" w:rsidP="00CF34DF">
                      <w:pPr>
                        <w:pStyle w:val="Caption"/>
                        <w:rPr>
                          <w:noProof/>
                          <w:color w:val="3C3C3C" w:themeColor="text1"/>
                          <w:sz w:val="20"/>
                          <w:szCs w:val="20"/>
                        </w:rPr>
                      </w:pPr>
                      <w:r>
                        <w:t xml:space="preserve">Figuur </w:t>
                      </w:r>
                      <w:r>
                        <w:fldChar w:fldCharType="begin"/>
                      </w:r>
                      <w:r>
                        <w:instrText>SEQ Figuur \* ARABIC</w:instrText>
                      </w:r>
                      <w:r>
                        <w:fldChar w:fldCharType="separate"/>
                      </w:r>
                      <w:r w:rsidR="008E54C0">
                        <w:rPr>
                          <w:noProof/>
                        </w:rPr>
                        <w:t>7</w:t>
                      </w:r>
                      <w:r>
                        <w:fldChar w:fldCharType="end"/>
                      </w:r>
                      <w:r>
                        <w:t xml:space="preserve">: </w:t>
                      </w:r>
                      <w:r w:rsidR="00CA4229">
                        <w:t>F</w:t>
                      </w:r>
                      <w:r>
                        <w:t>ragment uit detailproces quickscan topografie</w:t>
                      </w:r>
                    </w:p>
                  </w:txbxContent>
                </v:textbox>
                <w10:wrap type="square"/>
              </v:shape>
            </w:pict>
          </mc:Fallback>
        </mc:AlternateContent>
      </w:r>
      <w:r w:rsidR="00CA4229">
        <w:t xml:space="preserve">Bij het uitvoeren van de </w:t>
      </w:r>
      <w:proofErr w:type="spellStart"/>
      <w:r w:rsidR="00CA4229">
        <w:t>quicksan</w:t>
      </w:r>
      <w:proofErr w:type="spellEnd"/>
      <w:r w:rsidR="00CA4229">
        <w:t xml:space="preserve"> topografie is het mogelijk verschillende topografische aspecten van het plan te bekijken. </w:t>
      </w:r>
      <w:r w:rsidR="003D54FB">
        <w:t xml:space="preserve">Een gebiedsontwikkelaar bekijkt o.a. luchtfoto’s wanneer </w:t>
      </w:r>
      <w:r w:rsidR="00EA5A29">
        <w:t xml:space="preserve">inzicht in de locatie gewenst is. </w:t>
      </w:r>
      <w:r w:rsidR="003D54FB">
        <w:t xml:space="preserve">Bij een </w:t>
      </w:r>
      <w:r w:rsidR="00FF309E">
        <w:t xml:space="preserve">wens voor </w:t>
      </w:r>
      <w:r w:rsidR="00EA5A29">
        <w:t xml:space="preserve">inzicht in materialisatie </w:t>
      </w:r>
      <w:r w:rsidR="007F3ECC">
        <w:t xml:space="preserve">gebruikt </w:t>
      </w:r>
      <w:r w:rsidR="00FF309E">
        <w:t xml:space="preserve">men </w:t>
      </w:r>
      <w:r w:rsidR="007F3ECC">
        <w:t>data waar</w:t>
      </w:r>
      <w:r w:rsidR="00512E41">
        <w:t>in</w:t>
      </w:r>
      <w:r w:rsidR="007F3ECC">
        <w:t xml:space="preserve"> assets </w:t>
      </w:r>
      <w:r w:rsidR="00512E41">
        <w:t>van een gebied geregistreerd staan</w:t>
      </w:r>
      <w:r w:rsidR="007F3ECC">
        <w:t xml:space="preserve"> en wanneer inzicht in bebouwing gewenst is </w:t>
      </w:r>
      <w:r w:rsidR="0C478C79">
        <w:t>worden</w:t>
      </w:r>
      <w:r w:rsidR="007F3ECC">
        <w:t xml:space="preserve"> data waar</w:t>
      </w:r>
      <w:r w:rsidR="00512E41">
        <w:t>in</w:t>
      </w:r>
      <w:r w:rsidR="007F3ECC">
        <w:t xml:space="preserve"> de bebouwing ge</w:t>
      </w:r>
      <w:r w:rsidR="00512E41">
        <w:t>registreerd staat</w:t>
      </w:r>
      <w:r w:rsidR="6DA59487">
        <w:t xml:space="preserve"> bevraagd</w:t>
      </w:r>
      <w:r w:rsidR="007F3ECC">
        <w:t>.</w:t>
      </w:r>
      <w:r w:rsidR="004046C1">
        <w:t xml:space="preserve"> In de procesplaten zijn de </w:t>
      </w:r>
      <w:r w:rsidR="7E951FB7">
        <w:t xml:space="preserve">beschikbare </w:t>
      </w:r>
      <w:r w:rsidR="004046C1">
        <w:t xml:space="preserve">bronnen die </w:t>
      </w:r>
      <w:r w:rsidR="00C857CA">
        <w:t xml:space="preserve">hiervoor gebruikt kunnen worden ook getoond. Zo </w:t>
      </w:r>
      <w:r w:rsidR="00FF309E">
        <w:t xml:space="preserve">is een </w:t>
      </w:r>
      <w:r w:rsidR="0007407F">
        <w:t>open data</w:t>
      </w:r>
      <w:r w:rsidR="004C2D8F">
        <w:t>bron voo</w:t>
      </w:r>
      <w:r w:rsidR="006316A7">
        <w:t>r</w:t>
      </w:r>
      <w:r w:rsidR="00C857CA">
        <w:t xml:space="preserve"> het</w:t>
      </w:r>
      <w:r w:rsidR="006316A7">
        <w:t xml:space="preserve"> inventariseren van de materialisatie de Basisregistratie Grootschalige Topografie</w:t>
      </w:r>
      <w:r w:rsidR="00E2039A">
        <w:t xml:space="preserve"> (BGT)</w:t>
      </w:r>
      <w:r w:rsidR="006316A7">
        <w:t>.</w:t>
      </w:r>
      <w:r w:rsidR="00E2039A">
        <w:t xml:space="preserve"> Deze </w:t>
      </w:r>
      <w:r w:rsidR="0022647B">
        <w:t>is</w:t>
      </w:r>
      <w:r w:rsidR="00E2039A">
        <w:t xml:space="preserve"> beschikbaar </w:t>
      </w:r>
      <w:r w:rsidR="68C46C22">
        <w:t xml:space="preserve">via </w:t>
      </w:r>
      <w:r w:rsidR="00E2039A">
        <w:t>Publieke D</w:t>
      </w:r>
      <w:r w:rsidR="006100B4">
        <w:t>ienstverlening</w:t>
      </w:r>
      <w:r w:rsidR="00E2039A">
        <w:t xml:space="preserve"> Op de Kaart (PDOK)</w:t>
      </w:r>
      <w:r w:rsidR="006100B4">
        <w:t xml:space="preserve">. </w:t>
      </w:r>
      <w:r w:rsidR="0022647B">
        <w:t xml:space="preserve">De informatie kan aangevuld worden met informatie </w:t>
      </w:r>
      <w:r w:rsidR="00DB777D">
        <w:t>die door onderzoek vanuit een marktpartij wordt aangeleverd. Zo kan de Basisregistratie Adressen en Gebouwen</w:t>
      </w:r>
      <w:r w:rsidR="00487DC7">
        <w:t xml:space="preserve"> (BAG) voorzien in data over bebouwing in een gebied en kan een aanvullend</w:t>
      </w:r>
      <w:r w:rsidR="00B23C75">
        <w:t>e</w:t>
      </w:r>
      <w:r w:rsidR="00487DC7">
        <w:t xml:space="preserve"> asbest</w:t>
      </w:r>
      <w:r w:rsidR="00B23C75">
        <w:t>inventarisatie het inzicht bieden dat nodig is in de haalbaarheidsfase</w:t>
      </w:r>
      <w:r w:rsidR="00487DC7">
        <w:t>.</w:t>
      </w:r>
    </w:p>
    <w:p w14:paraId="271309E9" w14:textId="1F3CF5F9" w:rsidR="0052777C" w:rsidRDefault="0052777C" w:rsidP="0052777C">
      <w:pPr>
        <w:pStyle w:val="Heading2"/>
      </w:pPr>
      <w:bookmarkStart w:id="14" w:name="_Toc189770346"/>
      <w:r>
        <w:t>Conclusie proces</w:t>
      </w:r>
      <w:r w:rsidR="7A745332">
        <w:t>beschrijving gebiedsontwikkeling</w:t>
      </w:r>
      <w:bookmarkEnd w:id="14"/>
    </w:p>
    <w:p w14:paraId="44E2E22E" w14:textId="0A6FDC93" w:rsidR="00B23C75" w:rsidRDefault="00912EE6" w:rsidP="0052777C">
      <w:r>
        <w:t>I</w:t>
      </w:r>
      <w:r w:rsidR="00043ABB">
        <w:t xml:space="preserve">n dit deelproject </w:t>
      </w:r>
      <w:r>
        <w:t xml:space="preserve">is het proces van gebiedsontwikkeling </w:t>
      </w:r>
      <w:r w:rsidR="05C18871">
        <w:t>in kaart gebracht</w:t>
      </w:r>
      <w:r>
        <w:t>, waarbij</w:t>
      </w:r>
      <w:r w:rsidR="00043ABB">
        <w:t xml:space="preserve"> het hoofd</w:t>
      </w:r>
      <w:r>
        <w:t xml:space="preserve">proces </w:t>
      </w:r>
      <w:r w:rsidR="00043ABB">
        <w:t>en</w:t>
      </w:r>
      <w:r>
        <w:t xml:space="preserve"> de</w:t>
      </w:r>
      <w:r w:rsidR="00043ABB">
        <w:t xml:space="preserve"> sub-proces</w:t>
      </w:r>
      <w:r>
        <w:t>sen</w:t>
      </w:r>
      <w:r w:rsidR="00043ABB">
        <w:t xml:space="preserve"> van gebiedsontwikkeling</w:t>
      </w:r>
      <w:r>
        <w:t xml:space="preserve"> zijn beschreven</w:t>
      </w:r>
      <w:r w:rsidR="00043ABB">
        <w:t xml:space="preserve">. Aangezien het gebruik van </w:t>
      </w:r>
      <w:proofErr w:type="spellStart"/>
      <w:r w:rsidR="00043ABB">
        <w:t>GeoBIM</w:t>
      </w:r>
      <w:proofErr w:type="spellEnd"/>
      <w:r w:rsidR="00043ABB">
        <w:t xml:space="preserve"> </w:t>
      </w:r>
      <w:r w:rsidR="00B246C4">
        <w:t xml:space="preserve">concreet wordt in een meer gedetailleerde uitwerking van </w:t>
      </w:r>
      <w:r w:rsidR="009D4273">
        <w:t>het gebiedsontwikkeling</w:t>
      </w:r>
      <w:r w:rsidR="0002481E">
        <w:t>s</w:t>
      </w:r>
      <w:r w:rsidR="00B246C4">
        <w:t xml:space="preserve">proces, is dit binnen dit deelproject </w:t>
      </w:r>
      <w:r w:rsidR="5ACF6B6C">
        <w:t xml:space="preserve">ook </w:t>
      </w:r>
      <w:r w:rsidR="00B246C4">
        <w:t xml:space="preserve">uitgewerkt. </w:t>
      </w:r>
      <w:r>
        <w:t xml:space="preserve">De resulterende </w:t>
      </w:r>
      <w:r w:rsidR="00B246C4">
        <w:t>proces</w:t>
      </w:r>
      <w:r>
        <w:t xml:space="preserve">beschrijving </w:t>
      </w:r>
      <w:r w:rsidR="00B246C4">
        <w:t xml:space="preserve">is niet bedoeld als blauwdruk, maar als referentie voor </w:t>
      </w:r>
      <w:r w:rsidR="00CF3D7E">
        <w:t xml:space="preserve">de werkzaamheden </w:t>
      </w:r>
      <w:r w:rsidR="765E8640">
        <w:t xml:space="preserve">en activiteiten </w:t>
      </w:r>
      <w:r w:rsidR="00CF3D7E">
        <w:t xml:space="preserve">waarin gebiedsontwikkelaars zich herkennen. Deze herkenning is geverifieerd in de interviews die afgenomen zijn. </w:t>
      </w:r>
      <w:r w:rsidR="00D345B4">
        <w:t xml:space="preserve">Het proces kan in </w:t>
      </w:r>
      <w:r w:rsidR="048549A3">
        <w:t>het vervolg project</w:t>
      </w:r>
      <w:r w:rsidR="00D345B4">
        <w:t xml:space="preserve"> gebruikt worden als referentie om de businessrelevantie van bepaa</w:t>
      </w:r>
      <w:r>
        <w:t xml:space="preserve">lde </w:t>
      </w:r>
      <w:proofErr w:type="spellStart"/>
      <w:r>
        <w:t>GeoBIM</w:t>
      </w:r>
      <w:proofErr w:type="spellEnd"/>
      <w:r>
        <w:t xml:space="preserve"> oplossingen </w:t>
      </w:r>
      <w:r w:rsidR="008B6C53">
        <w:t xml:space="preserve">die ontwikkeld zullen worden </w:t>
      </w:r>
      <w:r>
        <w:t>(standaarden, methodieken, afspraken)</w:t>
      </w:r>
      <w:r w:rsidR="00D345B4">
        <w:t xml:space="preserve"> te duiden. Zo wordt voorkomen dat technische oplossingen </w:t>
      </w:r>
      <w:r>
        <w:t xml:space="preserve">worden ontwikkeld </w:t>
      </w:r>
      <w:r w:rsidR="00D345B4">
        <w:t xml:space="preserve">zonder koppeling naar de business. </w:t>
      </w:r>
    </w:p>
    <w:p w14:paraId="663AD11E" w14:textId="77777777" w:rsidR="00B23C75" w:rsidRDefault="00B23C75">
      <w:pPr>
        <w:spacing w:after="160"/>
      </w:pPr>
      <w:r>
        <w:br w:type="page"/>
      </w:r>
    </w:p>
    <w:p w14:paraId="728B6846" w14:textId="39ADEF1A" w:rsidR="00ED4EDE" w:rsidRDefault="00EE05AD" w:rsidP="00ED4EDE">
      <w:pPr>
        <w:pStyle w:val="Heading1"/>
      </w:pPr>
      <w:bookmarkStart w:id="15" w:name="_Toc189770347"/>
      <w:r>
        <w:t xml:space="preserve">User </w:t>
      </w:r>
      <w:proofErr w:type="spellStart"/>
      <w:r>
        <w:t>stories</w:t>
      </w:r>
      <w:bookmarkEnd w:id="15"/>
      <w:proofErr w:type="spellEnd"/>
    </w:p>
    <w:p w14:paraId="17E8272E" w14:textId="0C1968F2" w:rsidR="00497050" w:rsidRDefault="002519D5" w:rsidP="002519D5">
      <w:r>
        <w:t xml:space="preserve">Op basis van de procesplaten zijn </w:t>
      </w:r>
      <w:r w:rsidR="00EE05AD">
        <w:t xml:space="preserve">user </w:t>
      </w:r>
      <w:proofErr w:type="spellStart"/>
      <w:r w:rsidR="00EE05AD">
        <w:t>stories</w:t>
      </w:r>
      <w:proofErr w:type="spellEnd"/>
      <w:r>
        <w:t xml:space="preserve"> opgesteld. In totaal zijn er </w:t>
      </w:r>
      <w:r w:rsidR="008B2A70">
        <w:t xml:space="preserve">32 </w:t>
      </w:r>
      <w:r w:rsidR="00EE05AD">
        <w:t xml:space="preserve">user </w:t>
      </w:r>
      <w:proofErr w:type="spellStart"/>
      <w:r w:rsidR="00EE05AD">
        <w:t>stories</w:t>
      </w:r>
      <w:proofErr w:type="spellEnd"/>
      <w:r w:rsidR="008B2A70">
        <w:t xml:space="preserve"> </w:t>
      </w:r>
      <w:r w:rsidR="00912EE6">
        <w:t xml:space="preserve">voor </w:t>
      </w:r>
      <w:proofErr w:type="spellStart"/>
      <w:r w:rsidR="00912EE6">
        <w:t>GeoBIM</w:t>
      </w:r>
      <w:proofErr w:type="spellEnd"/>
      <w:r w:rsidR="00912EE6">
        <w:t xml:space="preserve"> integratie in gebiedsontwikkeling </w:t>
      </w:r>
      <w:r w:rsidR="008B2A70">
        <w:t>opgesteld</w:t>
      </w:r>
      <w:r w:rsidR="4D78E1C4">
        <w:t xml:space="preserve"> waarvan wordt verwacht dat hier versnelling kan worden gerealiseerd</w:t>
      </w:r>
      <w:r w:rsidR="004A2670">
        <w:rPr>
          <w:rStyle w:val="FootnoteReference"/>
        </w:rPr>
        <w:footnoteReference w:id="4"/>
      </w:r>
      <w:r w:rsidR="002313E5">
        <w:t>.</w:t>
      </w:r>
      <w:r w:rsidR="00481CFE">
        <w:t xml:space="preserve"> De </w:t>
      </w:r>
      <w:r w:rsidR="00EE05AD">
        <w:t xml:space="preserve">user </w:t>
      </w:r>
      <w:proofErr w:type="spellStart"/>
      <w:r w:rsidR="00EE05AD">
        <w:t>stories</w:t>
      </w:r>
      <w:proofErr w:type="spellEnd"/>
      <w:r w:rsidR="00497050">
        <w:t xml:space="preserve"> zijn zo rijk mogelijk uitgevraagd. Dit hebben wij gedaan door </w:t>
      </w:r>
      <w:r w:rsidR="00912EE6">
        <w:t>voor iedere</w:t>
      </w:r>
      <w:r w:rsidR="00497050">
        <w:t xml:space="preserve"> </w:t>
      </w:r>
      <w:r w:rsidR="00EE05AD">
        <w:t xml:space="preserve">user story </w:t>
      </w:r>
      <w:r w:rsidR="00497050">
        <w:t xml:space="preserve">de </w:t>
      </w:r>
      <w:r w:rsidR="00FD5C3D">
        <w:t>“</w:t>
      </w:r>
      <w:r w:rsidR="00497050">
        <w:t>wie</w:t>
      </w:r>
      <w:r w:rsidR="00FD5C3D">
        <w:t>”</w:t>
      </w:r>
      <w:r w:rsidR="00BB4261">
        <w:t xml:space="preserve">, </w:t>
      </w:r>
      <w:r w:rsidR="00FD5C3D">
        <w:t>“</w:t>
      </w:r>
      <w:r w:rsidR="00497050">
        <w:t>wat</w:t>
      </w:r>
      <w:r w:rsidR="00FD5C3D">
        <w:t>”</w:t>
      </w:r>
      <w:r w:rsidR="00BB4261">
        <w:t xml:space="preserve">, </w:t>
      </w:r>
      <w:r w:rsidR="00FD5C3D">
        <w:t>“</w:t>
      </w:r>
      <w:r w:rsidR="00497050">
        <w:t>waar</w:t>
      </w:r>
      <w:r w:rsidR="00FD5C3D">
        <w:t>”</w:t>
      </w:r>
      <w:r w:rsidR="00BB4261">
        <w:t xml:space="preserve">, </w:t>
      </w:r>
      <w:r w:rsidR="00FD5C3D">
        <w:t>“</w:t>
      </w:r>
      <w:r w:rsidR="00497050">
        <w:t>waarom</w:t>
      </w:r>
      <w:r w:rsidR="00FD5C3D">
        <w:t>”</w:t>
      </w:r>
      <w:r w:rsidR="00BB4261">
        <w:t xml:space="preserve">, </w:t>
      </w:r>
      <w:r w:rsidR="00FD5C3D">
        <w:t>“</w:t>
      </w:r>
      <w:r w:rsidR="00497050">
        <w:t>wanneer</w:t>
      </w:r>
      <w:r w:rsidR="00FD5C3D">
        <w:t>”</w:t>
      </w:r>
      <w:r w:rsidR="00497050">
        <w:t xml:space="preserve"> </w:t>
      </w:r>
      <w:r w:rsidR="00BB4261">
        <w:t xml:space="preserve">en </w:t>
      </w:r>
      <w:r w:rsidR="00FD5C3D">
        <w:t>“</w:t>
      </w:r>
      <w:r w:rsidR="00497050">
        <w:t>hoe</w:t>
      </w:r>
      <w:r w:rsidR="00FD5C3D">
        <w:t xml:space="preserve">” te adresseren. </w:t>
      </w:r>
      <w:r w:rsidR="00DD1B9B">
        <w:t xml:space="preserve">Daarnaast </w:t>
      </w:r>
      <w:r w:rsidR="00554B64">
        <w:t xml:space="preserve">is bij elke </w:t>
      </w:r>
      <w:r w:rsidR="00EE05AD">
        <w:t xml:space="preserve">user story </w:t>
      </w:r>
      <w:r w:rsidR="00554B64">
        <w:t xml:space="preserve">een functionele </w:t>
      </w:r>
      <w:r w:rsidR="00B35AF0">
        <w:t>behoefte</w:t>
      </w:r>
      <w:r w:rsidR="00554B64">
        <w:t xml:space="preserve"> benoemd. Moet </w:t>
      </w:r>
      <w:r w:rsidR="002768DC">
        <w:t>een mens of machine</w:t>
      </w:r>
      <w:r w:rsidR="00554B64">
        <w:t xml:space="preserve"> </w:t>
      </w:r>
      <w:r w:rsidR="002768DC">
        <w:t xml:space="preserve">in </w:t>
      </w:r>
      <w:r w:rsidR="00554B64">
        <w:t xml:space="preserve">de </w:t>
      </w:r>
      <w:r w:rsidR="00EE05AD">
        <w:t xml:space="preserve">user story </w:t>
      </w:r>
      <w:r w:rsidR="002768DC">
        <w:t>“zoeken</w:t>
      </w:r>
      <w:r w:rsidR="00B35AF0">
        <w:t>/</w:t>
      </w:r>
      <w:r w:rsidR="002768DC">
        <w:t xml:space="preserve">vinden”, “analyseren”, “rekenen”, “visualiseren”? </w:t>
      </w:r>
      <w:r w:rsidR="000F5367">
        <w:t>De</w:t>
      </w:r>
      <w:r w:rsidR="002671C3">
        <w:t xml:space="preserve"> verschillende</w:t>
      </w:r>
      <w:r w:rsidR="000F5367">
        <w:t xml:space="preserve"> functionele behoefte</w:t>
      </w:r>
      <w:r w:rsidR="002671C3">
        <w:t xml:space="preserve"> zijn beschreven door de beleidsprocessen</w:t>
      </w:r>
      <w:r w:rsidR="00EC5152">
        <w:t xml:space="preserve"> en bouwblokken voor Digitale Tweelingen</w:t>
      </w:r>
      <w:r w:rsidR="003B27D0">
        <w:rPr>
          <w:rStyle w:val="FootnoteReference"/>
        </w:rPr>
        <w:footnoteReference w:id="5"/>
      </w:r>
      <w:r w:rsidR="00EC5152">
        <w:t xml:space="preserve">. </w:t>
      </w:r>
      <w:r w:rsidR="00DD1B9B">
        <w:t xml:space="preserve">Tenslotte </w:t>
      </w:r>
      <w:r w:rsidR="00166AB2">
        <w:t xml:space="preserve">zijn de </w:t>
      </w:r>
      <w:r w:rsidR="00EE05AD">
        <w:t xml:space="preserve">user </w:t>
      </w:r>
      <w:proofErr w:type="spellStart"/>
      <w:r w:rsidR="00EE05AD">
        <w:t>stories</w:t>
      </w:r>
      <w:proofErr w:type="spellEnd"/>
      <w:r w:rsidR="00166AB2">
        <w:t xml:space="preserve"> van een label voorzien</w:t>
      </w:r>
      <w:r w:rsidR="00912EE6">
        <w:t xml:space="preserve"> om deze vervolgens te kunnen groeperen</w:t>
      </w:r>
      <w:r w:rsidR="00C344D0">
        <w:t xml:space="preserve">. </w:t>
      </w:r>
      <w:r w:rsidR="00BB4261">
        <w:t xml:space="preserve"> </w:t>
      </w:r>
    </w:p>
    <w:p w14:paraId="1D411533" w14:textId="77777777" w:rsidR="00497050" w:rsidRDefault="00497050" w:rsidP="002519D5"/>
    <w:p w14:paraId="0BF67933" w14:textId="77777777" w:rsidR="00C479DE" w:rsidRDefault="00166AB2" w:rsidP="00C479DE">
      <w:pPr>
        <w:keepNext/>
      </w:pPr>
      <w:r>
        <w:rPr>
          <w:noProof/>
        </w:rPr>
        <mc:AlternateContent>
          <mc:Choice Requires="wpg">
            <w:drawing>
              <wp:anchor distT="0" distB="0" distL="114300" distR="114300" simplePos="0" relativeHeight="251658264" behindDoc="0" locked="0" layoutInCell="1" allowOverlap="1" wp14:anchorId="197AB59A" wp14:editId="5E4D1FE2">
                <wp:simplePos x="0" y="0"/>
                <wp:positionH relativeFrom="column">
                  <wp:posOffset>3943938</wp:posOffset>
                </wp:positionH>
                <wp:positionV relativeFrom="paragraph">
                  <wp:posOffset>92777</wp:posOffset>
                </wp:positionV>
                <wp:extent cx="1439545" cy="1762012"/>
                <wp:effectExtent l="0" t="0" r="8255" b="0"/>
                <wp:wrapTight wrapText="bothSides">
                  <wp:wrapPolygon edited="0">
                    <wp:start x="0" y="0"/>
                    <wp:lineTo x="0" y="21257"/>
                    <wp:lineTo x="21438" y="21257"/>
                    <wp:lineTo x="21438" y="0"/>
                    <wp:lineTo x="0" y="0"/>
                  </wp:wrapPolygon>
                </wp:wrapTight>
                <wp:docPr id="846642414" name="Group 12"/>
                <wp:cNvGraphicFramePr/>
                <a:graphic xmlns:a="http://schemas.openxmlformats.org/drawingml/2006/main">
                  <a:graphicData uri="http://schemas.microsoft.com/office/word/2010/wordprocessingGroup">
                    <wpg:wgp>
                      <wpg:cNvGrpSpPr/>
                      <wpg:grpSpPr>
                        <a:xfrm>
                          <a:off x="0" y="0"/>
                          <a:ext cx="1439545" cy="1762012"/>
                          <a:chOff x="0" y="0"/>
                          <a:chExt cx="1439545" cy="1762012"/>
                        </a:xfrm>
                      </wpg:grpSpPr>
                      <pic:pic xmlns:pic="http://schemas.openxmlformats.org/drawingml/2006/picture">
                        <pic:nvPicPr>
                          <pic:cNvPr id="2085729901" name="Picture 1" descr="A group of text boxes&#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435100" cy="1259840"/>
                          </a:xfrm>
                          <a:prstGeom prst="rect">
                            <a:avLst/>
                          </a:prstGeom>
                        </pic:spPr>
                      </pic:pic>
                      <pic:pic xmlns:pic="http://schemas.openxmlformats.org/drawingml/2006/picture">
                        <pic:nvPicPr>
                          <pic:cNvPr id="1609015703" name="Picture 1" descr="A screenshot of a computer&#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1241947"/>
                            <a:ext cx="1439545" cy="520065"/>
                          </a:xfrm>
                          <a:prstGeom prst="rect">
                            <a:avLst/>
                          </a:prstGeom>
                        </pic:spPr>
                      </pic:pic>
                    </wpg:wgp>
                  </a:graphicData>
                </a:graphic>
              </wp:anchor>
            </w:drawing>
          </mc:Choice>
          <mc:Fallback xmlns:arto="http://schemas.microsoft.com/office/word/2006/arto">
            <w:pict>
              <v:group w14:anchorId="4781E358" id="Group 12" o:spid="_x0000_s1026" style="position:absolute;margin-left:310.55pt;margin-top:7.3pt;width:113.35pt;height:138.75pt;z-index:251655194" coordsize="14395,1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group of text boxes&#10;&#10;Description automatically generated" style="position:absolute;width:14351;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">
                  <v:imagedata r:id="rId38" o:title="A group of text boxes&#10;&#10;Description automatically generated"/>
                </v:shape>
                <v:shape id="Picture 1" o:spid="_x0000_s1028" type="#_x0000_t75" alt="A screenshot of a computer&#10;&#10;Description automatically generated" style="position:absolute;top:12419;width:14395;height: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">
                  <v:imagedata r:id="rId39" o:title="A screenshot of a computer&#10;&#10;Description automatically generated"/>
                </v:shape>
                <w10:wrap type="tight"/>
              </v:group>
            </w:pict>
          </mc:Fallback>
        </mc:AlternateContent>
      </w:r>
      <w:r w:rsidR="00497050" w:rsidRPr="00497050">
        <w:rPr>
          <w:noProof/>
        </w:rPr>
        <w:drawing>
          <wp:anchor distT="0" distB="0" distL="114300" distR="114300" simplePos="0" relativeHeight="251658263" behindDoc="1" locked="0" layoutInCell="1" allowOverlap="1" wp14:anchorId="147F2641" wp14:editId="77BE659D">
            <wp:simplePos x="0" y="0"/>
            <wp:positionH relativeFrom="column">
              <wp:posOffset>1562735</wp:posOffset>
            </wp:positionH>
            <wp:positionV relativeFrom="paragraph">
              <wp:posOffset>6985</wp:posOffset>
            </wp:positionV>
            <wp:extent cx="2230755" cy="2210435"/>
            <wp:effectExtent l="0" t="0" r="0" b="0"/>
            <wp:wrapTight wrapText="bothSides">
              <wp:wrapPolygon edited="0">
                <wp:start x="0" y="0"/>
                <wp:lineTo x="0" y="21408"/>
                <wp:lineTo x="21397" y="21408"/>
                <wp:lineTo x="21397" y="0"/>
                <wp:lineTo x="0" y="0"/>
              </wp:wrapPolygon>
            </wp:wrapTight>
            <wp:docPr id="4607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1885"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30755" cy="2210435"/>
                    </a:xfrm>
                    <a:prstGeom prst="rect">
                      <a:avLst/>
                    </a:prstGeom>
                  </pic:spPr>
                </pic:pic>
              </a:graphicData>
            </a:graphic>
            <wp14:sizeRelH relativeFrom="margin">
              <wp14:pctWidth>0</wp14:pctWidth>
            </wp14:sizeRelH>
            <wp14:sizeRelV relativeFrom="margin">
              <wp14:pctHeight>0</wp14:pctHeight>
            </wp14:sizeRelV>
          </wp:anchor>
        </w:drawing>
      </w:r>
      <w:r w:rsidR="0092329E" w:rsidRPr="0092329E">
        <w:rPr>
          <w:noProof/>
        </w:rPr>
        <w:drawing>
          <wp:anchor distT="0" distB="0" distL="114300" distR="114300" simplePos="0" relativeHeight="251658278" behindDoc="1" locked="0" layoutInCell="1" allowOverlap="1" wp14:anchorId="27B88D1C" wp14:editId="3C57ADE9">
            <wp:simplePos x="0" y="0"/>
            <wp:positionH relativeFrom="column">
              <wp:posOffset>1270</wp:posOffset>
            </wp:positionH>
            <wp:positionV relativeFrom="paragraph">
              <wp:posOffset>-3810</wp:posOffset>
            </wp:positionV>
            <wp:extent cx="1425575" cy="2545080"/>
            <wp:effectExtent l="0" t="0" r="3175" b="7620"/>
            <wp:wrapTight wrapText="bothSides">
              <wp:wrapPolygon edited="0">
                <wp:start x="0" y="0"/>
                <wp:lineTo x="0" y="21503"/>
                <wp:lineTo x="21359" y="21503"/>
                <wp:lineTo x="21359" y="0"/>
                <wp:lineTo x="0" y="0"/>
              </wp:wrapPolygon>
            </wp:wrapTight>
            <wp:docPr id="322246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4625" name="Picture 1" descr="A screen 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25575" cy="2545080"/>
                    </a:xfrm>
                    <a:prstGeom prst="rect">
                      <a:avLst/>
                    </a:prstGeom>
                  </pic:spPr>
                </pic:pic>
              </a:graphicData>
            </a:graphic>
          </wp:anchor>
        </w:drawing>
      </w:r>
    </w:p>
    <w:p w14:paraId="099449DD" w14:textId="2B0EDA86" w:rsidR="00C479DE" w:rsidRDefault="00C479DE" w:rsidP="00C479DE">
      <w:pPr>
        <w:pStyle w:val="Caption"/>
      </w:pPr>
      <w:bookmarkStart w:id="16" w:name="_Ref185929255"/>
      <w:bookmarkStart w:id="17" w:name="_Ref185929223"/>
      <w:r>
        <w:t xml:space="preserve">Figuur </w:t>
      </w:r>
      <w:r>
        <w:fldChar w:fldCharType="begin"/>
      </w:r>
      <w:r>
        <w:instrText>SEQ Figuur \* ARABIC</w:instrText>
      </w:r>
      <w:r>
        <w:fldChar w:fldCharType="separate"/>
      </w:r>
      <w:r w:rsidR="008E54C0">
        <w:rPr>
          <w:noProof/>
        </w:rPr>
        <w:t>8</w:t>
      </w:r>
      <w:r>
        <w:fldChar w:fldCharType="end"/>
      </w:r>
      <w:bookmarkEnd w:id="16"/>
      <w:r>
        <w:t>: User story template,</w:t>
      </w:r>
      <w:r w:rsidR="002C6C5D">
        <w:t xml:space="preserve"> functionele </w:t>
      </w:r>
      <w:r w:rsidR="00DD1B9B">
        <w:t xml:space="preserve">ondersteuning </w:t>
      </w:r>
      <w:r>
        <w:t>en labels</w:t>
      </w:r>
      <w:bookmarkEnd w:id="17"/>
    </w:p>
    <w:p w14:paraId="1BC2EA28" w14:textId="37CD6F1D" w:rsidR="006A032A" w:rsidRPr="0017584A" w:rsidRDefault="006610BD" w:rsidP="006A032A">
      <w:pPr>
        <w:pStyle w:val="Heading3"/>
      </w:pPr>
      <w:bookmarkStart w:id="18" w:name="_Toc189770348"/>
      <w:r>
        <w:t>W</w:t>
      </w:r>
      <w:r w:rsidR="00546E24">
        <w:t>orkshop</w:t>
      </w:r>
      <w:bookmarkEnd w:id="18"/>
    </w:p>
    <w:p w14:paraId="37465CB2" w14:textId="3D71B221" w:rsidR="00081005" w:rsidRDefault="007055E9" w:rsidP="006A032A">
      <w:r>
        <w:t xml:space="preserve">De workshop voor het opstellen van de </w:t>
      </w:r>
      <w:r w:rsidR="00EE05AD">
        <w:t xml:space="preserve">user </w:t>
      </w:r>
      <w:proofErr w:type="spellStart"/>
      <w:r w:rsidR="00EE05AD">
        <w:t>stories</w:t>
      </w:r>
      <w:proofErr w:type="spellEnd"/>
      <w:r>
        <w:t xml:space="preserve"> is gehouden bij de </w:t>
      </w:r>
      <w:r w:rsidR="00CE57BA">
        <w:t xml:space="preserve">brancheorganisatie van project- en gebiedsontwikkelaars NEPROM. </w:t>
      </w:r>
      <w:r w:rsidR="00FB5756">
        <w:t xml:space="preserve">Als start van deze workshop, </w:t>
      </w:r>
      <w:r w:rsidR="00CE57BA">
        <w:t>is</w:t>
      </w:r>
      <w:r w:rsidR="00081005">
        <w:t xml:space="preserve"> kennis over </w:t>
      </w:r>
      <w:proofErr w:type="spellStart"/>
      <w:r w:rsidR="00081005">
        <w:t>GeoBIM</w:t>
      </w:r>
      <w:proofErr w:type="spellEnd"/>
      <w:r w:rsidR="00081005">
        <w:t xml:space="preserve"> van gebiedsontwikkeling gedeeld in presentatie en korte discussie. </w:t>
      </w:r>
      <w:r w:rsidR="00FB5756">
        <w:t>Daarna</w:t>
      </w:r>
      <w:r w:rsidR="00081005">
        <w:t xml:space="preserve"> zijn</w:t>
      </w:r>
      <w:r w:rsidR="00FB5756">
        <w:t xml:space="preserve"> er</w:t>
      </w:r>
      <w:r w:rsidR="00081005">
        <w:t xml:space="preserve"> </w:t>
      </w:r>
      <w:r w:rsidR="00EE05AD">
        <w:t xml:space="preserve">user </w:t>
      </w:r>
      <w:proofErr w:type="spellStart"/>
      <w:r w:rsidR="00EE05AD">
        <w:t>stories</w:t>
      </w:r>
      <w:proofErr w:type="spellEnd"/>
      <w:r w:rsidR="00081005">
        <w:t xml:space="preserve"> opgesteld</w:t>
      </w:r>
      <w:r w:rsidR="00777F71">
        <w:t xml:space="preserve"> voor het versnellen van gebiedsontwikkeling met behulp van </w:t>
      </w:r>
      <w:proofErr w:type="spellStart"/>
      <w:r w:rsidR="00777F71">
        <w:t>GeoBIM</w:t>
      </w:r>
      <w:proofErr w:type="spellEnd"/>
      <w:r w:rsidR="00992CBC">
        <w:t xml:space="preserve">. Voor het opstellen van de </w:t>
      </w:r>
      <w:r w:rsidR="00EE05AD">
        <w:t xml:space="preserve">user </w:t>
      </w:r>
      <w:proofErr w:type="spellStart"/>
      <w:r w:rsidR="00EE05AD">
        <w:t>stories</w:t>
      </w:r>
      <w:proofErr w:type="spellEnd"/>
      <w:r w:rsidR="00992CBC">
        <w:t xml:space="preserve"> maakte men gebruik van het</w:t>
      </w:r>
      <w:r w:rsidR="00FB5756">
        <w:t xml:space="preserve"> standaard template</w:t>
      </w:r>
      <w:r w:rsidR="00992CBC">
        <w:t xml:space="preserve"> getoond in </w:t>
      </w:r>
      <w:r w:rsidR="00992CBC">
        <w:fldChar w:fldCharType="begin"/>
      </w:r>
      <w:r w:rsidR="00992CBC">
        <w:instrText xml:space="preserve"> REF _Ref185929255 \h </w:instrText>
      </w:r>
      <w:r w:rsidR="00992CBC">
        <w:fldChar w:fldCharType="separate"/>
      </w:r>
      <w:r w:rsidR="008E54C0">
        <w:t xml:space="preserve">Figuur </w:t>
      </w:r>
      <w:r w:rsidR="008E54C0">
        <w:rPr>
          <w:noProof/>
        </w:rPr>
        <w:t>8</w:t>
      </w:r>
      <w:r w:rsidR="00992CBC">
        <w:fldChar w:fldCharType="end"/>
      </w:r>
      <w:r w:rsidR="00992CBC">
        <w:fldChar w:fldCharType="begin"/>
      </w:r>
      <w:r w:rsidR="00992CBC">
        <w:instrText xml:space="preserve"> REF _Ref185929223 \h </w:instrText>
      </w:r>
      <w:r w:rsidR="00992CBC">
        <w:fldChar w:fldCharType="separate"/>
      </w:r>
      <w:r w:rsidR="008E54C0">
        <w:t xml:space="preserve">Figuur </w:t>
      </w:r>
      <w:r w:rsidR="008E54C0">
        <w:rPr>
          <w:noProof/>
        </w:rPr>
        <w:t>8</w:t>
      </w:r>
      <w:r w:rsidR="008E54C0">
        <w:t>: User story template, functionele ondersteuning en labels</w:t>
      </w:r>
      <w:r w:rsidR="00992CBC">
        <w:fldChar w:fldCharType="end"/>
      </w:r>
      <w:r w:rsidR="00FB5756">
        <w:t xml:space="preserve">. De nevenopbrengst van deze workshop </w:t>
      </w:r>
      <w:r w:rsidR="00EE6FF5">
        <w:t>was</w:t>
      </w:r>
      <w:r w:rsidR="00FB5756">
        <w:t xml:space="preserve"> dat er</w:t>
      </w:r>
      <w:r w:rsidR="00EE6FF5">
        <w:t xml:space="preserve"> nieuwe contacten </w:t>
      </w:r>
      <w:r w:rsidR="00FB5756">
        <w:t>zijn gelegd</w:t>
      </w:r>
      <w:r w:rsidR="00EE6FF5">
        <w:t xml:space="preserve">. Er zijn 12 </w:t>
      </w:r>
      <w:r w:rsidR="00EE05AD">
        <w:t xml:space="preserve">user </w:t>
      </w:r>
      <w:proofErr w:type="spellStart"/>
      <w:r w:rsidR="00EE05AD">
        <w:t>stories</w:t>
      </w:r>
      <w:proofErr w:type="spellEnd"/>
      <w:r w:rsidR="00EE6FF5">
        <w:t xml:space="preserve"> tijdens de workshop opgesteld. </w:t>
      </w:r>
    </w:p>
    <w:p w14:paraId="0B107861" w14:textId="77777777" w:rsidR="00C479DE" w:rsidRDefault="00CE57BA" w:rsidP="00C479DE">
      <w:pPr>
        <w:keepNext/>
      </w:pPr>
      <w:r>
        <w:t xml:space="preserve"> </w:t>
      </w:r>
      <w:r w:rsidR="007055E9">
        <w:rPr>
          <w:noProof/>
        </w:rPr>
        <w:drawing>
          <wp:inline distT="0" distB="0" distL="0" distR="0" wp14:anchorId="5DAD5A2C" wp14:editId="034AF23E">
            <wp:extent cx="2143354" cy="1607577"/>
            <wp:effectExtent l="0" t="0" r="0" b="0"/>
            <wp:docPr id="1292180196" name="Picture 13" descr="A group of people sitting around tables with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80196" name="Picture 13" descr="A group of people sitting around tables with laptop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2911" cy="1614745"/>
                    </a:xfrm>
                    <a:prstGeom prst="rect">
                      <a:avLst/>
                    </a:prstGeom>
                  </pic:spPr>
                </pic:pic>
              </a:graphicData>
            </a:graphic>
          </wp:inline>
        </w:drawing>
      </w:r>
    </w:p>
    <w:p w14:paraId="1F9DC2B2" w14:textId="3B54CECE" w:rsidR="006A032A" w:rsidRPr="0017584A" w:rsidRDefault="00C479DE" w:rsidP="00C479DE">
      <w:pPr>
        <w:pStyle w:val="Caption"/>
      </w:pPr>
      <w:r>
        <w:t xml:space="preserve">Figuur </w:t>
      </w:r>
      <w:r>
        <w:fldChar w:fldCharType="begin"/>
      </w:r>
      <w:r>
        <w:instrText>SEQ Figuur \* ARABIC</w:instrText>
      </w:r>
      <w:r>
        <w:fldChar w:fldCharType="separate"/>
      </w:r>
      <w:r w:rsidR="008E54C0">
        <w:rPr>
          <w:noProof/>
        </w:rPr>
        <w:t>9</w:t>
      </w:r>
      <w:r>
        <w:fldChar w:fldCharType="end"/>
      </w:r>
      <w:r>
        <w:t xml:space="preserve">: Beeld van de workshop </w:t>
      </w:r>
      <w:proofErr w:type="spellStart"/>
      <w:r>
        <w:t>GeoBIM</w:t>
      </w:r>
      <w:proofErr w:type="spellEnd"/>
      <w:r>
        <w:t xml:space="preserve"> voor versnelling gebiedsontwikkeling</w:t>
      </w:r>
    </w:p>
    <w:p w14:paraId="2E6218F1" w14:textId="03F5128D" w:rsidR="00481CFE" w:rsidRPr="0017584A" w:rsidRDefault="00481CFE" w:rsidP="00481CFE">
      <w:pPr>
        <w:pStyle w:val="Heading3"/>
      </w:pPr>
      <w:bookmarkStart w:id="19" w:name="_Toc189770349"/>
      <w:r>
        <w:t>Interviews</w:t>
      </w:r>
      <w:bookmarkEnd w:id="19"/>
    </w:p>
    <w:p w14:paraId="3DFD02D2" w14:textId="19A55C2B" w:rsidR="00481CFE" w:rsidRDefault="00EE6FF5" w:rsidP="00481CFE">
      <w:r>
        <w:t xml:space="preserve">Er hebben verschillende interviews plaatsgevonden met gebiedsontwikkelaars. Deze interviews waren </w:t>
      </w:r>
      <w:r w:rsidR="00FB5756">
        <w:t xml:space="preserve">in eerste instantie </w:t>
      </w:r>
      <w:r w:rsidR="00AA37AB">
        <w:t>bedoeld voor het reviewen van het opgestelde proces van gebiedsontwikkeling</w:t>
      </w:r>
      <w:r w:rsidR="25493AF7">
        <w:t xml:space="preserve"> (Hoofdstuk 4)</w:t>
      </w:r>
      <w:r w:rsidR="00AA37AB">
        <w:t xml:space="preserve">. </w:t>
      </w:r>
      <w:r w:rsidR="00FB5756">
        <w:t>Maar a</w:t>
      </w:r>
      <w:r w:rsidR="00AA37AB">
        <w:t xml:space="preserve">angezien tijdens deze interviews veel </w:t>
      </w:r>
      <w:r w:rsidR="00EE05AD">
        <w:t xml:space="preserve">user </w:t>
      </w:r>
      <w:proofErr w:type="spellStart"/>
      <w:r w:rsidR="00EE05AD">
        <w:t>stories</w:t>
      </w:r>
      <w:proofErr w:type="spellEnd"/>
      <w:r w:rsidR="00AA37AB">
        <w:t xml:space="preserve"> werden benoemd zijn deze ook uitgewerkt</w:t>
      </w:r>
      <w:r w:rsidR="00FB5756">
        <w:t xml:space="preserve"> en toegevoegd aan de use cases</w:t>
      </w:r>
      <w:r w:rsidR="00AA37AB">
        <w:t xml:space="preserve">. </w:t>
      </w:r>
      <w:r>
        <w:t xml:space="preserve">Vanuit de interviews met gebiedsontwikkelaars zijn 20 </w:t>
      </w:r>
      <w:r w:rsidR="00EE05AD">
        <w:t xml:space="preserve">user </w:t>
      </w:r>
      <w:proofErr w:type="spellStart"/>
      <w:r w:rsidR="00EE05AD">
        <w:t>stories</w:t>
      </w:r>
      <w:proofErr w:type="spellEnd"/>
      <w:r>
        <w:t xml:space="preserve"> opgesteld.</w:t>
      </w:r>
    </w:p>
    <w:p w14:paraId="66DF5E44" w14:textId="440AA52D" w:rsidR="00481CFE" w:rsidRDefault="00EE05AD" w:rsidP="00481CFE">
      <w:pPr>
        <w:pStyle w:val="Heading3"/>
      </w:pPr>
      <w:bookmarkStart w:id="20" w:name="_Ref185937086"/>
      <w:bookmarkStart w:id="21" w:name="_Toc189770350"/>
      <w:r>
        <w:t xml:space="preserve">User story </w:t>
      </w:r>
      <w:r w:rsidR="00481CFE">
        <w:t>overzicht</w:t>
      </w:r>
      <w:r w:rsidR="00FB5756">
        <w:t xml:space="preserve"> en analyse</w:t>
      </w:r>
      <w:bookmarkEnd w:id="20"/>
      <w:bookmarkEnd w:id="21"/>
    </w:p>
    <w:p w14:paraId="6CAC420F" w14:textId="006DB08C" w:rsidR="00FB5756" w:rsidRDefault="00FB5756" w:rsidP="00FB5756">
      <w:r>
        <w:t xml:space="preserve">De volgende tabel geeft een overzicht van alle </w:t>
      </w:r>
      <w:proofErr w:type="spellStart"/>
      <w:r>
        <w:t>GeoBIM</w:t>
      </w:r>
      <w:proofErr w:type="spellEnd"/>
      <w:r>
        <w:t xml:space="preserve"> </w:t>
      </w:r>
      <w:proofErr w:type="spellStart"/>
      <w:r>
        <w:t>uses</w:t>
      </w:r>
      <w:proofErr w:type="spellEnd"/>
      <w:r>
        <w:t xml:space="preserve"> cases dit in dit deelproject zijn opge</w:t>
      </w:r>
      <w:r w:rsidR="255453E5">
        <w:t>steld</w:t>
      </w:r>
      <w:r>
        <w:t>.</w:t>
      </w:r>
    </w:p>
    <w:p w14:paraId="4BC9DF47" w14:textId="77777777" w:rsidR="00FB5756" w:rsidRPr="00FB5756" w:rsidRDefault="00FB5756" w:rsidP="00840A83"/>
    <w:tbl>
      <w:tblPr>
        <w:tblStyle w:val="GNTabel"/>
        <w:tblW w:w="9870" w:type="dxa"/>
        <w:tblLayout w:type="fixed"/>
        <w:tblLook w:val="04A0" w:firstRow="1" w:lastRow="0" w:firstColumn="1" w:lastColumn="0" w:noHBand="0" w:noVBand="1"/>
      </w:tblPr>
      <w:tblGrid>
        <w:gridCol w:w="709"/>
        <w:gridCol w:w="2268"/>
        <w:gridCol w:w="1418"/>
        <w:gridCol w:w="5475"/>
      </w:tblGrid>
      <w:tr w:rsidR="00722273" w:rsidRPr="0017584A" w14:paraId="468C9C7B" w14:textId="77777777" w:rsidTr="00722273">
        <w:trPr>
          <w:cnfStyle w:val="100000000000" w:firstRow="1" w:lastRow="0" w:firstColumn="0" w:lastColumn="0" w:oddVBand="0" w:evenVBand="0" w:oddHBand="0"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709" w:type="dxa"/>
          </w:tcPr>
          <w:p w14:paraId="4B315FCE" w14:textId="481A9873" w:rsidR="00722273" w:rsidRDefault="00722273" w:rsidP="008C0A9D">
            <w:pPr>
              <w:pStyle w:val="NoSpacing"/>
            </w:pPr>
            <w:proofErr w:type="spellStart"/>
            <w:r>
              <w:t>nr</w:t>
            </w:r>
            <w:proofErr w:type="spellEnd"/>
          </w:p>
        </w:tc>
        <w:tc>
          <w:tcPr>
            <w:tcW w:w="2268" w:type="dxa"/>
          </w:tcPr>
          <w:p w14:paraId="2E54ED60" w14:textId="3292F798" w:rsidR="00722273" w:rsidRDefault="00722273" w:rsidP="008C0A9D">
            <w:pPr>
              <w:pStyle w:val="NoSpacing"/>
              <w:cnfStyle w:val="100000000000" w:firstRow="1" w:lastRow="0" w:firstColumn="0" w:lastColumn="0" w:oddVBand="0" w:evenVBand="0" w:oddHBand="0" w:evenHBand="0" w:firstRowFirstColumn="0" w:firstRowLastColumn="0" w:lastRowFirstColumn="0" w:lastRowLastColumn="0"/>
            </w:pPr>
            <w:r>
              <w:t>Ingediend</w:t>
            </w:r>
          </w:p>
        </w:tc>
        <w:tc>
          <w:tcPr>
            <w:tcW w:w="1418" w:type="dxa"/>
          </w:tcPr>
          <w:p w14:paraId="738A19F1" w14:textId="708B62A9" w:rsidR="00722273" w:rsidRPr="0017584A" w:rsidRDefault="00722273" w:rsidP="008C0A9D">
            <w:pPr>
              <w:pStyle w:val="NoSpacing"/>
              <w:cnfStyle w:val="100000000000" w:firstRow="1" w:lastRow="0" w:firstColumn="0" w:lastColumn="0" w:oddVBand="0" w:evenVBand="0" w:oddHBand="0" w:evenHBand="0" w:firstRowFirstColumn="0" w:firstRowLastColumn="0" w:lastRowFirstColumn="0" w:lastRowLastColumn="0"/>
            </w:pPr>
            <w:r>
              <w:t>Nummer</w:t>
            </w:r>
          </w:p>
        </w:tc>
        <w:tc>
          <w:tcPr>
            <w:tcW w:w="5475" w:type="dxa"/>
          </w:tcPr>
          <w:p w14:paraId="141222F2" w14:textId="6C9C9465" w:rsidR="00722273" w:rsidRPr="0017584A" w:rsidRDefault="00722273" w:rsidP="008C0A9D">
            <w:pPr>
              <w:pStyle w:val="NoSpacing"/>
              <w:cnfStyle w:val="100000000000" w:firstRow="1" w:lastRow="0" w:firstColumn="0" w:lastColumn="0" w:oddVBand="0" w:evenVBand="0" w:oddHBand="0" w:evenHBand="0" w:firstRowFirstColumn="0" w:firstRowLastColumn="0" w:lastRowFirstColumn="0" w:lastRowLastColumn="0"/>
            </w:pPr>
            <w:r>
              <w:t>Titel</w:t>
            </w:r>
          </w:p>
        </w:tc>
      </w:tr>
      <w:tr w:rsidR="00722273" w:rsidRPr="0017584A" w14:paraId="23016C81" w14:textId="77777777" w:rsidTr="00722273">
        <w:trPr>
          <w:trHeight w:val="176"/>
        </w:trPr>
        <w:tc>
          <w:tcPr>
            <w:cnfStyle w:val="001000000000" w:firstRow="0" w:lastRow="0" w:firstColumn="1" w:lastColumn="0" w:oddVBand="0" w:evenVBand="0" w:oddHBand="0" w:evenHBand="0" w:firstRowFirstColumn="0" w:firstRowLastColumn="0" w:lastRowFirstColumn="0" w:lastRowLastColumn="0"/>
            <w:tcW w:w="709" w:type="dxa"/>
          </w:tcPr>
          <w:p w14:paraId="1C749065" w14:textId="13AB33AD" w:rsidR="00722273" w:rsidRPr="00C479DE" w:rsidRDefault="00722273" w:rsidP="008C0A9D">
            <w:pPr>
              <w:pStyle w:val="NoSpacing"/>
              <w:rPr>
                <w:sz w:val="18"/>
                <w:szCs w:val="18"/>
              </w:rPr>
            </w:pPr>
            <w:r w:rsidRPr="00C479DE">
              <w:rPr>
                <w:sz w:val="18"/>
                <w:szCs w:val="18"/>
              </w:rPr>
              <w:t>#1</w:t>
            </w:r>
          </w:p>
        </w:tc>
        <w:tc>
          <w:tcPr>
            <w:tcW w:w="2268" w:type="dxa"/>
          </w:tcPr>
          <w:p w14:paraId="63005180" w14:textId="17546A09" w:rsidR="00722273" w:rsidRPr="00C479DE" w:rsidRDefault="00722273" w:rsidP="008C0A9D">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Workshop</w:t>
            </w:r>
          </w:p>
        </w:tc>
        <w:tc>
          <w:tcPr>
            <w:tcW w:w="1418" w:type="dxa"/>
          </w:tcPr>
          <w:p w14:paraId="1B5BE697" w14:textId="3C6473BD" w:rsidR="00722273" w:rsidRPr="00C479DE" w:rsidRDefault="00EE05AD" w:rsidP="008C0A9D">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User story </w:t>
            </w:r>
            <w:r w:rsidR="00722273" w:rsidRPr="00C479DE">
              <w:rPr>
                <w:sz w:val="18"/>
                <w:szCs w:val="18"/>
              </w:rPr>
              <w:t>1</w:t>
            </w:r>
          </w:p>
        </w:tc>
        <w:tc>
          <w:tcPr>
            <w:tcW w:w="5475" w:type="dxa"/>
          </w:tcPr>
          <w:p w14:paraId="2FA9E268" w14:textId="61477625" w:rsidR="00722273" w:rsidRPr="00C479DE" w:rsidRDefault="00722273" w:rsidP="008C0A9D">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Netcongestie</w:t>
            </w:r>
          </w:p>
        </w:tc>
      </w:tr>
      <w:tr w:rsidR="00722273" w:rsidRPr="0017584A" w14:paraId="288CF2B4" w14:textId="77777777" w:rsidTr="00722273">
        <w:trPr>
          <w:cnfStyle w:val="000000010000" w:firstRow="0" w:lastRow="0" w:firstColumn="0" w:lastColumn="0" w:oddVBand="0" w:evenVBand="0" w:oddHBand="0" w:evenHBand="1"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709" w:type="dxa"/>
          </w:tcPr>
          <w:p w14:paraId="721E33E5" w14:textId="5B4330E8" w:rsidR="00722273" w:rsidRPr="00C479DE" w:rsidRDefault="00722273" w:rsidP="008E74D3">
            <w:pPr>
              <w:pStyle w:val="NoSpacing"/>
              <w:rPr>
                <w:sz w:val="18"/>
                <w:szCs w:val="18"/>
              </w:rPr>
            </w:pPr>
            <w:r w:rsidRPr="00C479DE">
              <w:rPr>
                <w:sz w:val="18"/>
                <w:szCs w:val="18"/>
              </w:rPr>
              <w:t>#2</w:t>
            </w:r>
          </w:p>
        </w:tc>
        <w:tc>
          <w:tcPr>
            <w:tcW w:w="2268" w:type="dxa"/>
          </w:tcPr>
          <w:p w14:paraId="12079842" w14:textId="57F521CA" w:rsidR="00722273" w:rsidRPr="00C479DE" w:rsidRDefault="00722273" w:rsidP="008E74D3">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Workshop</w:t>
            </w:r>
          </w:p>
        </w:tc>
        <w:tc>
          <w:tcPr>
            <w:tcW w:w="1418" w:type="dxa"/>
          </w:tcPr>
          <w:p w14:paraId="08AC5F77" w14:textId="74B8ED34" w:rsidR="00722273" w:rsidRPr="00C479DE" w:rsidRDefault="00EE05AD" w:rsidP="008E74D3">
            <w:pPr>
              <w:pStyle w:val="NoSpacing"/>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User story </w:t>
            </w:r>
            <w:r w:rsidR="00722273" w:rsidRPr="00C479DE">
              <w:rPr>
                <w:sz w:val="18"/>
                <w:szCs w:val="18"/>
              </w:rPr>
              <w:t>2</w:t>
            </w:r>
          </w:p>
        </w:tc>
        <w:tc>
          <w:tcPr>
            <w:tcW w:w="5475" w:type="dxa"/>
          </w:tcPr>
          <w:p w14:paraId="57D72076" w14:textId="1B04AD0F" w:rsidR="00722273" w:rsidRPr="00C479DE" w:rsidRDefault="00722273" w:rsidP="008E74D3">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Circulariteit in ontwerp</w:t>
            </w:r>
          </w:p>
        </w:tc>
      </w:tr>
      <w:tr w:rsidR="00722273" w:rsidRPr="0017584A" w14:paraId="7E6BC81C" w14:textId="77777777" w:rsidTr="00722273">
        <w:trPr>
          <w:trHeight w:val="176"/>
        </w:trPr>
        <w:tc>
          <w:tcPr>
            <w:cnfStyle w:val="001000000000" w:firstRow="0" w:lastRow="0" w:firstColumn="1" w:lastColumn="0" w:oddVBand="0" w:evenVBand="0" w:oddHBand="0" w:evenHBand="0" w:firstRowFirstColumn="0" w:firstRowLastColumn="0" w:lastRowFirstColumn="0" w:lastRowLastColumn="0"/>
            <w:tcW w:w="709" w:type="dxa"/>
          </w:tcPr>
          <w:p w14:paraId="6EFAF4C4" w14:textId="65DD15EC" w:rsidR="00722273" w:rsidRPr="00C479DE" w:rsidRDefault="00722273" w:rsidP="008E74D3">
            <w:pPr>
              <w:pStyle w:val="NoSpacing"/>
              <w:rPr>
                <w:sz w:val="18"/>
                <w:szCs w:val="18"/>
              </w:rPr>
            </w:pPr>
            <w:r w:rsidRPr="00C479DE">
              <w:rPr>
                <w:sz w:val="18"/>
                <w:szCs w:val="18"/>
              </w:rPr>
              <w:t>#3</w:t>
            </w:r>
          </w:p>
        </w:tc>
        <w:tc>
          <w:tcPr>
            <w:tcW w:w="2268" w:type="dxa"/>
          </w:tcPr>
          <w:p w14:paraId="49051CC6" w14:textId="18041088" w:rsidR="00722273" w:rsidRPr="00C479DE" w:rsidRDefault="00722273" w:rsidP="008E74D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Workshop</w:t>
            </w:r>
          </w:p>
        </w:tc>
        <w:tc>
          <w:tcPr>
            <w:tcW w:w="1418" w:type="dxa"/>
          </w:tcPr>
          <w:p w14:paraId="4247A674" w14:textId="7570D208" w:rsidR="00722273" w:rsidRPr="00C479DE" w:rsidRDefault="00EE05AD" w:rsidP="008E74D3">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User story </w:t>
            </w:r>
            <w:r w:rsidR="00722273" w:rsidRPr="00C479DE">
              <w:rPr>
                <w:sz w:val="18"/>
                <w:szCs w:val="18"/>
              </w:rPr>
              <w:t>3</w:t>
            </w:r>
          </w:p>
        </w:tc>
        <w:tc>
          <w:tcPr>
            <w:tcW w:w="5475" w:type="dxa"/>
          </w:tcPr>
          <w:p w14:paraId="51C9796B" w14:textId="46528F2C" w:rsidR="00722273" w:rsidRPr="00C479DE" w:rsidRDefault="00722273" w:rsidP="008E74D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Van ontwerp naar initiatief</w:t>
            </w:r>
          </w:p>
        </w:tc>
      </w:tr>
      <w:tr w:rsidR="00722273" w:rsidRPr="0017584A" w14:paraId="05F76DE5" w14:textId="77777777" w:rsidTr="00722273">
        <w:trPr>
          <w:cnfStyle w:val="000000010000" w:firstRow="0" w:lastRow="0" w:firstColumn="0" w:lastColumn="0" w:oddVBand="0" w:evenVBand="0" w:oddHBand="0" w:evenHBand="1"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709" w:type="dxa"/>
          </w:tcPr>
          <w:p w14:paraId="443F4737" w14:textId="6CA3A591" w:rsidR="00722273" w:rsidRPr="00C479DE" w:rsidRDefault="00722273" w:rsidP="008E74D3">
            <w:pPr>
              <w:pStyle w:val="NoSpacing"/>
              <w:rPr>
                <w:sz w:val="18"/>
                <w:szCs w:val="18"/>
              </w:rPr>
            </w:pPr>
            <w:r w:rsidRPr="00C479DE">
              <w:rPr>
                <w:sz w:val="18"/>
                <w:szCs w:val="18"/>
              </w:rPr>
              <w:t>#4</w:t>
            </w:r>
          </w:p>
        </w:tc>
        <w:tc>
          <w:tcPr>
            <w:tcW w:w="2268" w:type="dxa"/>
          </w:tcPr>
          <w:p w14:paraId="5F824DE7" w14:textId="7D626EBD" w:rsidR="00722273" w:rsidRPr="00C479DE" w:rsidRDefault="00722273" w:rsidP="008E74D3">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Workshop</w:t>
            </w:r>
          </w:p>
        </w:tc>
        <w:tc>
          <w:tcPr>
            <w:tcW w:w="1418" w:type="dxa"/>
          </w:tcPr>
          <w:p w14:paraId="305EF1D8" w14:textId="39816BE2" w:rsidR="00722273" w:rsidRPr="00C479DE" w:rsidRDefault="00EE05AD" w:rsidP="008E74D3">
            <w:pPr>
              <w:pStyle w:val="NoSpacing"/>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User story </w:t>
            </w:r>
            <w:r w:rsidR="00722273" w:rsidRPr="00C479DE">
              <w:rPr>
                <w:sz w:val="18"/>
                <w:szCs w:val="18"/>
              </w:rPr>
              <w:t>4</w:t>
            </w:r>
          </w:p>
        </w:tc>
        <w:tc>
          <w:tcPr>
            <w:tcW w:w="5475" w:type="dxa"/>
          </w:tcPr>
          <w:p w14:paraId="4570AD55" w14:textId="7F25B136" w:rsidR="00722273" w:rsidRPr="00C479DE" w:rsidRDefault="00722273" w:rsidP="008E74D3">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Van losse data naar apps</w:t>
            </w:r>
          </w:p>
        </w:tc>
      </w:tr>
      <w:tr w:rsidR="00722273" w:rsidRPr="0017584A" w14:paraId="7C8952D2" w14:textId="77777777" w:rsidTr="00722273">
        <w:trPr>
          <w:trHeight w:val="176"/>
        </w:trPr>
        <w:tc>
          <w:tcPr>
            <w:cnfStyle w:val="001000000000" w:firstRow="0" w:lastRow="0" w:firstColumn="1" w:lastColumn="0" w:oddVBand="0" w:evenVBand="0" w:oddHBand="0" w:evenHBand="0" w:firstRowFirstColumn="0" w:firstRowLastColumn="0" w:lastRowFirstColumn="0" w:lastRowLastColumn="0"/>
            <w:tcW w:w="709" w:type="dxa"/>
          </w:tcPr>
          <w:p w14:paraId="01E98436" w14:textId="529C77C3" w:rsidR="00722273" w:rsidRPr="00C479DE" w:rsidRDefault="00722273" w:rsidP="008E74D3">
            <w:pPr>
              <w:pStyle w:val="NoSpacing"/>
              <w:rPr>
                <w:sz w:val="18"/>
                <w:szCs w:val="18"/>
              </w:rPr>
            </w:pPr>
            <w:r w:rsidRPr="00C479DE">
              <w:rPr>
                <w:sz w:val="18"/>
                <w:szCs w:val="18"/>
              </w:rPr>
              <w:t>#5</w:t>
            </w:r>
          </w:p>
        </w:tc>
        <w:tc>
          <w:tcPr>
            <w:tcW w:w="2268" w:type="dxa"/>
          </w:tcPr>
          <w:p w14:paraId="7C2601E0" w14:textId="2C34D559" w:rsidR="00722273" w:rsidRPr="00C479DE" w:rsidRDefault="00722273" w:rsidP="008E74D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Workshop</w:t>
            </w:r>
          </w:p>
        </w:tc>
        <w:tc>
          <w:tcPr>
            <w:tcW w:w="1418" w:type="dxa"/>
          </w:tcPr>
          <w:p w14:paraId="6C25EB6C" w14:textId="73B878A8" w:rsidR="00722273" w:rsidRPr="00C479DE" w:rsidRDefault="00EE05AD" w:rsidP="008E74D3">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User story </w:t>
            </w:r>
            <w:r w:rsidR="00722273" w:rsidRPr="00C479DE">
              <w:rPr>
                <w:sz w:val="18"/>
                <w:szCs w:val="18"/>
              </w:rPr>
              <w:t>5</w:t>
            </w:r>
          </w:p>
        </w:tc>
        <w:tc>
          <w:tcPr>
            <w:tcW w:w="5475" w:type="dxa"/>
          </w:tcPr>
          <w:p w14:paraId="05C58A52" w14:textId="6D60CE2E" w:rsidR="00722273" w:rsidRPr="00C479DE" w:rsidRDefault="00722273" w:rsidP="008E74D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 xml:space="preserve">Connectie </w:t>
            </w:r>
            <w:proofErr w:type="spellStart"/>
            <w:r w:rsidRPr="00C479DE">
              <w:rPr>
                <w:sz w:val="18"/>
                <w:szCs w:val="18"/>
              </w:rPr>
              <w:t>Geo-Bim</w:t>
            </w:r>
            <w:proofErr w:type="spellEnd"/>
            <w:r w:rsidRPr="00C479DE">
              <w:rPr>
                <w:sz w:val="18"/>
                <w:szCs w:val="18"/>
              </w:rPr>
              <w:t xml:space="preserve"> naar calculatie-omgeving</w:t>
            </w:r>
          </w:p>
        </w:tc>
      </w:tr>
      <w:tr w:rsidR="00722273" w:rsidRPr="0017584A" w14:paraId="697E50AB" w14:textId="77777777" w:rsidTr="00722273">
        <w:trPr>
          <w:cnfStyle w:val="000000010000" w:firstRow="0" w:lastRow="0" w:firstColumn="0" w:lastColumn="0" w:oddVBand="0" w:evenVBand="0" w:oddHBand="0" w:evenHBand="1"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709" w:type="dxa"/>
          </w:tcPr>
          <w:p w14:paraId="0DB05508" w14:textId="6508D8C4" w:rsidR="00722273" w:rsidRPr="00C479DE" w:rsidRDefault="00722273" w:rsidP="008E74D3">
            <w:pPr>
              <w:pStyle w:val="NoSpacing"/>
              <w:rPr>
                <w:sz w:val="18"/>
                <w:szCs w:val="18"/>
              </w:rPr>
            </w:pPr>
            <w:r w:rsidRPr="00C479DE">
              <w:rPr>
                <w:sz w:val="18"/>
                <w:szCs w:val="18"/>
              </w:rPr>
              <w:t>#6</w:t>
            </w:r>
          </w:p>
        </w:tc>
        <w:tc>
          <w:tcPr>
            <w:tcW w:w="2268" w:type="dxa"/>
          </w:tcPr>
          <w:p w14:paraId="76F37D2B" w14:textId="55D95575" w:rsidR="00722273" w:rsidRPr="00C479DE" w:rsidRDefault="00722273" w:rsidP="008E74D3">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Workshop</w:t>
            </w:r>
          </w:p>
        </w:tc>
        <w:tc>
          <w:tcPr>
            <w:tcW w:w="1418" w:type="dxa"/>
          </w:tcPr>
          <w:p w14:paraId="4E9214CD" w14:textId="3689468C" w:rsidR="00722273" w:rsidRPr="00C479DE" w:rsidRDefault="00EE05AD" w:rsidP="008E74D3">
            <w:pPr>
              <w:pStyle w:val="NoSpacing"/>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User story </w:t>
            </w:r>
            <w:r w:rsidR="00722273" w:rsidRPr="00C479DE">
              <w:rPr>
                <w:sz w:val="18"/>
                <w:szCs w:val="18"/>
              </w:rPr>
              <w:t xml:space="preserve">6 </w:t>
            </w:r>
          </w:p>
        </w:tc>
        <w:tc>
          <w:tcPr>
            <w:tcW w:w="5475" w:type="dxa"/>
          </w:tcPr>
          <w:p w14:paraId="5534E692" w14:textId="28283352" w:rsidR="00722273" w:rsidRPr="00C479DE" w:rsidRDefault="00722273" w:rsidP="008E74D3">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Beoordelen gebiedsontwikkeling</w:t>
            </w:r>
          </w:p>
        </w:tc>
      </w:tr>
      <w:tr w:rsidR="00722273" w:rsidRPr="0017584A" w14:paraId="1EBE52F8" w14:textId="77777777" w:rsidTr="00722273">
        <w:trPr>
          <w:trHeight w:val="176"/>
        </w:trPr>
        <w:tc>
          <w:tcPr>
            <w:cnfStyle w:val="001000000000" w:firstRow="0" w:lastRow="0" w:firstColumn="1" w:lastColumn="0" w:oddVBand="0" w:evenVBand="0" w:oddHBand="0" w:evenHBand="0" w:firstRowFirstColumn="0" w:firstRowLastColumn="0" w:lastRowFirstColumn="0" w:lastRowLastColumn="0"/>
            <w:tcW w:w="709" w:type="dxa"/>
          </w:tcPr>
          <w:p w14:paraId="2F408DAA" w14:textId="78E7A93C" w:rsidR="00722273" w:rsidRPr="00C479DE" w:rsidRDefault="00722273" w:rsidP="008E74D3">
            <w:pPr>
              <w:pStyle w:val="NoSpacing"/>
              <w:rPr>
                <w:sz w:val="18"/>
                <w:szCs w:val="18"/>
              </w:rPr>
            </w:pPr>
            <w:r w:rsidRPr="00C479DE">
              <w:rPr>
                <w:sz w:val="18"/>
                <w:szCs w:val="18"/>
              </w:rPr>
              <w:t>#7</w:t>
            </w:r>
          </w:p>
        </w:tc>
        <w:tc>
          <w:tcPr>
            <w:tcW w:w="2268" w:type="dxa"/>
          </w:tcPr>
          <w:p w14:paraId="28F8575B" w14:textId="5280B8DB" w:rsidR="00722273" w:rsidRPr="00C479DE" w:rsidRDefault="00722273" w:rsidP="008E74D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Workshop</w:t>
            </w:r>
          </w:p>
        </w:tc>
        <w:tc>
          <w:tcPr>
            <w:tcW w:w="1418" w:type="dxa"/>
          </w:tcPr>
          <w:p w14:paraId="62B7F298" w14:textId="60963C3E" w:rsidR="00722273" w:rsidRPr="00C479DE" w:rsidRDefault="00EE05AD" w:rsidP="008E74D3">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User story </w:t>
            </w:r>
            <w:r w:rsidR="00722273" w:rsidRPr="00C479DE">
              <w:rPr>
                <w:sz w:val="18"/>
                <w:szCs w:val="18"/>
              </w:rPr>
              <w:t>7</w:t>
            </w:r>
          </w:p>
        </w:tc>
        <w:tc>
          <w:tcPr>
            <w:tcW w:w="5475" w:type="dxa"/>
          </w:tcPr>
          <w:p w14:paraId="45E28969" w14:textId="234D38A5" w:rsidR="00722273" w:rsidRPr="00C479DE" w:rsidRDefault="00722273" w:rsidP="008E74D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Ontwerpen met CO2-budget</w:t>
            </w:r>
          </w:p>
        </w:tc>
      </w:tr>
      <w:tr w:rsidR="00722273" w:rsidRPr="0017584A" w14:paraId="7A1EBD24" w14:textId="77777777" w:rsidTr="00722273">
        <w:trPr>
          <w:cnfStyle w:val="000000010000" w:firstRow="0" w:lastRow="0" w:firstColumn="0" w:lastColumn="0" w:oddVBand="0" w:evenVBand="0" w:oddHBand="0" w:evenHBand="1"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709" w:type="dxa"/>
          </w:tcPr>
          <w:p w14:paraId="64B0E086" w14:textId="43891B9C" w:rsidR="00722273" w:rsidRPr="00C479DE" w:rsidRDefault="00722273" w:rsidP="008E74D3">
            <w:pPr>
              <w:pStyle w:val="NoSpacing"/>
              <w:rPr>
                <w:sz w:val="18"/>
                <w:szCs w:val="18"/>
              </w:rPr>
            </w:pPr>
            <w:r w:rsidRPr="00C479DE">
              <w:rPr>
                <w:sz w:val="18"/>
                <w:szCs w:val="18"/>
              </w:rPr>
              <w:t>#8</w:t>
            </w:r>
          </w:p>
        </w:tc>
        <w:tc>
          <w:tcPr>
            <w:tcW w:w="2268" w:type="dxa"/>
          </w:tcPr>
          <w:p w14:paraId="7C3D733C" w14:textId="02006860" w:rsidR="00722273" w:rsidRPr="00C479DE" w:rsidRDefault="00722273" w:rsidP="008E74D3">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Workshop</w:t>
            </w:r>
          </w:p>
        </w:tc>
        <w:tc>
          <w:tcPr>
            <w:tcW w:w="1418" w:type="dxa"/>
          </w:tcPr>
          <w:p w14:paraId="78CAAD73" w14:textId="3F7154F3" w:rsidR="00722273" w:rsidRPr="00C479DE" w:rsidRDefault="00EE05AD" w:rsidP="008E74D3">
            <w:pPr>
              <w:pStyle w:val="NoSpacing"/>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User story </w:t>
            </w:r>
            <w:r w:rsidR="00722273" w:rsidRPr="00C479DE">
              <w:rPr>
                <w:sz w:val="18"/>
                <w:szCs w:val="18"/>
              </w:rPr>
              <w:t>8</w:t>
            </w:r>
          </w:p>
        </w:tc>
        <w:tc>
          <w:tcPr>
            <w:tcW w:w="5475" w:type="dxa"/>
          </w:tcPr>
          <w:p w14:paraId="126CFC7B" w14:textId="0EB7B714" w:rsidR="00722273" w:rsidRPr="00C479DE" w:rsidRDefault="00722273" w:rsidP="008E74D3">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Haalbaarheidsinzicht gebiedsontwikkeling</w:t>
            </w:r>
          </w:p>
        </w:tc>
      </w:tr>
      <w:tr w:rsidR="00722273" w:rsidRPr="0017584A" w14:paraId="2AADFC66" w14:textId="77777777" w:rsidTr="00722273">
        <w:trPr>
          <w:trHeight w:val="176"/>
        </w:trPr>
        <w:tc>
          <w:tcPr>
            <w:cnfStyle w:val="001000000000" w:firstRow="0" w:lastRow="0" w:firstColumn="1" w:lastColumn="0" w:oddVBand="0" w:evenVBand="0" w:oddHBand="0" w:evenHBand="0" w:firstRowFirstColumn="0" w:firstRowLastColumn="0" w:lastRowFirstColumn="0" w:lastRowLastColumn="0"/>
            <w:tcW w:w="709" w:type="dxa"/>
          </w:tcPr>
          <w:p w14:paraId="651C4E2D" w14:textId="3D46CF14" w:rsidR="00722273" w:rsidRPr="00C479DE" w:rsidRDefault="00722273" w:rsidP="008E74D3">
            <w:pPr>
              <w:pStyle w:val="NoSpacing"/>
              <w:rPr>
                <w:sz w:val="18"/>
                <w:szCs w:val="18"/>
              </w:rPr>
            </w:pPr>
            <w:r w:rsidRPr="00C479DE">
              <w:rPr>
                <w:sz w:val="18"/>
                <w:szCs w:val="18"/>
              </w:rPr>
              <w:t>#9</w:t>
            </w:r>
          </w:p>
        </w:tc>
        <w:tc>
          <w:tcPr>
            <w:tcW w:w="2268" w:type="dxa"/>
          </w:tcPr>
          <w:p w14:paraId="51111D76" w14:textId="5A9D719C" w:rsidR="00722273" w:rsidRPr="00C479DE" w:rsidRDefault="00722273" w:rsidP="008E74D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Workshop</w:t>
            </w:r>
          </w:p>
        </w:tc>
        <w:tc>
          <w:tcPr>
            <w:tcW w:w="1418" w:type="dxa"/>
          </w:tcPr>
          <w:p w14:paraId="675BA249" w14:textId="726CFFCF" w:rsidR="00722273" w:rsidRPr="00C479DE" w:rsidRDefault="00EE05AD" w:rsidP="008E74D3">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User story </w:t>
            </w:r>
            <w:r w:rsidR="00722273" w:rsidRPr="00C479DE">
              <w:rPr>
                <w:sz w:val="18"/>
                <w:szCs w:val="18"/>
              </w:rPr>
              <w:t>9</w:t>
            </w:r>
          </w:p>
        </w:tc>
        <w:tc>
          <w:tcPr>
            <w:tcW w:w="5475" w:type="dxa"/>
          </w:tcPr>
          <w:p w14:paraId="416DC1BB" w14:textId="43A91B1E" w:rsidR="00722273" w:rsidRPr="00C479DE" w:rsidRDefault="00722273" w:rsidP="008E74D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Parametrisch plannen/ontwikkelen</w:t>
            </w:r>
          </w:p>
        </w:tc>
      </w:tr>
      <w:tr w:rsidR="00722273" w:rsidRPr="0017584A" w14:paraId="5F3DE36D" w14:textId="77777777" w:rsidTr="00722273">
        <w:trPr>
          <w:cnfStyle w:val="000000010000" w:firstRow="0" w:lastRow="0" w:firstColumn="0" w:lastColumn="0" w:oddVBand="0" w:evenVBand="0" w:oddHBand="0" w:evenHBand="1"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709" w:type="dxa"/>
          </w:tcPr>
          <w:p w14:paraId="54FB457D" w14:textId="0AF6ECBD" w:rsidR="00722273" w:rsidRPr="00C479DE" w:rsidRDefault="00722273" w:rsidP="008E74D3">
            <w:pPr>
              <w:pStyle w:val="NoSpacing"/>
              <w:rPr>
                <w:sz w:val="18"/>
                <w:szCs w:val="18"/>
              </w:rPr>
            </w:pPr>
            <w:r w:rsidRPr="00C479DE">
              <w:rPr>
                <w:sz w:val="18"/>
                <w:szCs w:val="18"/>
              </w:rPr>
              <w:t>#10</w:t>
            </w:r>
          </w:p>
        </w:tc>
        <w:tc>
          <w:tcPr>
            <w:tcW w:w="2268" w:type="dxa"/>
          </w:tcPr>
          <w:p w14:paraId="6C72719C" w14:textId="2219DB35" w:rsidR="00722273" w:rsidRPr="00C479DE" w:rsidRDefault="00722273" w:rsidP="008E74D3">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Workshop</w:t>
            </w:r>
          </w:p>
        </w:tc>
        <w:tc>
          <w:tcPr>
            <w:tcW w:w="1418" w:type="dxa"/>
          </w:tcPr>
          <w:p w14:paraId="26AC3FF5" w14:textId="13BAC8A7" w:rsidR="00722273" w:rsidRPr="00C479DE" w:rsidRDefault="00EE05AD" w:rsidP="008E74D3">
            <w:pPr>
              <w:pStyle w:val="NoSpacing"/>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User story </w:t>
            </w:r>
            <w:r w:rsidR="00722273" w:rsidRPr="00C479DE">
              <w:rPr>
                <w:sz w:val="18"/>
                <w:szCs w:val="18"/>
              </w:rPr>
              <w:t>10</w:t>
            </w:r>
          </w:p>
        </w:tc>
        <w:tc>
          <w:tcPr>
            <w:tcW w:w="5475" w:type="dxa"/>
          </w:tcPr>
          <w:p w14:paraId="391E6CBA" w14:textId="67B0622F" w:rsidR="00722273" w:rsidRPr="00C479DE" w:rsidRDefault="00722273" w:rsidP="008E74D3">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Werkbare kavels woningcorporatie</w:t>
            </w:r>
          </w:p>
        </w:tc>
      </w:tr>
      <w:tr w:rsidR="00722273" w:rsidRPr="0017584A" w14:paraId="04A02B9A" w14:textId="77777777" w:rsidTr="00722273">
        <w:trPr>
          <w:trHeight w:val="176"/>
        </w:trPr>
        <w:tc>
          <w:tcPr>
            <w:cnfStyle w:val="001000000000" w:firstRow="0" w:lastRow="0" w:firstColumn="1" w:lastColumn="0" w:oddVBand="0" w:evenVBand="0" w:oddHBand="0" w:evenHBand="0" w:firstRowFirstColumn="0" w:firstRowLastColumn="0" w:lastRowFirstColumn="0" w:lastRowLastColumn="0"/>
            <w:tcW w:w="709" w:type="dxa"/>
          </w:tcPr>
          <w:p w14:paraId="130129D2" w14:textId="1F502452" w:rsidR="00722273" w:rsidRPr="00C479DE" w:rsidRDefault="00722273" w:rsidP="008E74D3">
            <w:pPr>
              <w:pStyle w:val="NoSpacing"/>
              <w:rPr>
                <w:sz w:val="18"/>
                <w:szCs w:val="18"/>
              </w:rPr>
            </w:pPr>
            <w:r w:rsidRPr="00C479DE">
              <w:rPr>
                <w:sz w:val="18"/>
                <w:szCs w:val="18"/>
              </w:rPr>
              <w:t>#11</w:t>
            </w:r>
          </w:p>
        </w:tc>
        <w:tc>
          <w:tcPr>
            <w:tcW w:w="2268" w:type="dxa"/>
          </w:tcPr>
          <w:p w14:paraId="1F936CD5" w14:textId="3446964F" w:rsidR="00722273" w:rsidRPr="00C479DE" w:rsidRDefault="00722273" w:rsidP="008E74D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Workshop</w:t>
            </w:r>
          </w:p>
        </w:tc>
        <w:tc>
          <w:tcPr>
            <w:tcW w:w="1418" w:type="dxa"/>
          </w:tcPr>
          <w:p w14:paraId="4B3D1404" w14:textId="2B33A851" w:rsidR="00722273" w:rsidRPr="00C479DE" w:rsidRDefault="00EE05AD" w:rsidP="008E74D3">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User story </w:t>
            </w:r>
            <w:r w:rsidR="00722273" w:rsidRPr="00C479DE">
              <w:rPr>
                <w:sz w:val="18"/>
                <w:szCs w:val="18"/>
              </w:rPr>
              <w:t>11</w:t>
            </w:r>
          </w:p>
        </w:tc>
        <w:tc>
          <w:tcPr>
            <w:tcW w:w="5475" w:type="dxa"/>
          </w:tcPr>
          <w:p w14:paraId="0135B652" w14:textId="49FC5F69" w:rsidR="00722273" w:rsidRPr="00C479DE" w:rsidRDefault="00722273" w:rsidP="008E74D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 xml:space="preserve">BIM-model verrijken met </w:t>
            </w:r>
            <w:proofErr w:type="spellStart"/>
            <w:r w:rsidRPr="00C479DE">
              <w:rPr>
                <w:sz w:val="18"/>
                <w:szCs w:val="18"/>
              </w:rPr>
              <w:t>Geo</w:t>
            </w:r>
            <w:proofErr w:type="spellEnd"/>
            <w:r w:rsidRPr="00C479DE">
              <w:rPr>
                <w:sz w:val="18"/>
                <w:szCs w:val="18"/>
              </w:rPr>
              <w:t>-Data</w:t>
            </w:r>
          </w:p>
        </w:tc>
      </w:tr>
      <w:tr w:rsidR="00722273" w:rsidRPr="0017584A" w14:paraId="16C96271" w14:textId="77777777" w:rsidTr="00722273">
        <w:trPr>
          <w:cnfStyle w:val="000000010000" w:firstRow="0" w:lastRow="0" w:firstColumn="0" w:lastColumn="0" w:oddVBand="0" w:evenVBand="0" w:oddHBand="0" w:evenHBand="1"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709" w:type="dxa"/>
            <w:tcBorders>
              <w:bottom w:val="double" w:sz="4" w:space="0" w:color="auto"/>
            </w:tcBorders>
          </w:tcPr>
          <w:p w14:paraId="02AFD31F" w14:textId="4F378E0D" w:rsidR="00722273" w:rsidRPr="00C479DE" w:rsidRDefault="00722273" w:rsidP="008E74D3">
            <w:pPr>
              <w:pStyle w:val="NoSpacing"/>
              <w:rPr>
                <w:sz w:val="18"/>
                <w:szCs w:val="18"/>
              </w:rPr>
            </w:pPr>
            <w:r w:rsidRPr="00C479DE">
              <w:rPr>
                <w:sz w:val="18"/>
                <w:szCs w:val="18"/>
              </w:rPr>
              <w:t>#12</w:t>
            </w:r>
          </w:p>
        </w:tc>
        <w:tc>
          <w:tcPr>
            <w:tcW w:w="2268" w:type="dxa"/>
            <w:tcBorders>
              <w:bottom w:val="double" w:sz="4" w:space="0" w:color="auto"/>
            </w:tcBorders>
          </w:tcPr>
          <w:p w14:paraId="732E984A" w14:textId="25853786" w:rsidR="00722273" w:rsidRPr="00C479DE" w:rsidRDefault="00722273" w:rsidP="008E74D3">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Workshop</w:t>
            </w:r>
          </w:p>
        </w:tc>
        <w:tc>
          <w:tcPr>
            <w:tcW w:w="1418" w:type="dxa"/>
            <w:tcBorders>
              <w:bottom w:val="double" w:sz="4" w:space="0" w:color="auto"/>
            </w:tcBorders>
          </w:tcPr>
          <w:p w14:paraId="197F45EC" w14:textId="0B28433B" w:rsidR="00722273" w:rsidRPr="00C479DE" w:rsidRDefault="00EE05AD" w:rsidP="008E74D3">
            <w:pPr>
              <w:pStyle w:val="NoSpacing"/>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User story </w:t>
            </w:r>
            <w:r w:rsidR="00722273" w:rsidRPr="00C479DE">
              <w:rPr>
                <w:sz w:val="18"/>
                <w:szCs w:val="18"/>
              </w:rPr>
              <w:t>12</w:t>
            </w:r>
          </w:p>
        </w:tc>
        <w:tc>
          <w:tcPr>
            <w:tcW w:w="5475" w:type="dxa"/>
            <w:tcBorders>
              <w:bottom w:val="double" w:sz="4" w:space="0" w:color="auto"/>
            </w:tcBorders>
          </w:tcPr>
          <w:p w14:paraId="42AA353E" w14:textId="1E102C36" w:rsidR="00722273" w:rsidRPr="00C479DE" w:rsidRDefault="00722273" w:rsidP="008E74D3">
            <w:pPr>
              <w:pStyle w:val="NoSpacing"/>
              <w:cnfStyle w:val="000000010000" w:firstRow="0" w:lastRow="0" w:firstColumn="0" w:lastColumn="0" w:oddVBand="0" w:evenVBand="0" w:oddHBand="0" w:evenHBand="1" w:firstRowFirstColumn="0" w:firstRowLastColumn="0" w:lastRowFirstColumn="0" w:lastRowLastColumn="0"/>
              <w:rPr>
                <w:sz w:val="18"/>
                <w:szCs w:val="18"/>
              </w:rPr>
            </w:pPr>
            <w:proofErr w:type="spellStart"/>
            <w:r w:rsidRPr="00C479DE">
              <w:rPr>
                <w:sz w:val="18"/>
                <w:szCs w:val="18"/>
              </w:rPr>
              <w:t>Georefereren</w:t>
            </w:r>
            <w:proofErr w:type="spellEnd"/>
          </w:p>
        </w:tc>
      </w:tr>
      <w:tr w:rsidR="00722273" w:rsidRPr="0017584A" w14:paraId="2B2FA662" w14:textId="77777777" w:rsidTr="00722273">
        <w:trPr>
          <w:trHeight w:val="176"/>
        </w:trPr>
        <w:tc>
          <w:tcPr>
            <w:cnfStyle w:val="001000000000" w:firstRow="0" w:lastRow="0" w:firstColumn="1" w:lastColumn="0" w:oddVBand="0" w:evenVBand="0" w:oddHBand="0" w:evenHBand="0" w:firstRowFirstColumn="0" w:firstRowLastColumn="0" w:lastRowFirstColumn="0" w:lastRowLastColumn="0"/>
            <w:tcW w:w="709" w:type="dxa"/>
            <w:tcBorders>
              <w:top w:val="double" w:sz="4" w:space="0" w:color="auto"/>
            </w:tcBorders>
          </w:tcPr>
          <w:p w14:paraId="499D643F" w14:textId="734694CE" w:rsidR="00722273" w:rsidRPr="00C479DE" w:rsidRDefault="00722273" w:rsidP="008E74D3">
            <w:pPr>
              <w:pStyle w:val="NoSpacing"/>
              <w:rPr>
                <w:sz w:val="18"/>
                <w:szCs w:val="18"/>
              </w:rPr>
            </w:pPr>
            <w:r w:rsidRPr="00C479DE">
              <w:rPr>
                <w:sz w:val="18"/>
                <w:szCs w:val="18"/>
              </w:rPr>
              <w:t>#13</w:t>
            </w:r>
          </w:p>
        </w:tc>
        <w:tc>
          <w:tcPr>
            <w:tcW w:w="2268" w:type="dxa"/>
            <w:tcBorders>
              <w:top w:val="double" w:sz="4" w:space="0" w:color="auto"/>
            </w:tcBorders>
          </w:tcPr>
          <w:p w14:paraId="0E6B72BB" w14:textId="2C8A1D93" w:rsidR="00722273" w:rsidRPr="00C479DE" w:rsidRDefault="00722273" w:rsidP="008E74D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Gebiedsontwikkelaar 1</w:t>
            </w:r>
          </w:p>
        </w:tc>
        <w:tc>
          <w:tcPr>
            <w:tcW w:w="1418" w:type="dxa"/>
            <w:tcBorders>
              <w:top w:val="double" w:sz="4" w:space="0" w:color="auto"/>
            </w:tcBorders>
          </w:tcPr>
          <w:p w14:paraId="0438F509" w14:textId="1C0B8AE8" w:rsidR="00722273" w:rsidRPr="00C479DE" w:rsidRDefault="00EE05AD" w:rsidP="008E74D3">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User story </w:t>
            </w:r>
            <w:r w:rsidR="00722273" w:rsidRPr="00C479DE">
              <w:rPr>
                <w:sz w:val="18"/>
                <w:szCs w:val="18"/>
              </w:rPr>
              <w:t>1</w:t>
            </w:r>
          </w:p>
        </w:tc>
        <w:tc>
          <w:tcPr>
            <w:tcW w:w="5475" w:type="dxa"/>
            <w:tcBorders>
              <w:top w:val="double" w:sz="4" w:space="0" w:color="auto"/>
            </w:tcBorders>
          </w:tcPr>
          <w:p w14:paraId="181CFD57" w14:textId="0BB14461" w:rsidR="00722273" w:rsidRPr="00C479DE" w:rsidRDefault="00722273" w:rsidP="008E74D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Inzicht in medewerking of weerstand op een locatie</w:t>
            </w:r>
          </w:p>
        </w:tc>
      </w:tr>
      <w:tr w:rsidR="00722273" w:rsidRPr="0017584A" w14:paraId="354A9E20" w14:textId="77777777" w:rsidTr="00722273">
        <w:trPr>
          <w:cnfStyle w:val="000000010000" w:firstRow="0" w:lastRow="0" w:firstColumn="0" w:lastColumn="0" w:oddVBand="0" w:evenVBand="0" w:oddHBand="0" w:evenHBand="1"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709" w:type="dxa"/>
          </w:tcPr>
          <w:p w14:paraId="3413AFCC" w14:textId="54281903" w:rsidR="00722273" w:rsidRPr="00C479DE" w:rsidRDefault="00722273" w:rsidP="00E40595">
            <w:pPr>
              <w:pStyle w:val="NoSpacing"/>
              <w:rPr>
                <w:sz w:val="18"/>
                <w:szCs w:val="18"/>
              </w:rPr>
            </w:pPr>
            <w:r w:rsidRPr="00C479DE">
              <w:rPr>
                <w:sz w:val="18"/>
                <w:szCs w:val="18"/>
              </w:rPr>
              <w:t>#14</w:t>
            </w:r>
          </w:p>
        </w:tc>
        <w:tc>
          <w:tcPr>
            <w:tcW w:w="2268" w:type="dxa"/>
          </w:tcPr>
          <w:p w14:paraId="56508679" w14:textId="3281AE97" w:rsidR="00722273" w:rsidRPr="00C479DE" w:rsidRDefault="00722273" w:rsidP="00E40595">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Gebiedsontwikkelaar 1</w:t>
            </w:r>
          </w:p>
        </w:tc>
        <w:tc>
          <w:tcPr>
            <w:tcW w:w="1418" w:type="dxa"/>
          </w:tcPr>
          <w:p w14:paraId="6A43A85F" w14:textId="0A731194" w:rsidR="00722273" w:rsidRPr="00C479DE" w:rsidRDefault="00EE05AD" w:rsidP="00E40595">
            <w:pPr>
              <w:pStyle w:val="NoSpacing"/>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User story </w:t>
            </w:r>
            <w:r w:rsidR="00722273" w:rsidRPr="00C479DE">
              <w:rPr>
                <w:sz w:val="18"/>
                <w:szCs w:val="18"/>
              </w:rPr>
              <w:t>2</w:t>
            </w:r>
          </w:p>
        </w:tc>
        <w:tc>
          <w:tcPr>
            <w:tcW w:w="5475" w:type="dxa"/>
          </w:tcPr>
          <w:p w14:paraId="409F2B3D" w14:textId="702196D8" w:rsidR="00722273" w:rsidRPr="00C479DE" w:rsidRDefault="00722273" w:rsidP="00E40595">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Snel feedback over voldoen aan beleid</w:t>
            </w:r>
          </w:p>
        </w:tc>
      </w:tr>
      <w:tr w:rsidR="00722273" w:rsidRPr="0017584A" w14:paraId="06ED8B8A" w14:textId="77777777" w:rsidTr="00722273">
        <w:trPr>
          <w:trHeight w:val="176"/>
        </w:trPr>
        <w:tc>
          <w:tcPr>
            <w:cnfStyle w:val="001000000000" w:firstRow="0" w:lastRow="0" w:firstColumn="1" w:lastColumn="0" w:oddVBand="0" w:evenVBand="0" w:oddHBand="0" w:evenHBand="0" w:firstRowFirstColumn="0" w:firstRowLastColumn="0" w:lastRowFirstColumn="0" w:lastRowLastColumn="0"/>
            <w:tcW w:w="709" w:type="dxa"/>
          </w:tcPr>
          <w:p w14:paraId="6037F576" w14:textId="6654C3D2" w:rsidR="00722273" w:rsidRPr="00C479DE" w:rsidRDefault="00722273" w:rsidP="00E40595">
            <w:pPr>
              <w:pStyle w:val="NoSpacing"/>
              <w:rPr>
                <w:sz w:val="18"/>
                <w:szCs w:val="18"/>
              </w:rPr>
            </w:pPr>
            <w:r w:rsidRPr="00C479DE">
              <w:rPr>
                <w:sz w:val="18"/>
                <w:szCs w:val="18"/>
              </w:rPr>
              <w:t>#15</w:t>
            </w:r>
          </w:p>
        </w:tc>
        <w:tc>
          <w:tcPr>
            <w:tcW w:w="2268" w:type="dxa"/>
          </w:tcPr>
          <w:p w14:paraId="17FFF03D" w14:textId="0FBCFCB9" w:rsidR="00722273" w:rsidRPr="00C479DE" w:rsidRDefault="00722273" w:rsidP="00E40595">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Gebiedsontwikkelaar 1</w:t>
            </w:r>
          </w:p>
        </w:tc>
        <w:tc>
          <w:tcPr>
            <w:tcW w:w="1418" w:type="dxa"/>
          </w:tcPr>
          <w:p w14:paraId="50B0163F" w14:textId="7BB9C16D" w:rsidR="00722273" w:rsidRPr="00C479DE" w:rsidRDefault="00EE05AD" w:rsidP="00E40595">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User story </w:t>
            </w:r>
            <w:r w:rsidR="00722273" w:rsidRPr="00C479DE">
              <w:rPr>
                <w:sz w:val="18"/>
                <w:szCs w:val="18"/>
              </w:rPr>
              <w:t>3</w:t>
            </w:r>
          </w:p>
        </w:tc>
        <w:tc>
          <w:tcPr>
            <w:tcW w:w="5475" w:type="dxa"/>
          </w:tcPr>
          <w:p w14:paraId="0E5250AC" w14:textId="70CA6FD8" w:rsidR="00722273" w:rsidRPr="00C479DE" w:rsidRDefault="00722273" w:rsidP="00E40595">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Inzicht in betrokkenen van BRK-percelen</w:t>
            </w:r>
          </w:p>
        </w:tc>
      </w:tr>
      <w:tr w:rsidR="00722273" w:rsidRPr="0017584A" w14:paraId="71FB0D04" w14:textId="77777777" w:rsidTr="00722273">
        <w:trPr>
          <w:cnfStyle w:val="000000010000" w:firstRow="0" w:lastRow="0" w:firstColumn="0" w:lastColumn="0" w:oddVBand="0" w:evenVBand="0" w:oddHBand="0" w:evenHBand="1"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709" w:type="dxa"/>
          </w:tcPr>
          <w:p w14:paraId="6B7091B3" w14:textId="68232921" w:rsidR="00722273" w:rsidRPr="00C479DE" w:rsidRDefault="00722273" w:rsidP="00690738">
            <w:pPr>
              <w:pStyle w:val="NoSpacing"/>
              <w:rPr>
                <w:sz w:val="18"/>
                <w:szCs w:val="18"/>
              </w:rPr>
            </w:pPr>
            <w:r w:rsidRPr="00C479DE">
              <w:rPr>
                <w:sz w:val="18"/>
                <w:szCs w:val="18"/>
              </w:rPr>
              <w:t>#16</w:t>
            </w:r>
          </w:p>
        </w:tc>
        <w:tc>
          <w:tcPr>
            <w:tcW w:w="2268" w:type="dxa"/>
          </w:tcPr>
          <w:p w14:paraId="113DC37E" w14:textId="0FF9564D" w:rsidR="00722273" w:rsidRPr="00C479DE" w:rsidRDefault="00722273" w:rsidP="00690738">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Gebiedsontwikkelaar 1</w:t>
            </w:r>
          </w:p>
        </w:tc>
        <w:tc>
          <w:tcPr>
            <w:tcW w:w="1418" w:type="dxa"/>
          </w:tcPr>
          <w:p w14:paraId="0981825C" w14:textId="1642BA2C" w:rsidR="00722273" w:rsidRPr="00C479DE" w:rsidRDefault="00EE05AD" w:rsidP="00690738">
            <w:pPr>
              <w:pStyle w:val="NoSpacing"/>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User story </w:t>
            </w:r>
            <w:r w:rsidR="00722273" w:rsidRPr="00C479DE">
              <w:rPr>
                <w:sz w:val="18"/>
                <w:szCs w:val="18"/>
              </w:rPr>
              <w:t>4</w:t>
            </w:r>
          </w:p>
        </w:tc>
        <w:tc>
          <w:tcPr>
            <w:tcW w:w="5475" w:type="dxa"/>
          </w:tcPr>
          <w:p w14:paraId="4872AA46" w14:textId="2EE38B37" w:rsidR="00722273" w:rsidRPr="00C479DE" w:rsidRDefault="00722273" w:rsidP="00690738">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Inzicht in de impact die een ontwikkeling op de stad</w:t>
            </w:r>
            <w:r w:rsidR="004F425E" w:rsidRPr="00C479DE">
              <w:rPr>
                <w:sz w:val="18"/>
                <w:szCs w:val="18"/>
              </w:rPr>
              <w:t xml:space="preserve"> heeft</w:t>
            </w:r>
          </w:p>
        </w:tc>
      </w:tr>
      <w:tr w:rsidR="00722273" w:rsidRPr="0017584A" w14:paraId="08E3538B" w14:textId="77777777" w:rsidTr="00722273">
        <w:trPr>
          <w:trHeight w:val="176"/>
        </w:trPr>
        <w:tc>
          <w:tcPr>
            <w:cnfStyle w:val="001000000000" w:firstRow="0" w:lastRow="0" w:firstColumn="1" w:lastColumn="0" w:oddVBand="0" w:evenVBand="0" w:oddHBand="0" w:evenHBand="0" w:firstRowFirstColumn="0" w:firstRowLastColumn="0" w:lastRowFirstColumn="0" w:lastRowLastColumn="0"/>
            <w:tcW w:w="709" w:type="dxa"/>
            <w:tcBorders>
              <w:bottom w:val="double" w:sz="4" w:space="0" w:color="auto"/>
            </w:tcBorders>
          </w:tcPr>
          <w:p w14:paraId="2794A312" w14:textId="3BBCAB39" w:rsidR="00722273" w:rsidRPr="00C479DE" w:rsidRDefault="00722273" w:rsidP="00690738">
            <w:pPr>
              <w:pStyle w:val="NoSpacing"/>
              <w:rPr>
                <w:sz w:val="18"/>
                <w:szCs w:val="18"/>
              </w:rPr>
            </w:pPr>
            <w:r w:rsidRPr="00C479DE">
              <w:rPr>
                <w:sz w:val="18"/>
                <w:szCs w:val="18"/>
              </w:rPr>
              <w:t>#17</w:t>
            </w:r>
          </w:p>
        </w:tc>
        <w:tc>
          <w:tcPr>
            <w:tcW w:w="2268" w:type="dxa"/>
            <w:tcBorders>
              <w:bottom w:val="double" w:sz="4" w:space="0" w:color="auto"/>
            </w:tcBorders>
          </w:tcPr>
          <w:p w14:paraId="72975767" w14:textId="472668F0" w:rsidR="00722273" w:rsidRPr="00C479DE" w:rsidRDefault="00722273" w:rsidP="0069073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Gebiedsontwikkelaar 1</w:t>
            </w:r>
          </w:p>
        </w:tc>
        <w:tc>
          <w:tcPr>
            <w:tcW w:w="1418" w:type="dxa"/>
            <w:tcBorders>
              <w:bottom w:val="double" w:sz="4" w:space="0" w:color="auto"/>
            </w:tcBorders>
          </w:tcPr>
          <w:p w14:paraId="33010334" w14:textId="529CA22B" w:rsidR="00722273" w:rsidRPr="00C479DE" w:rsidRDefault="00EE05AD" w:rsidP="00690738">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User story </w:t>
            </w:r>
            <w:r w:rsidR="00722273" w:rsidRPr="00C479DE">
              <w:rPr>
                <w:sz w:val="18"/>
                <w:szCs w:val="18"/>
              </w:rPr>
              <w:t>5</w:t>
            </w:r>
          </w:p>
        </w:tc>
        <w:tc>
          <w:tcPr>
            <w:tcW w:w="5475" w:type="dxa"/>
            <w:tcBorders>
              <w:bottom w:val="double" w:sz="4" w:space="0" w:color="auto"/>
            </w:tcBorders>
          </w:tcPr>
          <w:p w14:paraId="48E4B43D" w14:textId="7B5CD95A" w:rsidR="00722273" w:rsidRPr="00C479DE" w:rsidRDefault="00722273" w:rsidP="0069073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Van data die beschikbaar is naar data die bruikbaar is</w:t>
            </w:r>
          </w:p>
        </w:tc>
      </w:tr>
      <w:tr w:rsidR="00722273" w:rsidRPr="0017584A" w14:paraId="37491951" w14:textId="77777777" w:rsidTr="00722273">
        <w:trPr>
          <w:cnfStyle w:val="000000010000" w:firstRow="0" w:lastRow="0" w:firstColumn="0" w:lastColumn="0" w:oddVBand="0" w:evenVBand="0" w:oddHBand="0" w:evenHBand="1"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709" w:type="dxa"/>
            <w:tcBorders>
              <w:top w:val="double" w:sz="4" w:space="0" w:color="auto"/>
            </w:tcBorders>
          </w:tcPr>
          <w:p w14:paraId="7EC7C9DB" w14:textId="2E901960" w:rsidR="00722273" w:rsidRPr="00C479DE" w:rsidRDefault="00722273" w:rsidP="00822FAB">
            <w:pPr>
              <w:pStyle w:val="NoSpacing"/>
              <w:rPr>
                <w:sz w:val="18"/>
                <w:szCs w:val="18"/>
              </w:rPr>
            </w:pPr>
            <w:r w:rsidRPr="00C479DE">
              <w:rPr>
                <w:sz w:val="18"/>
                <w:szCs w:val="18"/>
              </w:rPr>
              <w:t>#18</w:t>
            </w:r>
          </w:p>
        </w:tc>
        <w:tc>
          <w:tcPr>
            <w:tcW w:w="2268" w:type="dxa"/>
            <w:tcBorders>
              <w:top w:val="double" w:sz="4" w:space="0" w:color="auto"/>
            </w:tcBorders>
          </w:tcPr>
          <w:p w14:paraId="77D6D845" w14:textId="6258ABE8" w:rsidR="00722273" w:rsidRPr="00C479DE" w:rsidRDefault="00722273" w:rsidP="00822FAB">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Gebiedsontwikkelaar 2</w:t>
            </w:r>
          </w:p>
        </w:tc>
        <w:tc>
          <w:tcPr>
            <w:tcW w:w="1418" w:type="dxa"/>
            <w:tcBorders>
              <w:top w:val="double" w:sz="4" w:space="0" w:color="auto"/>
            </w:tcBorders>
          </w:tcPr>
          <w:p w14:paraId="0833CC5A" w14:textId="2C119A77" w:rsidR="00722273" w:rsidRPr="00C479DE" w:rsidRDefault="00EE05AD" w:rsidP="00822FAB">
            <w:pPr>
              <w:pStyle w:val="NoSpacing"/>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User story </w:t>
            </w:r>
            <w:r w:rsidR="00722273" w:rsidRPr="00C479DE">
              <w:rPr>
                <w:sz w:val="18"/>
                <w:szCs w:val="18"/>
              </w:rPr>
              <w:t>1</w:t>
            </w:r>
          </w:p>
        </w:tc>
        <w:tc>
          <w:tcPr>
            <w:tcW w:w="5475" w:type="dxa"/>
            <w:tcBorders>
              <w:top w:val="double" w:sz="4" w:space="0" w:color="auto"/>
            </w:tcBorders>
          </w:tcPr>
          <w:p w14:paraId="463340C8" w14:textId="5E81108A" w:rsidR="00722273" w:rsidRPr="00C479DE" w:rsidRDefault="00722273" w:rsidP="00822FAB">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Betrouwbaarheidslabel datasets</w:t>
            </w:r>
          </w:p>
        </w:tc>
      </w:tr>
      <w:tr w:rsidR="00722273" w:rsidRPr="0017584A" w14:paraId="29AED6B4" w14:textId="77777777" w:rsidTr="00722273">
        <w:trPr>
          <w:trHeight w:val="176"/>
        </w:trPr>
        <w:tc>
          <w:tcPr>
            <w:cnfStyle w:val="001000000000" w:firstRow="0" w:lastRow="0" w:firstColumn="1" w:lastColumn="0" w:oddVBand="0" w:evenVBand="0" w:oddHBand="0" w:evenHBand="0" w:firstRowFirstColumn="0" w:firstRowLastColumn="0" w:lastRowFirstColumn="0" w:lastRowLastColumn="0"/>
            <w:tcW w:w="709" w:type="dxa"/>
          </w:tcPr>
          <w:p w14:paraId="00AC32BD" w14:textId="14263963" w:rsidR="00722273" w:rsidRPr="00C479DE" w:rsidRDefault="00722273" w:rsidP="00822FAB">
            <w:pPr>
              <w:pStyle w:val="NoSpacing"/>
              <w:rPr>
                <w:sz w:val="18"/>
                <w:szCs w:val="18"/>
              </w:rPr>
            </w:pPr>
            <w:r w:rsidRPr="00C479DE">
              <w:rPr>
                <w:sz w:val="18"/>
                <w:szCs w:val="18"/>
              </w:rPr>
              <w:t>#19</w:t>
            </w:r>
          </w:p>
        </w:tc>
        <w:tc>
          <w:tcPr>
            <w:tcW w:w="2268" w:type="dxa"/>
          </w:tcPr>
          <w:p w14:paraId="4971D294" w14:textId="610E67AD" w:rsidR="00722273" w:rsidRPr="00C479DE" w:rsidRDefault="00722273" w:rsidP="00822FAB">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Gebiedsontwikkelaar 2</w:t>
            </w:r>
          </w:p>
        </w:tc>
        <w:tc>
          <w:tcPr>
            <w:tcW w:w="1418" w:type="dxa"/>
          </w:tcPr>
          <w:p w14:paraId="2EA85700" w14:textId="7E4088E9" w:rsidR="00722273" w:rsidRPr="00C479DE" w:rsidRDefault="00EE05AD" w:rsidP="00822FAB">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User story </w:t>
            </w:r>
            <w:r w:rsidR="00722273" w:rsidRPr="00C479DE">
              <w:rPr>
                <w:sz w:val="18"/>
                <w:szCs w:val="18"/>
              </w:rPr>
              <w:t>2</w:t>
            </w:r>
          </w:p>
        </w:tc>
        <w:tc>
          <w:tcPr>
            <w:tcW w:w="5475" w:type="dxa"/>
          </w:tcPr>
          <w:p w14:paraId="0B1E6FAC" w14:textId="35403ED5" w:rsidR="00722273" w:rsidRPr="00C479DE" w:rsidRDefault="00722273" w:rsidP="00822FAB">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Toevoegen data onderzoeksresultaten</w:t>
            </w:r>
          </w:p>
        </w:tc>
      </w:tr>
      <w:tr w:rsidR="00722273" w:rsidRPr="0017584A" w14:paraId="54DA4E98" w14:textId="77777777" w:rsidTr="00722273">
        <w:trPr>
          <w:cnfStyle w:val="000000010000" w:firstRow="0" w:lastRow="0" w:firstColumn="0" w:lastColumn="0" w:oddVBand="0" w:evenVBand="0" w:oddHBand="0" w:evenHBand="1"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709" w:type="dxa"/>
          </w:tcPr>
          <w:p w14:paraId="616A42C3" w14:textId="7D0567F1" w:rsidR="00722273" w:rsidRPr="00C479DE" w:rsidRDefault="00722273" w:rsidP="00822FAB">
            <w:pPr>
              <w:pStyle w:val="NoSpacing"/>
              <w:rPr>
                <w:sz w:val="18"/>
                <w:szCs w:val="18"/>
              </w:rPr>
            </w:pPr>
            <w:r w:rsidRPr="00C479DE">
              <w:rPr>
                <w:sz w:val="18"/>
                <w:szCs w:val="18"/>
              </w:rPr>
              <w:t>#20</w:t>
            </w:r>
          </w:p>
        </w:tc>
        <w:tc>
          <w:tcPr>
            <w:tcW w:w="2268" w:type="dxa"/>
          </w:tcPr>
          <w:p w14:paraId="48C48059" w14:textId="42982257" w:rsidR="00722273" w:rsidRPr="00C479DE" w:rsidRDefault="00722273" w:rsidP="00822FAB">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Gebiedsontwikkelaar 2</w:t>
            </w:r>
          </w:p>
        </w:tc>
        <w:tc>
          <w:tcPr>
            <w:tcW w:w="1418" w:type="dxa"/>
          </w:tcPr>
          <w:p w14:paraId="357CB797" w14:textId="553342DA" w:rsidR="00722273" w:rsidRPr="00C479DE" w:rsidRDefault="00EE05AD" w:rsidP="00822FAB">
            <w:pPr>
              <w:pStyle w:val="NoSpacing"/>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User story </w:t>
            </w:r>
            <w:r w:rsidR="00722273" w:rsidRPr="00C479DE">
              <w:rPr>
                <w:sz w:val="18"/>
                <w:szCs w:val="18"/>
              </w:rPr>
              <w:t>3</w:t>
            </w:r>
          </w:p>
        </w:tc>
        <w:tc>
          <w:tcPr>
            <w:tcW w:w="5475" w:type="dxa"/>
          </w:tcPr>
          <w:p w14:paraId="0C9BECDB" w14:textId="688370F9" w:rsidR="00722273" w:rsidRPr="00C479DE" w:rsidRDefault="00722273" w:rsidP="00822FAB">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Overzichtelijke conclusie uit de data</w:t>
            </w:r>
          </w:p>
        </w:tc>
      </w:tr>
      <w:tr w:rsidR="00722273" w:rsidRPr="0017584A" w14:paraId="20D8001F" w14:textId="77777777" w:rsidTr="00722273">
        <w:trPr>
          <w:trHeight w:val="176"/>
        </w:trPr>
        <w:tc>
          <w:tcPr>
            <w:cnfStyle w:val="001000000000" w:firstRow="0" w:lastRow="0" w:firstColumn="1" w:lastColumn="0" w:oddVBand="0" w:evenVBand="0" w:oddHBand="0" w:evenHBand="0" w:firstRowFirstColumn="0" w:firstRowLastColumn="0" w:lastRowFirstColumn="0" w:lastRowLastColumn="0"/>
            <w:tcW w:w="709" w:type="dxa"/>
          </w:tcPr>
          <w:p w14:paraId="54A511F7" w14:textId="148AAB08" w:rsidR="00722273" w:rsidRPr="00C479DE" w:rsidRDefault="00722273" w:rsidP="00822FAB">
            <w:pPr>
              <w:pStyle w:val="NoSpacing"/>
              <w:rPr>
                <w:sz w:val="18"/>
                <w:szCs w:val="18"/>
              </w:rPr>
            </w:pPr>
            <w:r w:rsidRPr="00C479DE">
              <w:rPr>
                <w:sz w:val="18"/>
                <w:szCs w:val="18"/>
              </w:rPr>
              <w:t>#21</w:t>
            </w:r>
          </w:p>
        </w:tc>
        <w:tc>
          <w:tcPr>
            <w:tcW w:w="2268" w:type="dxa"/>
          </w:tcPr>
          <w:p w14:paraId="45538E15" w14:textId="2461BD3A" w:rsidR="00722273" w:rsidRPr="00C479DE" w:rsidRDefault="00722273" w:rsidP="00822FAB">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Gebiedsontwikkelaar 2</w:t>
            </w:r>
          </w:p>
        </w:tc>
        <w:tc>
          <w:tcPr>
            <w:tcW w:w="1418" w:type="dxa"/>
          </w:tcPr>
          <w:p w14:paraId="317E8D3A" w14:textId="3853E22C" w:rsidR="00722273" w:rsidRPr="00C479DE" w:rsidRDefault="00EE05AD" w:rsidP="00822FAB">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User story </w:t>
            </w:r>
            <w:r w:rsidR="00722273" w:rsidRPr="00C479DE">
              <w:rPr>
                <w:sz w:val="18"/>
                <w:szCs w:val="18"/>
              </w:rPr>
              <w:t>4</w:t>
            </w:r>
          </w:p>
        </w:tc>
        <w:tc>
          <w:tcPr>
            <w:tcW w:w="5475" w:type="dxa"/>
          </w:tcPr>
          <w:p w14:paraId="5EFCBC7D" w14:textId="3D9C35B5" w:rsidR="00722273" w:rsidRPr="00C479DE" w:rsidRDefault="00722273" w:rsidP="00822FAB">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Data van verschillende thema’s domeinen beschikbaar</w:t>
            </w:r>
          </w:p>
        </w:tc>
      </w:tr>
      <w:tr w:rsidR="00722273" w:rsidRPr="0017584A" w14:paraId="78C264CB" w14:textId="77777777" w:rsidTr="00722273">
        <w:trPr>
          <w:cnfStyle w:val="000000010000" w:firstRow="0" w:lastRow="0" w:firstColumn="0" w:lastColumn="0" w:oddVBand="0" w:evenVBand="0" w:oddHBand="0" w:evenHBand="1"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709" w:type="dxa"/>
          </w:tcPr>
          <w:p w14:paraId="421954C4" w14:textId="724FF48B" w:rsidR="00722273" w:rsidRPr="00C479DE" w:rsidRDefault="00722273" w:rsidP="00822FAB">
            <w:pPr>
              <w:pStyle w:val="NoSpacing"/>
              <w:rPr>
                <w:sz w:val="18"/>
                <w:szCs w:val="18"/>
              </w:rPr>
            </w:pPr>
            <w:r w:rsidRPr="00C479DE">
              <w:rPr>
                <w:sz w:val="18"/>
                <w:szCs w:val="18"/>
              </w:rPr>
              <w:t>#22</w:t>
            </w:r>
          </w:p>
        </w:tc>
        <w:tc>
          <w:tcPr>
            <w:tcW w:w="2268" w:type="dxa"/>
          </w:tcPr>
          <w:p w14:paraId="63914721" w14:textId="6CF65B4C" w:rsidR="00722273" w:rsidRPr="00C479DE" w:rsidRDefault="00722273" w:rsidP="00822FAB">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Gebiedsontwikkelaar 2</w:t>
            </w:r>
          </w:p>
        </w:tc>
        <w:tc>
          <w:tcPr>
            <w:tcW w:w="1418" w:type="dxa"/>
          </w:tcPr>
          <w:p w14:paraId="5762B3F9" w14:textId="1AF2413B" w:rsidR="00722273" w:rsidRPr="00C479DE" w:rsidRDefault="00EE05AD" w:rsidP="00822FAB">
            <w:pPr>
              <w:pStyle w:val="NoSpacing"/>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User story </w:t>
            </w:r>
            <w:r w:rsidR="00722273" w:rsidRPr="00C479DE">
              <w:rPr>
                <w:sz w:val="18"/>
                <w:szCs w:val="18"/>
              </w:rPr>
              <w:t>5</w:t>
            </w:r>
          </w:p>
        </w:tc>
        <w:tc>
          <w:tcPr>
            <w:tcW w:w="5475" w:type="dxa"/>
          </w:tcPr>
          <w:p w14:paraId="009F4262" w14:textId="65305BC2" w:rsidR="00722273" w:rsidRPr="00C479DE" w:rsidRDefault="00722273" w:rsidP="00822FAB">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BIM level 1 voor de afdeling Infra</w:t>
            </w:r>
          </w:p>
        </w:tc>
      </w:tr>
      <w:tr w:rsidR="00722273" w:rsidRPr="0017584A" w14:paraId="0BAD6640" w14:textId="77777777" w:rsidTr="00722273">
        <w:trPr>
          <w:trHeight w:val="176"/>
        </w:trPr>
        <w:tc>
          <w:tcPr>
            <w:cnfStyle w:val="001000000000" w:firstRow="0" w:lastRow="0" w:firstColumn="1" w:lastColumn="0" w:oddVBand="0" w:evenVBand="0" w:oddHBand="0" w:evenHBand="0" w:firstRowFirstColumn="0" w:firstRowLastColumn="0" w:lastRowFirstColumn="0" w:lastRowLastColumn="0"/>
            <w:tcW w:w="709" w:type="dxa"/>
          </w:tcPr>
          <w:p w14:paraId="3AF3FFF4" w14:textId="6334ADB4" w:rsidR="00722273" w:rsidRPr="00C479DE" w:rsidRDefault="00722273" w:rsidP="000F6D27">
            <w:pPr>
              <w:pStyle w:val="NoSpacing"/>
              <w:rPr>
                <w:sz w:val="18"/>
                <w:szCs w:val="18"/>
              </w:rPr>
            </w:pPr>
            <w:r w:rsidRPr="00C479DE">
              <w:rPr>
                <w:sz w:val="18"/>
                <w:szCs w:val="18"/>
              </w:rPr>
              <w:t>#23</w:t>
            </w:r>
          </w:p>
        </w:tc>
        <w:tc>
          <w:tcPr>
            <w:tcW w:w="2268" w:type="dxa"/>
          </w:tcPr>
          <w:p w14:paraId="646EB03C" w14:textId="15D22C23" w:rsidR="00722273" w:rsidRPr="00C479DE" w:rsidRDefault="00722273" w:rsidP="000F6D27">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Gebiedsontwikkelaar 2</w:t>
            </w:r>
          </w:p>
        </w:tc>
        <w:tc>
          <w:tcPr>
            <w:tcW w:w="1418" w:type="dxa"/>
          </w:tcPr>
          <w:p w14:paraId="056BE636" w14:textId="274BF4D3" w:rsidR="00722273" w:rsidRPr="00C479DE" w:rsidRDefault="00EE05AD" w:rsidP="000F6D27">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User story </w:t>
            </w:r>
            <w:r w:rsidR="00722273" w:rsidRPr="00C479DE">
              <w:rPr>
                <w:sz w:val="18"/>
                <w:szCs w:val="18"/>
              </w:rPr>
              <w:t>6</w:t>
            </w:r>
          </w:p>
        </w:tc>
        <w:tc>
          <w:tcPr>
            <w:tcW w:w="5475" w:type="dxa"/>
          </w:tcPr>
          <w:p w14:paraId="176B5520" w14:textId="1897B358" w:rsidR="00722273" w:rsidRPr="00C479DE" w:rsidRDefault="00722273" w:rsidP="000F6D27">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Common Data Environment</w:t>
            </w:r>
          </w:p>
        </w:tc>
      </w:tr>
      <w:tr w:rsidR="00722273" w:rsidRPr="0017584A" w14:paraId="11981226" w14:textId="77777777" w:rsidTr="00582C1F">
        <w:trPr>
          <w:cnfStyle w:val="000000010000" w:firstRow="0" w:lastRow="0" w:firstColumn="0" w:lastColumn="0" w:oddVBand="0" w:evenVBand="0" w:oddHBand="0" w:evenHBand="1"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709" w:type="dxa"/>
            <w:tcBorders>
              <w:bottom w:val="double" w:sz="4" w:space="0" w:color="auto"/>
            </w:tcBorders>
          </w:tcPr>
          <w:p w14:paraId="745B0C66" w14:textId="7B1B37EB" w:rsidR="00722273" w:rsidRPr="00C479DE" w:rsidRDefault="00722273" w:rsidP="000F6D27">
            <w:pPr>
              <w:pStyle w:val="NoSpacing"/>
              <w:rPr>
                <w:sz w:val="18"/>
                <w:szCs w:val="18"/>
              </w:rPr>
            </w:pPr>
            <w:r w:rsidRPr="00C479DE">
              <w:rPr>
                <w:sz w:val="18"/>
                <w:szCs w:val="18"/>
              </w:rPr>
              <w:t>#24</w:t>
            </w:r>
          </w:p>
        </w:tc>
        <w:tc>
          <w:tcPr>
            <w:tcW w:w="2268" w:type="dxa"/>
            <w:tcBorders>
              <w:bottom w:val="double" w:sz="4" w:space="0" w:color="auto"/>
            </w:tcBorders>
          </w:tcPr>
          <w:p w14:paraId="02BB0B19" w14:textId="7981670B" w:rsidR="00722273" w:rsidRPr="00C479DE" w:rsidRDefault="00722273" w:rsidP="000F6D27">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Gebiedsontwikkelaar 2</w:t>
            </w:r>
          </w:p>
        </w:tc>
        <w:tc>
          <w:tcPr>
            <w:tcW w:w="1418" w:type="dxa"/>
            <w:tcBorders>
              <w:bottom w:val="double" w:sz="4" w:space="0" w:color="auto"/>
            </w:tcBorders>
          </w:tcPr>
          <w:p w14:paraId="5CA57F45" w14:textId="0BB8D826" w:rsidR="00722273" w:rsidRPr="00C479DE" w:rsidRDefault="00EE05AD" w:rsidP="000F6D27">
            <w:pPr>
              <w:pStyle w:val="NoSpacing"/>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User story </w:t>
            </w:r>
            <w:r w:rsidR="00722273" w:rsidRPr="00C479DE">
              <w:rPr>
                <w:sz w:val="18"/>
                <w:szCs w:val="18"/>
              </w:rPr>
              <w:t>7</w:t>
            </w:r>
          </w:p>
        </w:tc>
        <w:tc>
          <w:tcPr>
            <w:tcW w:w="5475" w:type="dxa"/>
            <w:tcBorders>
              <w:bottom w:val="double" w:sz="4" w:space="0" w:color="auto"/>
            </w:tcBorders>
          </w:tcPr>
          <w:p w14:paraId="541054F5" w14:textId="76A3F5C6" w:rsidR="00722273" w:rsidRPr="00C479DE" w:rsidRDefault="00722273" w:rsidP="000F6D27">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Gemeentelijke clashes als standaard annotatieformaat</w:t>
            </w:r>
          </w:p>
        </w:tc>
      </w:tr>
      <w:tr w:rsidR="00722273" w:rsidRPr="0017584A" w14:paraId="79B61F4A" w14:textId="77777777" w:rsidTr="00582C1F">
        <w:trPr>
          <w:trHeight w:val="176"/>
        </w:trPr>
        <w:tc>
          <w:tcPr>
            <w:cnfStyle w:val="001000000000" w:firstRow="0" w:lastRow="0" w:firstColumn="1" w:lastColumn="0" w:oddVBand="0" w:evenVBand="0" w:oddHBand="0" w:evenHBand="0" w:firstRowFirstColumn="0" w:firstRowLastColumn="0" w:lastRowFirstColumn="0" w:lastRowLastColumn="0"/>
            <w:tcW w:w="709" w:type="dxa"/>
            <w:tcBorders>
              <w:top w:val="double" w:sz="4" w:space="0" w:color="auto"/>
            </w:tcBorders>
          </w:tcPr>
          <w:p w14:paraId="13D5C0D1" w14:textId="40BB0C93" w:rsidR="00722273" w:rsidRPr="00C479DE" w:rsidRDefault="00722273" w:rsidP="00722273">
            <w:pPr>
              <w:pStyle w:val="NoSpacing"/>
              <w:rPr>
                <w:sz w:val="18"/>
                <w:szCs w:val="18"/>
              </w:rPr>
            </w:pPr>
            <w:r w:rsidRPr="00C479DE">
              <w:rPr>
                <w:sz w:val="18"/>
                <w:szCs w:val="18"/>
              </w:rPr>
              <w:t>#25</w:t>
            </w:r>
          </w:p>
        </w:tc>
        <w:tc>
          <w:tcPr>
            <w:tcW w:w="2268" w:type="dxa"/>
            <w:tcBorders>
              <w:top w:val="double" w:sz="4" w:space="0" w:color="auto"/>
            </w:tcBorders>
          </w:tcPr>
          <w:p w14:paraId="03D93C96" w14:textId="7303EF65" w:rsidR="00722273" w:rsidRPr="00C479DE" w:rsidRDefault="00722273" w:rsidP="0072227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 xml:space="preserve">Gebiedsontwikkelaar </w:t>
            </w:r>
            <w:r w:rsidR="00DF3D8D" w:rsidRPr="00C479DE">
              <w:rPr>
                <w:sz w:val="18"/>
                <w:szCs w:val="18"/>
              </w:rPr>
              <w:t>3</w:t>
            </w:r>
          </w:p>
        </w:tc>
        <w:tc>
          <w:tcPr>
            <w:tcW w:w="1418" w:type="dxa"/>
            <w:tcBorders>
              <w:top w:val="double" w:sz="4" w:space="0" w:color="auto"/>
            </w:tcBorders>
          </w:tcPr>
          <w:p w14:paraId="3FF5F6BF" w14:textId="02466356" w:rsidR="00722273" w:rsidRPr="00C479DE" w:rsidRDefault="00EE05AD" w:rsidP="00722273">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User story </w:t>
            </w:r>
            <w:r w:rsidR="00722273" w:rsidRPr="00C479DE">
              <w:rPr>
                <w:sz w:val="18"/>
                <w:szCs w:val="18"/>
              </w:rPr>
              <w:t>1</w:t>
            </w:r>
          </w:p>
        </w:tc>
        <w:tc>
          <w:tcPr>
            <w:tcW w:w="5475" w:type="dxa"/>
            <w:tcBorders>
              <w:top w:val="double" w:sz="4" w:space="0" w:color="auto"/>
            </w:tcBorders>
          </w:tcPr>
          <w:p w14:paraId="5A07D653" w14:textId="177C24EE" w:rsidR="00722273" w:rsidRPr="00C479DE" w:rsidRDefault="00DF3D8D" w:rsidP="0072227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Verdichten binnen de omgevingsplankaders</w:t>
            </w:r>
          </w:p>
        </w:tc>
      </w:tr>
      <w:tr w:rsidR="00722273" w:rsidRPr="0017584A" w14:paraId="129CB8E4" w14:textId="77777777" w:rsidTr="00722273">
        <w:trPr>
          <w:cnfStyle w:val="000000010000" w:firstRow="0" w:lastRow="0" w:firstColumn="0" w:lastColumn="0" w:oddVBand="0" w:evenVBand="0" w:oddHBand="0" w:evenHBand="1"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709" w:type="dxa"/>
          </w:tcPr>
          <w:p w14:paraId="4BC5E7B8" w14:textId="16A1ED44" w:rsidR="00722273" w:rsidRPr="00C479DE" w:rsidRDefault="00722273" w:rsidP="00722273">
            <w:pPr>
              <w:pStyle w:val="NoSpacing"/>
              <w:rPr>
                <w:sz w:val="18"/>
                <w:szCs w:val="18"/>
              </w:rPr>
            </w:pPr>
            <w:r w:rsidRPr="00C479DE">
              <w:rPr>
                <w:sz w:val="18"/>
                <w:szCs w:val="18"/>
              </w:rPr>
              <w:t>#26</w:t>
            </w:r>
          </w:p>
        </w:tc>
        <w:tc>
          <w:tcPr>
            <w:tcW w:w="2268" w:type="dxa"/>
          </w:tcPr>
          <w:p w14:paraId="23AE2EC3" w14:textId="255102B8" w:rsidR="00722273" w:rsidRPr="00C479DE" w:rsidRDefault="00722273" w:rsidP="00722273">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 xml:space="preserve">Gebiedsontwikkelaar </w:t>
            </w:r>
            <w:r w:rsidR="00DF3D8D" w:rsidRPr="00C479DE">
              <w:rPr>
                <w:sz w:val="18"/>
                <w:szCs w:val="18"/>
              </w:rPr>
              <w:t>3</w:t>
            </w:r>
          </w:p>
        </w:tc>
        <w:tc>
          <w:tcPr>
            <w:tcW w:w="1418" w:type="dxa"/>
          </w:tcPr>
          <w:p w14:paraId="6C44C514" w14:textId="5E06F286" w:rsidR="00722273" w:rsidRPr="00C479DE" w:rsidRDefault="00EE05AD" w:rsidP="00722273">
            <w:pPr>
              <w:pStyle w:val="NoSpacing"/>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User story </w:t>
            </w:r>
            <w:r w:rsidR="00722273" w:rsidRPr="00C479DE">
              <w:rPr>
                <w:sz w:val="18"/>
                <w:szCs w:val="18"/>
              </w:rPr>
              <w:t>2</w:t>
            </w:r>
          </w:p>
        </w:tc>
        <w:tc>
          <w:tcPr>
            <w:tcW w:w="5475" w:type="dxa"/>
          </w:tcPr>
          <w:p w14:paraId="25499318" w14:textId="75DFA96A" w:rsidR="00722273" w:rsidRPr="00C479DE" w:rsidRDefault="001D0346" w:rsidP="00722273">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Afwijken van beleidsplannen</w:t>
            </w:r>
          </w:p>
        </w:tc>
      </w:tr>
      <w:tr w:rsidR="00722273" w:rsidRPr="0017584A" w14:paraId="03EFACF7" w14:textId="77777777" w:rsidTr="00722273">
        <w:trPr>
          <w:trHeight w:val="176"/>
        </w:trPr>
        <w:tc>
          <w:tcPr>
            <w:cnfStyle w:val="001000000000" w:firstRow="0" w:lastRow="0" w:firstColumn="1" w:lastColumn="0" w:oddVBand="0" w:evenVBand="0" w:oddHBand="0" w:evenHBand="0" w:firstRowFirstColumn="0" w:firstRowLastColumn="0" w:lastRowFirstColumn="0" w:lastRowLastColumn="0"/>
            <w:tcW w:w="709" w:type="dxa"/>
          </w:tcPr>
          <w:p w14:paraId="78104778" w14:textId="10184DC5" w:rsidR="00722273" w:rsidRPr="00C479DE" w:rsidRDefault="00722273" w:rsidP="00722273">
            <w:pPr>
              <w:pStyle w:val="NoSpacing"/>
              <w:rPr>
                <w:sz w:val="18"/>
                <w:szCs w:val="18"/>
              </w:rPr>
            </w:pPr>
            <w:r w:rsidRPr="00C479DE">
              <w:rPr>
                <w:sz w:val="18"/>
                <w:szCs w:val="18"/>
              </w:rPr>
              <w:t>#27</w:t>
            </w:r>
          </w:p>
        </w:tc>
        <w:tc>
          <w:tcPr>
            <w:tcW w:w="2268" w:type="dxa"/>
          </w:tcPr>
          <w:p w14:paraId="1FBEA4AA" w14:textId="1071AA94" w:rsidR="00722273" w:rsidRPr="00C479DE" w:rsidRDefault="00722273" w:rsidP="0072227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 xml:space="preserve">Gebiedsontwikkelaar </w:t>
            </w:r>
            <w:r w:rsidR="00DF3D8D" w:rsidRPr="00C479DE">
              <w:rPr>
                <w:sz w:val="18"/>
                <w:szCs w:val="18"/>
              </w:rPr>
              <w:t>3</w:t>
            </w:r>
          </w:p>
        </w:tc>
        <w:tc>
          <w:tcPr>
            <w:tcW w:w="1418" w:type="dxa"/>
          </w:tcPr>
          <w:p w14:paraId="6FBFDF81" w14:textId="5E29D9B9" w:rsidR="00722273" w:rsidRPr="00C479DE" w:rsidRDefault="00EE05AD" w:rsidP="00722273">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User story </w:t>
            </w:r>
            <w:r w:rsidR="00722273" w:rsidRPr="00C479DE">
              <w:rPr>
                <w:sz w:val="18"/>
                <w:szCs w:val="18"/>
              </w:rPr>
              <w:t>3</w:t>
            </w:r>
          </w:p>
        </w:tc>
        <w:tc>
          <w:tcPr>
            <w:tcW w:w="5475" w:type="dxa"/>
          </w:tcPr>
          <w:p w14:paraId="2EEE3839" w14:textId="0C31180E" w:rsidR="00722273" w:rsidRPr="00C479DE" w:rsidRDefault="001D0346" w:rsidP="0072227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Omgevingsplankaart onder plankaart/-model tonen</w:t>
            </w:r>
          </w:p>
        </w:tc>
      </w:tr>
      <w:tr w:rsidR="00722273" w:rsidRPr="0017584A" w14:paraId="0657164C" w14:textId="77777777" w:rsidTr="00582C1F">
        <w:trPr>
          <w:cnfStyle w:val="000000010000" w:firstRow="0" w:lastRow="0" w:firstColumn="0" w:lastColumn="0" w:oddVBand="0" w:evenVBand="0" w:oddHBand="0" w:evenHBand="1"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709" w:type="dxa"/>
            <w:tcBorders>
              <w:bottom w:val="double" w:sz="4" w:space="0" w:color="auto"/>
            </w:tcBorders>
          </w:tcPr>
          <w:p w14:paraId="5ED489BB" w14:textId="3019890E" w:rsidR="00722273" w:rsidRPr="00C479DE" w:rsidRDefault="00722273" w:rsidP="00722273">
            <w:pPr>
              <w:pStyle w:val="NoSpacing"/>
              <w:rPr>
                <w:sz w:val="18"/>
                <w:szCs w:val="18"/>
              </w:rPr>
            </w:pPr>
            <w:r w:rsidRPr="00C479DE">
              <w:rPr>
                <w:sz w:val="18"/>
                <w:szCs w:val="18"/>
              </w:rPr>
              <w:t>#28</w:t>
            </w:r>
          </w:p>
        </w:tc>
        <w:tc>
          <w:tcPr>
            <w:tcW w:w="2268" w:type="dxa"/>
            <w:tcBorders>
              <w:bottom w:val="double" w:sz="4" w:space="0" w:color="auto"/>
            </w:tcBorders>
          </w:tcPr>
          <w:p w14:paraId="4B53C2ED" w14:textId="501BB9D9" w:rsidR="00722273" w:rsidRPr="00C479DE" w:rsidRDefault="00722273" w:rsidP="00722273">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 xml:space="preserve">Gebiedsontwikkelaar </w:t>
            </w:r>
            <w:r w:rsidR="00DF3D8D" w:rsidRPr="00C479DE">
              <w:rPr>
                <w:sz w:val="18"/>
                <w:szCs w:val="18"/>
              </w:rPr>
              <w:t>3</w:t>
            </w:r>
          </w:p>
        </w:tc>
        <w:tc>
          <w:tcPr>
            <w:tcW w:w="1418" w:type="dxa"/>
            <w:tcBorders>
              <w:bottom w:val="double" w:sz="4" w:space="0" w:color="auto"/>
            </w:tcBorders>
          </w:tcPr>
          <w:p w14:paraId="6769D277" w14:textId="3E93ADA5" w:rsidR="00722273" w:rsidRPr="00C479DE" w:rsidRDefault="00EE05AD" w:rsidP="00722273">
            <w:pPr>
              <w:pStyle w:val="NoSpacing"/>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User story </w:t>
            </w:r>
            <w:r w:rsidR="00722273" w:rsidRPr="00C479DE">
              <w:rPr>
                <w:sz w:val="18"/>
                <w:szCs w:val="18"/>
              </w:rPr>
              <w:t>4</w:t>
            </w:r>
          </w:p>
        </w:tc>
        <w:tc>
          <w:tcPr>
            <w:tcW w:w="5475" w:type="dxa"/>
            <w:tcBorders>
              <w:bottom w:val="double" w:sz="4" w:space="0" w:color="auto"/>
            </w:tcBorders>
          </w:tcPr>
          <w:p w14:paraId="61BC0D4C" w14:textId="33337DC3" w:rsidR="00722273" w:rsidRPr="00C479DE" w:rsidRDefault="009A76FA" w:rsidP="00722273">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Kabels en leidingen in ontwerp applicatie</w:t>
            </w:r>
          </w:p>
        </w:tc>
      </w:tr>
      <w:tr w:rsidR="009A76FA" w:rsidRPr="0017584A" w14:paraId="5164A00C" w14:textId="77777777" w:rsidTr="00582C1F">
        <w:trPr>
          <w:trHeight w:val="176"/>
        </w:trPr>
        <w:tc>
          <w:tcPr>
            <w:cnfStyle w:val="001000000000" w:firstRow="0" w:lastRow="0" w:firstColumn="1" w:lastColumn="0" w:oddVBand="0" w:evenVBand="0" w:oddHBand="0" w:evenHBand="0" w:firstRowFirstColumn="0" w:firstRowLastColumn="0" w:lastRowFirstColumn="0" w:lastRowLastColumn="0"/>
            <w:tcW w:w="709" w:type="dxa"/>
            <w:tcBorders>
              <w:top w:val="double" w:sz="4" w:space="0" w:color="auto"/>
            </w:tcBorders>
          </w:tcPr>
          <w:p w14:paraId="01502EB3" w14:textId="01A716BE" w:rsidR="009A76FA" w:rsidRPr="00C479DE" w:rsidRDefault="009A76FA" w:rsidP="009A76FA">
            <w:pPr>
              <w:pStyle w:val="NoSpacing"/>
              <w:rPr>
                <w:sz w:val="18"/>
                <w:szCs w:val="18"/>
              </w:rPr>
            </w:pPr>
            <w:r w:rsidRPr="00C479DE">
              <w:rPr>
                <w:sz w:val="18"/>
                <w:szCs w:val="18"/>
              </w:rPr>
              <w:t>#29</w:t>
            </w:r>
          </w:p>
        </w:tc>
        <w:tc>
          <w:tcPr>
            <w:tcW w:w="2268" w:type="dxa"/>
            <w:tcBorders>
              <w:top w:val="double" w:sz="4" w:space="0" w:color="auto"/>
            </w:tcBorders>
          </w:tcPr>
          <w:p w14:paraId="7C1C2B7E" w14:textId="07507CF7" w:rsidR="009A76FA" w:rsidRPr="00C479DE" w:rsidRDefault="009A76FA" w:rsidP="009A76FA">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Gebiedsontwikkelaar 4</w:t>
            </w:r>
          </w:p>
        </w:tc>
        <w:tc>
          <w:tcPr>
            <w:tcW w:w="1418" w:type="dxa"/>
            <w:tcBorders>
              <w:top w:val="double" w:sz="4" w:space="0" w:color="auto"/>
            </w:tcBorders>
          </w:tcPr>
          <w:p w14:paraId="5FBD6FE4" w14:textId="482F3C3E" w:rsidR="009A76FA" w:rsidRPr="00C479DE" w:rsidRDefault="00EE05AD" w:rsidP="009A76FA">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User story </w:t>
            </w:r>
            <w:r w:rsidR="009A76FA" w:rsidRPr="00C479DE">
              <w:rPr>
                <w:sz w:val="18"/>
                <w:szCs w:val="18"/>
              </w:rPr>
              <w:t>1</w:t>
            </w:r>
          </w:p>
        </w:tc>
        <w:tc>
          <w:tcPr>
            <w:tcW w:w="5475" w:type="dxa"/>
            <w:tcBorders>
              <w:top w:val="double" w:sz="4" w:space="0" w:color="auto"/>
            </w:tcBorders>
          </w:tcPr>
          <w:p w14:paraId="017A7199" w14:textId="4DCA5EB1" w:rsidR="009A76FA" w:rsidRPr="00C479DE" w:rsidRDefault="009A76FA" w:rsidP="009A76FA">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Data uit analyse software delen met gemeente</w:t>
            </w:r>
          </w:p>
        </w:tc>
      </w:tr>
      <w:tr w:rsidR="009A76FA" w:rsidRPr="0017584A" w14:paraId="36CB9C5B" w14:textId="77777777" w:rsidTr="00722273">
        <w:trPr>
          <w:cnfStyle w:val="000000010000" w:firstRow="0" w:lastRow="0" w:firstColumn="0" w:lastColumn="0" w:oddVBand="0" w:evenVBand="0" w:oddHBand="0" w:evenHBand="1"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709" w:type="dxa"/>
          </w:tcPr>
          <w:p w14:paraId="4E45D287" w14:textId="0FC7F544" w:rsidR="009A76FA" w:rsidRPr="00C479DE" w:rsidRDefault="009A76FA" w:rsidP="009A76FA">
            <w:pPr>
              <w:pStyle w:val="NoSpacing"/>
              <w:rPr>
                <w:sz w:val="18"/>
                <w:szCs w:val="18"/>
              </w:rPr>
            </w:pPr>
            <w:r w:rsidRPr="00C479DE">
              <w:rPr>
                <w:sz w:val="18"/>
                <w:szCs w:val="18"/>
              </w:rPr>
              <w:t>#30</w:t>
            </w:r>
          </w:p>
        </w:tc>
        <w:tc>
          <w:tcPr>
            <w:tcW w:w="2268" w:type="dxa"/>
          </w:tcPr>
          <w:p w14:paraId="67AA72F6" w14:textId="0A08E592" w:rsidR="009A76FA" w:rsidRPr="00C479DE" w:rsidRDefault="009A76FA" w:rsidP="009A76FA">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Gebiedsontwikkelaar 4</w:t>
            </w:r>
          </w:p>
        </w:tc>
        <w:tc>
          <w:tcPr>
            <w:tcW w:w="1418" w:type="dxa"/>
          </w:tcPr>
          <w:p w14:paraId="1109331E" w14:textId="09A10B53" w:rsidR="009A76FA" w:rsidRPr="00C479DE" w:rsidRDefault="00EE05AD" w:rsidP="009A76FA">
            <w:pPr>
              <w:pStyle w:val="NoSpacing"/>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User story </w:t>
            </w:r>
            <w:r w:rsidR="009A76FA" w:rsidRPr="00C479DE">
              <w:rPr>
                <w:sz w:val="18"/>
                <w:szCs w:val="18"/>
              </w:rPr>
              <w:t>2</w:t>
            </w:r>
          </w:p>
        </w:tc>
        <w:tc>
          <w:tcPr>
            <w:tcW w:w="5475" w:type="dxa"/>
          </w:tcPr>
          <w:p w14:paraId="28FAC105" w14:textId="6936515D" w:rsidR="009A76FA" w:rsidRPr="00C479DE" w:rsidRDefault="009A76FA" w:rsidP="009A76FA">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Bronnen weten te vinden en gebruiken</w:t>
            </w:r>
          </w:p>
        </w:tc>
      </w:tr>
      <w:tr w:rsidR="009A76FA" w:rsidRPr="0017584A" w14:paraId="57AEFBF8" w14:textId="77777777" w:rsidTr="00722273">
        <w:trPr>
          <w:trHeight w:val="176"/>
        </w:trPr>
        <w:tc>
          <w:tcPr>
            <w:cnfStyle w:val="001000000000" w:firstRow="0" w:lastRow="0" w:firstColumn="1" w:lastColumn="0" w:oddVBand="0" w:evenVBand="0" w:oddHBand="0" w:evenHBand="0" w:firstRowFirstColumn="0" w:firstRowLastColumn="0" w:lastRowFirstColumn="0" w:lastRowLastColumn="0"/>
            <w:tcW w:w="709" w:type="dxa"/>
          </w:tcPr>
          <w:p w14:paraId="78E4E9D6" w14:textId="159C86CB" w:rsidR="009A76FA" w:rsidRPr="00C479DE" w:rsidRDefault="009A76FA" w:rsidP="009A76FA">
            <w:pPr>
              <w:pStyle w:val="NoSpacing"/>
              <w:rPr>
                <w:sz w:val="18"/>
                <w:szCs w:val="18"/>
              </w:rPr>
            </w:pPr>
            <w:r w:rsidRPr="00C479DE">
              <w:rPr>
                <w:sz w:val="18"/>
                <w:szCs w:val="18"/>
              </w:rPr>
              <w:t>#31</w:t>
            </w:r>
          </w:p>
        </w:tc>
        <w:tc>
          <w:tcPr>
            <w:tcW w:w="2268" w:type="dxa"/>
          </w:tcPr>
          <w:p w14:paraId="00EBA497" w14:textId="63BB4162" w:rsidR="009A76FA" w:rsidRPr="00C479DE" w:rsidRDefault="009A76FA" w:rsidP="009A76FA">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C479DE">
              <w:rPr>
                <w:sz w:val="18"/>
                <w:szCs w:val="18"/>
              </w:rPr>
              <w:t>Gebiedsontwikkelaar 4</w:t>
            </w:r>
          </w:p>
        </w:tc>
        <w:tc>
          <w:tcPr>
            <w:tcW w:w="1418" w:type="dxa"/>
          </w:tcPr>
          <w:p w14:paraId="6B15F36B" w14:textId="5AC0ECDD" w:rsidR="009A76FA" w:rsidRPr="00C479DE" w:rsidRDefault="00EE05AD" w:rsidP="009A76FA">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User story </w:t>
            </w:r>
            <w:r w:rsidR="009A76FA" w:rsidRPr="00C479DE">
              <w:rPr>
                <w:sz w:val="18"/>
                <w:szCs w:val="18"/>
              </w:rPr>
              <w:t>3</w:t>
            </w:r>
          </w:p>
        </w:tc>
        <w:tc>
          <w:tcPr>
            <w:tcW w:w="5475" w:type="dxa"/>
          </w:tcPr>
          <w:p w14:paraId="44284369" w14:textId="4215119B" w:rsidR="009A76FA" w:rsidRPr="00C479DE" w:rsidRDefault="00582C1F" w:rsidP="009A76FA">
            <w:pPr>
              <w:pStyle w:val="NoSpacing"/>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C479DE">
              <w:rPr>
                <w:sz w:val="18"/>
                <w:szCs w:val="18"/>
              </w:rPr>
              <w:t>Geo</w:t>
            </w:r>
            <w:proofErr w:type="spellEnd"/>
            <w:r w:rsidRPr="00C479DE">
              <w:rPr>
                <w:sz w:val="18"/>
                <w:szCs w:val="18"/>
              </w:rPr>
              <w:t>-BIM ILS voor onderzoek/advies derden</w:t>
            </w:r>
          </w:p>
        </w:tc>
      </w:tr>
      <w:tr w:rsidR="009A76FA" w:rsidRPr="0017584A" w14:paraId="6F0C736E" w14:textId="77777777" w:rsidTr="00722273">
        <w:trPr>
          <w:cnfStyle w:val="000000010000" w:firstRow="0" w:lastRow="0" w:firstColumn="0" w:lastColumn="0" w:oddVBand="0" w:evenVBand="0" w:oddHBand="0" w:evenHBand="1"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709" w:type="dxa"/>
          </w:tcPr>
          <w:p w14:paraId="204F2765" w14:textId="526BAD6B" w:rsidR="009A76FA" w:rsidRPr="00C479DE" w:rsidRDefault="009A76FA" w:rsidP="009A76FA">
            <w:pPr>
              <w:pStyle w:val="NoSpacing"/>
              <w:rPr>
                <w:sz w:val="18"/>
                <w:szCs w:val="18"/>
              </w:rPr>
            </w:pPr>
            <w:r w:rsidRPr="00C479DE">
              <w:rPr>
                <w:sz w:val="18"/>
                <w:szCs w:val="18"/>
              </w:rPr>
              <w:t>#32</w:t>
            </w:r>
          </w:p>
        </w:tc>
        <w:tc>
          <w:tcPr>
            <w:tcW w:w="2268" w:type="dxa"/>
          </w:tcPr>
          <w:p w14:paraId="17A71699" w14:textId="1B9C137E" w:rsidR="009A76FA" w:rsidRPr="00C479DE" w:rsidRDefault="009A76FA" w:rsidP="009A76FA">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Gebiedsontwikkelaar 4</w:t>
            </w:r>
          </w:p>
        </w:tc>
        <w:tc>
          <w:tcPr>
            <w:tcW w:w="1418" w:type="dxa"/>
          </w:tcPr>
          <w:p w14:paraId="001ABB4F" w14:textId="113E98D2" w:rsidR="009A76FA" w:rsidRPr="00C479DE" w:rsidRDefault="00EE05AD" w:rsidP="009A76FA">
            <w:pPr>
              <w:pStyle w:val="NoSpacing"/>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User story </w:t>
            </w:r>
            <w:r w:rsidR="009A76FA" w:rsidRPr="00C479DE">
              <w:rPr>
                <w:sz w:val="18"/>
                <w:szCs w:val="18"/>
              </w:rPr>
              <w:t>4</w:t>
            </w:r>
          </w:p>
        </w:tc>
        <w:tc>
          <w:tcPr>
            <w:tcW w:w="5475" w:type="dxa"/>
          </w:tcPr>
          <w:p w14:paraId="1C90835E" w14:textId="383A22D5" w:rsidR="009A76FA" w:rsidRPr="00C479DE" w:rsidRDefault="00582C1F" w:rsidP="009A76FA">
            <w:pPr>
              <w:pStyle w:val="NoSpacing"/>
              <w:cnfStyle w:val="000000010000" w:firstRow="0" w:lastRow="0" w:firstColumn="0" w:lastColumn="0" w:oddVBand="0" w:evenVBand="0" w:oddHBand="0" w:evenHBand="1" w:firstRowFirstColumn="0" w:firstRowLastColumn="0" w:lastRowFirstColumn="0" w:lastRowLastColumn="0"/>
              <w:rPr>
                <w:sz w:val="18"/>
                <w:szCs w:val="18"/>
              </w:rPr>
            </w:pPr>
            <w:r w:rsidRPr="00C479DE">
              <w:rPr>
                <w:sz w:val="18"/>
                <w:szCs w:val="18"/>
              </w:rPr>
              <w:t xml:space="preserve">Anterieure overeenkomst met </w:t>
            </w:r>
            <w:proofErr w:type="spellStart"/>
            <w:r w:rsidRPr="00C479DE">
              <w:rPr>
                <w:sz w:val="18"/>
                <w:szCs w:val="18"/>
              </w:rPr>
              <w:t>Geo</w:t>
            </w:r>
            <w:proofErr w:type="spellEnd"/>
            <w:r w:rsidRPr="00C479DE">
              <w:rPr>
                <w:sz w:val="18"/>
                <w:szCs w:val="18"/>
              </w:rPr>
              <w:t xml:space="preserve"> en BIM</w:t>
            </w:r>
          </w:p>
        </w:tc>
      </w:tr>
    </w:tbl>
    <w:p w14:paraId="663AA99F" w14:textId="0BD00927" w:rsidR="0013395C" w:rsidRDefault="0013395C" w:rsidP="006A032A"/>
    <w:p w14:paraId="46FBD24B" w14:textId="77777777" w:rsidR="0013395C" w:rsidRDefault="0013395C">
      <w:pPr>
        <w:spacing w:after="160"/>
      </w:pPr>
      <w:r>
        <w:br w:type="page"/>
      </w:r>
    </w:p>
    <w:p w14:paraId="2B4CF313" w14:textId="27FBB2F3" w:rsidR="00582C1F" w:rsidRDefault="00AA37AB" w:rsidP="006A032A">
      <w:r>
        <w:t xml:space="preserve">De </w:t>
      </w:r>
      <w:r w:rsidR="00EE05AD">
        <w:t xml:space="preserve">user </w:t>
      </w:r>
      <w:proofErr w:type="spellStart"/>
      <w:r w:rsidR="00EE05AD">
        <w:t>stories</w:t>
      </w:r>
      <w:proofErr w:type="spellEnd"/>
      <w:r>
        <w:t xml:space="preserve"> </w:t>
      </w:r>
      <w:r w:rsidR="0024447C">
        <w:t xml:space="preserve">kunnen ingedeeld worden in de volgende </w:t>
      </w:r>
      <w:r w:rsidR="00EE68CB">
        <w:t>categorieën</w:t>
      </w:r>
      <w:r>
        <w:t xml:space="preserve">: </w:t>
      </w:r>
    </w:p>
    <w:tbl>
      <w:tblPr>
        <w:tblStyle w:val="TableGrid"/>
        <w:tblW w:w="0" w:type="auto"/>
        <w:tblLook w:val="04A0" w:firstRow="1" w:lastRow="0" w:firstColumn="1" w:lastColumn="0" w:noHBand="0" w:noVBand="1"/>
      </w:tblPr>
      <w:tblGrid>
        <w:gridCol w:w="2877"/>
        <w:gridCol w:w="2877"/>
        <w:gridCol w:w="2877"/>
      </w:tblGrid>
      <w:tr w:rsidR="00D55A70" w14:paraId="33266885" w14:textId="77777777" w:rsidTr="004309AD">
        <w:tc>
          <w:tcPr>
            <w:tcW w:w="2877" w:type="dxa"/>
            <w:shd w:val="clear" w:color="auto" w:fill="0085C6" w:themeFill="accent3"/>
          </w:tcPr>
          <w:p w14:paraId="01CB6B95" w14:textId="1E570743" w:rsidR="00D55A70" w:rsidRPr="00FB4E88" w:rsidRDefault="00D55A70" w:rsidP="006A032A">
            <w:pPr>
              <w:rPr>
                <w:b/>
                <w:bCs/>
                <w:color w:val="FFFFFF" w:themeColor="background1"/>
              </w:rPr>
            </w:pPr>
            <w:r w:rsidRPr="00FB4E88">
              <w:rPr>
                <w:b/>
                <w:bCs/>
                <w:color w:val="FFFFFF" w:themeColor="background1"/>
              </w:rPr>
              <w:t xml:space="preserve">Parametrisch ontwerp op basis van </w:t>
            </w:r>
            <w:proofErr w:type="spellStart"/>
            <w:r w:rsidRPr="00FB4E88">
              <w:rPr>
                <w:b/>
                <w:bCs/>
                <w:color w:val="FFFFFF" w:themeColor="background1"/>
              </w:rPr>
              <w:t>Geo</w:t>
            </w:r>
            <w:proofErr w:type="spellEnd"/>
            <w:r w:rsidRPr="00FB4E88">
              <w:rPr>
                <w:b/>
                <w:bCs/>
                <w:color w:val="FFFFFF" w:themeColor="background1"/>
              </w:rPr>
              <w:t xml:space="preserve"> BIM</w:t>
            </w:r>
            <w:r w:rsidR="003D4C3E" w:rsidRPr="00FB4E88">
              <w:rPr>
                <w:b/>
                <w:bCs/>
                <w:color w:val="FFFFFF" w:themeColor="background1"/>
              </w:rPr>
              <w:t xml:space="preserve"> (3)</w:t>
            </w:r>
          </w:p>
        </w:tc>
        <w:tc>
          <w:tcPr>
            <w:tcW w:w="2877" w:type="dxa"/>
            <w:shd w:val="clear" w:color="auto" w:fill="0085C6" w:themeFill="accent3"/>
          </w:tcPr>
          <w:p w14:paraId="73EAD79E" w14:textId="3BEA5BED" w:rsidR="00D55A70" w:rsidRPr="00FB4E88" w:rsidRDefault="00D55A70" w:rsidP="006A032A">
            <w:pPr>
              <w:rPr>
                <w:b/>
                <w:bCs/>
                <w:color w:val="FFFFFF" w:themeColor="background1"/>
              </w:rPr>
            </w:pPr>
            <w:r w:rsidRPr="00FB4E88">
              <w:rPr>
                <w:b/>
                <w:bCs/>
                <w:color w:val="FFFFFF" w:themeColor="background1"/>
              </w:rPr>
              <w:t xml:space="preserve">Functionele ondersteuning als berekeningen </w:t>
            </w:r>
            <w:r w:rsidR="003D4C3E" w:rsidRPr="00FB4E88">
              <w:rPr>
                <w:b/>
                <w:bCs/>
                <w:color w:val="FFFFFF" w:themeColor="background1"/>
              </w:rPr>
              <w:t>(7)</w:t>
            </w:r>
          </w:p>
        </w:tc>
        <w:tc>
          <w:tcPr>
            <w:tcW w:w="2877" w:type="dxa"/>
            <w:shd w:val="clear" w:color="auto" w:fill="0085C6" w:themeFill="accent3"/>
          </w:tcPr>
          <w:p w14:paraId="0B530578" w14:textId="0EF6F700" w:rsidR="0024447C" w:rsidRPr="00FB4E88" w:rsidRDefault="0024447C" w:rsidP="0024447C">
            <w:pPr>
              <w:rPr>
                <w:b/>
                <w:bCs/>
                <w:color w:val="FFFFFF" w:themeColor="background1"/>
              </w:rPr>
            </w:pPr>
            <w:r w:rsidRPr="00FB4E88">
              <w:rPr>
                <w:b/>
                <w:bCs/>
                <w:color w:val="FFFFFF" w:themeColor="background1"/>
              </w:rPr>
              <w:t xml:space="preserve">Inzicht </w:t>
            </w:r>
            <w:r w:rsidR="001D685A" w:rsidRPr="00FB4E88">
              <w:rPr>
                <w:b/>
                <w:bCs/>
                <w:color w:val="FFFFFF" w:themeColor="background1"/>
              </w:rPr>
              <w:t>door data te combineren</w:t>
            </w:r>
            <w:r w:rsidR="003D4C3E" w:rsidRPr="00FB4E88">
              <w:rPr>
                <w:b/>
                <w:bCs/>
                <w:color w:val="FFFFFF" w:themeColor="background1"/>
              </w:rPr>
              <w:t xml:space="preserve"> (3)</w:t>
            </w:r>
          </w:p>
          <w:p w14:paraId="135EB3DA" w14:textId="77777777" w:rsidR="00D55A70" w:rsidRPr="00FB4E88" w:rsidRDefault="00D55A70" w:rsidP="006A032A">
            <w:pPr>
              <w:rPr>
                <w:color w:val="FFFFFF" w:themeColor="background1"/>
              </w:rPr>
            </w:pPr>
          </w:p>
        </w:tc>
      </w:tr>
      <w:tr w:rsidR="00D55A70" w:rsidRPr="00EA4FF9" w14:paraId="7CF57C4A" w14:textId="77777777" w:rsidTr="00D55A70">
        <w:tc>
          <w:tcPr>
            <w:tcW w:w="2877" w:type="dxa"/>
          </w:tcPr>
          <w:p w14:paraId="281CC989" w14:textId="18C2714A" w:rsidR="008D757B" w:rsidRPr="00592477" w:rsidRDefault="00EE05AD" w:rsidP="006A032A">
            <w:pPr>
              <w:rPr>
                <w:lang w:val="en-US"/>
              </w:rPr>
            </w:pPr>
            <w:r>
              <w:rPr>
                <w:lang w:val="en-US"/>
              </w:rPr>
              <w:t xml:space="preserve">User story </w:t>
            </w:r>
            <w:r w:rsidR="00AA44CA" w:rsidRPr="00592477">
              <w:rPr>
                <w:lang w:val="en-US"/>
              </w:rPr>
              <w:t>#9</w:t>
            </w:r>
            <w:r w:rsidR="00EC2ECD" w:rsidRPr="00592477">
              <w:rPr>
                <w:lang w:val="en-US"/>
              </w:rPr>
              <w:t xml:space="preserve">,  </w:t>
            </w:r>
            <w:r>
              <w:rPr>
                <w:lang w:val="en-US"/>
              </w:rPr>
              <w:t xml:space="preserve">User story </w:t>
            </w:r>
            <w:r w:rsidR="00B91189" w:rsidRPr="00592477">
              <w:rPr>
                <w:lang w:val="en-US"/>
              </w:rPr>
              <w:t>#10</w:t>
            </w:r>
            <w:r w:rsidR="00EC2ECD" w:rsidRPr="00592477">
              <w:rPr>
                <w:lang w:val="en-US"/>
              </w:rPr>
              <w:t>,</w:t>
            </w:r>
          </w:p>
          <w:p w14:paraId="6384843D" w14:textId="485F8FC2" w:rsidR="008D757B" w:rsidRPr="00592477" w:rsidRDefault="00EE05AD" w:rsidP="006A032A">
            <w:pPr>
              <w:rPr>
                <w:lang w:val="en-US"/>
              </w:rPr>
            </w:pPr>
            <w:r>
              <w:rPr>
                <w:lang w:val="en-US"/>
              </w:rPr>
              <w:t xml:space="preserve">User story </w:t>
            </w:r>
            <w:r w:rsidR="008D757B" w:rsidRPr="00592477">
              <w:rPr>
                <w:lang w:val="en-US"/>
              </w:rPr>
              <w:t>#25</w:t>
            </w:r>
          </w:p>
        </w:tc>
        <w:tc>
          <w:tcPr>
            <w:tcW w:w="2877" w:type="dxa"/>
          </w:tcPr>
          <w:p w14:paraId="45A2223C" w14:textId="4C3203CB" w:rsidR="00DA4D4D" w:rsidRPr="00592477" w:rsidRDefault="00EE05AD" w:rsidP="0024447C">
            <w:pPr>
              <w:rPr>
                <w:lang w:val="en-US"/>
              </w:rPr>
            </w:pPr>
            <w:r>
              <w:rPr>
                <w:lang w:val="en-US"/>
              </w:rPr>
              <w:t xml:space="preserve">User story </w:t>
            </w:r>
            <w:r w:rsidR="00DA4D4D" w:rsidRPr="00592477">
              <w:rPr>
                <w:lang w:val="en-US"/>
              </w:rPr>
              <w:t>#1</w:t>
            </w:r>
            <w:r w:rsidR="00EC2ECD" w:rsidRPr="00592477">
              <w:rPr>
                <w:lang w:val="en-US"/>
              </w:rPr>
              <w:t xml:space="preserve">,   </w:t>
            </w:r>
            <w:r>
              <w:rPr>
                <w:lang w:val="en-US"/>
              </w:rPr>
              <w:t xml:space="preserve">User story </w:t>
            </w:r>
            <w:r w:rsidR="00DA4D4D" w:rsidRPr="00592477">
              <w:rPr>
                <w:lang w:val="en-US"/>
              </w:rPr>
              <w:t>#2</w:t>
            </w:r>
            <w:r w:rsidR="00EC2ECD" w:rsidRPr="00592477">
              <w:rPr>
                <w:lang w:val="en-US"/>
              </w:rPr>
              <w:t>,</w:t>
            </w:r>
          </w:p>
          <w:p w14:paraId="1833BB95" w14:textId="74FBECD0" w:rsidR="00D55A70" w:rsidRPr="00592477" w:rsidRDefault="00EE05AD" w:rsidP="006A032A">
            <w:pPr>
              <w:rPr>
                <w:lang w:val="en-US"/>
              </w:rPr>
            </w:pPr>
            <w:r>
              <w:rPr>
                <w:lang w:val="en-US"/>
              </w:rPr>
              <w:t xml:space="preserve">User story </w:t>
            </w:r>
            <w:r w:rsidR="00D96931" w:rsidRPr="00592477">
              <w:rPr>
                <w:lang w:val="en-US"/>
              </w:rPr>
              <w:t>#5</w:t>
            </w:r>
            <w:r w:rsidR="00EC2ECD" w:rsidRPr="00592477">
              <w:rPr>
                <w:lang w:val="en-US"/>
              </w:rPr>
              <w:t xml:space="preserve">,   </w:t>
            </w:r>
            <w:r>
              <w:rPr>
                <w:lang w:val="en-US"/>
              </w:rPr>
              <w:t xml:space="preserve">User story </w:t>
            </w:r>
            <w:r w:rsidR="0038352C" w:rsidRPr="00592477">
              <w:rPr>
                <w:lang w:val="en-US"/>
              </w:rPr>
              <w:t>#6</w:t>
            </w:r>
            <w:r w:rsidR="00EC2ECD" w:rsidRPr="00592477">
              <w:rPr>
                <w:lang w:val="en-US"/>
              </w:rPr>
              <w:t>,</w:t>
            </w:r>
          </w:p>
          <w:p w14:paraId="68CCC1FA" w14:textId="0E6ADE7B" w:rsidR="001568A3" w:rsidRPr="00592477" w:rsidRDefault="00EE05AD" w:rsidP="006A032A">
            <w:pPr>
              <w:rPr>
                <w:lang w:val="en-US"/>
              </w:rPr>
            </w:pPr>
            <w:r>
              <w:rPr>
                <w:lang w:val="en-US"/>
              </w:rPr>
              <w:t xml:space="preserve">User story </w:t>
            </w:r>
            <w:r w:rsidR="0027456D" w:rsidRPr="00592477">
              <w:rPr>
                <w:lang w:val="en-US"/>
              </w:rPr>
              <w:t>#7</w:t>
            </w:r>
            <w:r w:rsidR="00EC2ECD" w:rsidRPr="00592477">
              <w:rPr>
                <w:lang w:val="en-US"/>
              </w:rPr>
              <w:t xml:space="preserve">,   </w:t>
            </w:r>
            <w:r>
              <w:rPr>
                <w:lang w:val="en-US"/>
              </w:rPr>
              <w:t xml:space="preserve">User story </w:t>
            </w:r>
            <w:r w:rsidR="00AA44CA" w:rsidRPr="00592477">
              <w:rPr>
                <w:lang w:val="en-US"/>
              </w:rPr>
              <w:t>#8</w:t>
            </w:r>
            <w:r w:rsidR="00EC2ECD" w:rsidRPr="00592477">
              <w:rPr>
                <w:lang w:val="en-US"/>
              </w:rPr>
              <w:t>,</w:t>
            </w:r>
          </w:p>
          <w:p w14:paraId="6DD214C3" w14:textId="6E004148" w:rsidR="004F3476" w:rsidRPr="00592477" w:rsidRDefault="00EE05AD" w:rsidP="006A032A">
            <w:pPr>
              <w:rPr>
                <w:lang w:val="en-US"/>
              </w:rPr>
            </w:pPr>
            <w:r>
              <w:rPr>
                <w:lang w:val="en-US"/>
              </w:rPr>
              <w:t xml:space="preserve">User story </w:t>
            </w:r>
            <w:r w:rsidR="004F3476" w:rsidRPr="00592477">
              <w:rPr>
                <w:lang w:val="en-US"/>
              </w:rPr>
              <w:t>#16</w:t>
            </w:r>
          </w:p>
        </w:tc>
        <w:tc>
          <w:tcPr>
            <w:tcW w:w="2877" w:type="dxa"/>
          </w:tcPr>
          <w:p w14:paraId="74FD61F0" w14:textId="198EE1EE" w:rsidR="001D685A" w:rsidRPr="00592477" w:rsidRDefault="00EE05AD" w:rsidP="00EC2ECD">
            <w:pPr>
              <w:rPr>
                <w:lang w:val="en-US"/>
              </w:rPr>
            </w:pPr>
            <w:r>
              <w:rPr>
                <w:lang w:val="en-US"/>
              </w:rPr>
              <w:t xml:space="preserve">User story </w:t>
            </w:r>
            <w:r w:rsidR="000578B1" w:rsidRPr="00592477">
              <w:rPr>
                <w:lang w:val="en-US"/>
              </w:rPr>
              <w:t>#13</w:t>
            </w:r>
            <w:r w:rsidR="00EC2ECD" w:rsidRPr="00592477">
              <w:rPr>
                <w:lang w:val="en-US"/>
              </w:rPr>
              <w:t xml:space="preserve">,  </w:t>
            </w:r>
            <w:r>
              <w:rPr>
                <w:lang w:val="en-US"/>
              </w:rPr>
              <w:t xml:space="preserve">User story </w:t>
            </w:r>
            <w:r w:rsidR="001D685A" w:rsidRPr="00592477">
              <w:rPr>
                <w:lang w:val="en-US"/>
              </w:rPr>
              <w:t>#15</w:t>
            </w:r>
            <w:r w:rsidR="00EC2ECD" w:rsidRPr="00592477">
              <w:rPr>
                <w:lang w:val="en-US"/>
              </w:rPr>
              <w:t xml:space="preserve">, </w:t>
            </w:r>
          </w:p>
          <w:p w14:paraId="2F737FAA" w14:textId="16C51063" w:rsidR="00EC2ECD" w:rsidRPr="00592477" w:rsidRDefault="00EE05AD" w:rsidP="00EC2ECD">
            <w:pPr>
              <w:rPr>
                <w:lang w:val="en-US"/>
              </w:rPr>
            </w:pPr>
            <w:r>
              <w:rPr>
                <w:lang w:val="en-US"/>
              </w:rPr>
              <w:t xml:space="preserve">User story </w:t>
            </w:r>
            <w:r w:rsidR="00EC2ECD" w:rsidRPr="00592477">
              <w:rPr>
                <w:lang w:val="en-US"/>
              </w:rPr>
              <w:t>#</w:t>
            </w:r>
            <w:r w:rsidR="00015A71" w:rsidRPr="00592477">
              <w:rPr>
                <w:lang w:val="en-US"/>
              </w:rPr>
              <w:t>28</w:t>
            </w:r>
          </w:p>
        </w:tc>
      </w:tr>
      <w:tr w:rsidR="00164E57" w14:paraId="5A36D425" w14:textId="77777777" w:rsidTr="004309AD">
        <w:tc>
          <w:tcPr>
            <w:tcW w:w="2877" w:type="dxa"/>
            <w:shd w:val="clear" w:color="auto" w:fill="0085C6" w:themeFill="accent3"/>
          </w:tcPr>
          <w:p w14:paraId="4DE38DD2" w14:textId="2EA2402B" w:rsidR="00164E57" w:rsidRPr="00FB4E88" w:rsidRDefault="0056058A" w:rsidP="006A032A">
            <w:pPr>
              <w:rPr>
                <w:color w:val="FFFFFF" w:themeColor="background1"/>
              </w:rPr>
            </w:pPr>
            <w:r w:rsidRPr="00FB4E88">
              <w:rPr>
                <w:b/>
                <w:bCs/>
                <w:color w:val="FFFFFF" w:themeColor="background1"/>
              </w:rPr>
              <w:t>Visualiseren data</w:t>
            </w:r>
            <w:r w:rsidR="003D4C3E" w:rsidRPr="00FB4E88">
              <w:rPr>
                <w:b/>
                <w:bCs/>
                <w:color w:val="FFFFFF" w:themeColor="background1"/>
              </w:rPr>
              <w:t xml:space="preserve"> (2)</w:t>
            </w:r>
          </w:p>
        </w:tc>
        <w:tc>
          <w:tcPr>
            <w:tcW w:w="2877" w:type="dxa"/>
            <w:shd w:val="clear" w:color="auto" w:fill="0085C6" w:themeFill="accent3"/>
          </w:tcPr>
          <w:p w14:paraId="2DC4910D" w14:textId="0C8CF519" w:rsidR="00164E57" w:rsidRPr="00FB4E88" w:rsidRDefault="00DA4D4D" w:rsidP="0024447C">
            <w:pPr>
              <w:rPr>
                <w:b/>
                <w:bCs/>
                <w:color w:val="FFFFFF" w:themeColor="background1"/>
              </w:rPr>
            </w:pPr>
            <w:r w:rsidRPr="00FB4E88">
              <w:rPr>
                <w:b/>
                <w:bCs/>
                <w:color w:val="FFFFFF" w:themeColor="background1"/>
              </w:rPr>
              <w:t>Data delen/</w:t>
            </w:r>
            <w:r w:rsidR="000578B1" w:rsidRPr="00FB4E88">
              <w:rPr>
                <w:b/>
                <w:bCs/>
                <w:color w:val="FFFFFF" w:themeColor="background1"/>
              </w:rPr>
              <w:t xml:space="preserve">feedback </w:t>
            </w:r>
            <w:r w:rsidRPr="00FB4E88">
              <w:rPr>
                <w:b/>
                <w:bCs/>
                <w:color w:val="FFFFFF" w:themeColor="background1"/>
              </w:rPr>
              <w:t>gezamenlijke omgeving</w:t>
            </w:r>
            <w:r w:rsidR="003D4C3E" w:rsidRPr="00FB4E88">
              <w:rPr>
                <w:b/>
                <w:bCs/>
                <w:color w:val="FFFFFF" w:themeColor="background1"/>
              </w:rPr>
              <w:t xml:space="preserve"> (</w:t>
            </w:r>
            <w:r w:rsidR="004A7A96" w:rsidRPr="00FB4E88">
              <w:rPr>
                <w:b/>
                <w:bCs/>
                <w:color w:val="FFFFFF" w:themeColor="background1"/>
              </w:rPr>
              <w:t>7)</w:t>
            </w:r>
          </w:p>
        </w:tc>
        <w:tc>
          <w:tcPr>
            <w:tcW w:w="2877" w:type="dxa"/>
            <w:shd w:val="clear" w:color="auto" w:fill="0085C6" w:themeFill="accent3"/>
          </w:tcPr>
          <w:p w14:paraId="68FD5871" w14:textId="14BE0791" w:rsidR="00164E57" w:rsidRPr="00FB4E88" w:rsidRDefault="00164E57" w:rsidP="006A032A">
            <w:pPr>
              <w:rPr>
                <w:b/>
                <w:bCs/>
                <w:color w:val="FFFFFF" w:themeColor="background1"/>
              </w:rPr>
            </w:pPr>
            <w:r w:rsidRPr="00FB4E88">
              <w:rPr>
                <w:b/>
                <w:bCs/>
                <w:color w:val="FFFFFF" w:themeColor="background1"/>
              </w:rPr>
              <w:t>Integreren datasets</w:t>
            </w:r>
            <w:r w:rsidR="004A7A96" w:rsidRPr="00FB4E88">
              <w:rPr>
                <w:b/>
                <w:bCs/>
                <w:color w:val="FFFFFF" w:themeColor="background1"/>
              </w:rPr>
              <w:t xml:space="preserve"> (5)</w:t>
            </w:r>
          </w:p>
        </w:tc>
      </w:tr>
      <w:tr w:rsidR="00164E57" w14:paraId="5B38CE26" w14:textId="77777777" w:rsidTr="00D55A70">
        <w:tc>
          <w:tcPr>
            <w:tcW w:w="2877" w:type="dxa"/>
          </w:tcPr>
          <w:p w14:paraId="395A83D4" w14:textId="3A5E509D" w:rsidR="00AA0E6F" w:rsidRPr="000E4C67" w:rsidRDefault="00EE05AD" w:rsidP="00EC2ECD">
            <w:r>
              <w:t xml:space="preserve">User story </w:t>
            </w:r>
            <w:r w:rsidR="000E4C67" w:rsidRPr="000E4C67">
              <w:t>#21</w:t>
            </w:r>
            <w:r w:rsidR="00EC2ECD">
              <w:t xml:space="preserve">, </w:t>
            </w:r>
            <w:r>
              <w:t xml:space="preserve">User story </w:t>
            </w:r>
            <w:r w:rsidR="00AA0E6F">
              <w:t>#27</w:t>
            </w:r>
          </w:p>
        </w:tc>
        <w:tc>
          <w:tcPr>
            <w:tcW w:w="2877" w:type="dxa"/>
          </w:tcPr>
          <w:p w14:paraId="77621283" w14:textId="258BAE60" w:rsidR="000578B1" w:rsidRPr="00592477" w:rsidRDefault="00EE05AD" w:rsidP="00DA4D4D">
            <w:pPr>
              <w:rPr>
                <w:lang w:val="en-US"/>
              </w:rPr>
            </w:pPr>
            <w:r>
              <w:rPr>
                <w:lang w:val="en-US"/>
              </w:rPr>
              <w:t xml:space="preserve">User story </w:t>
            </w:r>
            <w:r w:rsidR="00DA4D4D" w:rsidRPr="00592477">
              <w:rPr>
                <w:lang w:val="en-US"/>
              </w:rPr>
              <w:t>#3</w:t>
            </w:r>
            <w:r w:rsidR="00EC2ECD" w:rsidRPr="00592477">
              <w:rPr>
                <w:lang w:val="en-US"/>
              </w:rPr>
              <w:t xml:space="preserve">,    </w:t>
            </w:r>
            <w:r>
              <w:rPr>
                <w:lang w:val="en-US"/>
              </w:rPr>
              <w:t xml:space="preserve">User story </w:t>
            </w:r>
            <w:r w:rsidR="000578B1" w:rsidRPr="00592477">
              <w:rPr>
                <w:lang w:val="en-US"/>
              </w:rPr>
              <w:t>#14</w:t>
            </w:r>
            <w:r w:rsidR="00EC2ECD" w:rsidRPr="00592477">
              <w:rPr>
                <w:lang w:val="en-US"/>
              </w:rPr>
              <w:t>,</w:t>
            </w:r>
          </w:p>
          <w:p w14:paraId="7B91E389" w14:textId="0B4C9545" w:rsidR="00676A7A" w:rsidRPr="00592477" w:rsidRDefault="00EE05AD" w:rsidP="00DA4D4D">
            <w:pPr>
              <w:rPr>
                <w:lang w:val="en-US"/>
              </w:rPr>
            </w:pPr>
            <w:r>
              <w:rPr>
                <w:lang w:val="en-US"/>
              </w:rPr>
              <w:t xml:space="preserve">User story </w:t>
            </w:r>
            <w:r w:rsidR="00895DD7" w:rsidRPr="00592477">
              <w:rPr>
                <w:lang w:val="en-US"/>
              </w:rPr>
              <w:t>#23</w:t>
            </w:r>
            <w:r w:rsidR="00EC2ECD" w:rsidRPr="00592477">
              <w:rPr>
                <w:lang w:val="en-US"/>
              </w:rPr>
              <w:t xml:space="preserve">,  </w:t>
            </w:r>
            <w:r>
              <w:rPr>
                <w:lang w:val="en-US"/>
              </w:rPr>
              <w:t xml:space="preserve">User story </w:t>
            </w:r>
            <w:r w:rsidR="00676A7A" w:rsidRPr="00592477">
              <w:rPr>
                <w:lang w:val="en-US"/>
              </w:rPr>
              <w:t>#24</w:t>
            </w:r>
            <w:r w:rsidR="00EC2ECD" w:rsidRPr="00592477">
              <w:rPr>
                <w:lang w:val="en-US"/>
              </w:rPr>
              <w:t>,</w:t>
            </w:r>
          </w:p>
          <w:p w14:paraId="41B7B4E6" w14:textId="24304411" w:rsidR="00164E57" w:rsidRPr="00592477" w:rsidRDefault="00EE05AD" w:rsidP="00DA4D4D">
            <w:pPr>
              <w:rPr>
                <w:lang w:val="en-US"/>
              </w:rPr>
            </w:pPr>
            <w:r>
              <w:rPr>
                <w:lang w:val="en-US"/>
              </w:rPr>
              <w:t xml:space="preserve">User story </w:t>
            </w:r>
            <w:r w:rsidR="00F82800" w:rsidRPr="00592477">
              <w:rPr>
                <w:lang w:val="en-US"/>
              </w:rPr>
              <w:t>#</w:t>
            </w:r>
            <w:r w:rsidR="00AA0E6F" w:rsidRPr="00592477">
              <w:rPr>
                <w:lang w:val="en-US"/>
              </w:rPr>
              <w:t>26</w:t>
            </w:r>
            <w:r w:rsidR="00015A71" w:rsidRPr="00592477">
              <w:rPr>
                <w:lang w:val="en-US"/>
              </w:rPr>
              <w:t xml:space="preserve">,  </w:t>
            </w:r>
            <w:r>
              <w:rPr>
                <w:lang w:val="en-US"/>
              </w:rPr>
              <w:t xml:space="preserve">User story </w:t>
            </w:r>
            <w:r w:rsidR="00015A71" w:rsidRPr="00592477">
              <w:rPr>
                <w:lang w:val="en-US"/>
              </w:rPr>
              <w:t>#29</w:t>
            </w:r>
            <w:r w:rsidR="00006E01" w:rsidRPr="00592477">
              <w:rPr>
                <w:lang w:val="en-US"/>
              </w:rPr>
              <w:t>,</w:t>
            </w:r>
          </w:p>
          <w:p w14:paraId="608030D5" w14:textId="7B59BCE1" w:rsidR="00006E01" w:rsidRPr="00592477" w:rsidRDefault="00EE05AD" w:rsidP="00DA4D4D">
            <w:pPr>
              <w:rPr>
                <w:lang w:val="en-US"/>
              </w:rPr>
            </w:pPr>
            <w:r>
              <w:rPr>
                <w:lang w:val="en-US"/>
              </w:rPr>
              <w:t xml:space="preserve">User story </w:t>
            </w:r>
            <w:r w:rsidR="00006E01" w:rsidRPr="00592477">
              <w:rPr>
                <w:lang w:val="en-US"/>
              </w:rPr>
              <w:t>#32</w:t>
            </w:r>
          </w:p>
        </w:tc>
        <w:tc>
          <w:tcPr>
            <w:tcW w:w="2877" w:type="dxa"/>
          </w:tcPr>
          <w:p w14:paraId="185B1C02" w14:textId="3B4821D5" w:rsidR="001568A3" w:rsidRPr="00592477" w:rsidRDefault="00EE05AD" w:rsidP="006A032A">
            <w:pPr>
              <w:rPr>
                <w:lang w:val="en-US"/>
              </w:rPr>
            </w:pPr>
            <w:r>
              <w:rPr>
                <w:lang w:val="en-US"/>
              </w:rPr>
              <w:t xml:space="preserve">User story </w:t>
            </w:r>
            <w:r w:rsidR="0059466F" w:rsidRPr="00592477">
              <w:rPr>
                <w:lang w:val="en-US"/>
              </w:rPr>
              <w:t>#11</w:t>
            </w:r>
            <w:r w:rsidR="00EC2ECD" w:rsidRPr="00592477">
              <w:rPr>
                <w:lang w:val="en-US"/>
              </w:rPr>
              <w:t xml:space="preserve">,  </w:t>
            </w:r>
            <w:r>
              <w:rPr>
                <w:lang w:val="en-US"/>
              </w:rPr>
              <w:t xml:space="preserve">User story </w:t>
            </w:r>
            <w:r w:rsidR="001568A3" w:rsidRPr="00592477">
              <w:rPr>
                <w:lang w:val="en-US"/>
              </w:rPr>
              <w:t>#12</w:t>
            </w:r>
            <w:r w:rsidR="00EC2ECD" w:rsidRPr="00592477">
              <w:rPr>
                <w:lang w:val="en-US"/>
              </w:rPr>
              <w:t>,</w:t>
            </w:r>
          </w:p>
          <w:p w14:paraId="61C32060" w14:textId="4FBCF274" w:rsidR="000E4C67" w:rsidRPr="00592477" w:rsidRDefault="00EE05AD" w:rsidP="00EC2ECD">
            <w:pPr>
              <w:rPr>
                <w:lang w:val="en-US"/>
              </w:rPr>
            </w:pPr>
            <w:r>
              <w:rPr>
                <w:lang w:val="en-US"/>
              </w:rPr>
              <w:t xml:space="preserve">User story </w:t>
            </w:r>
            <w:r w:rsidR="00857D44" w:rsidRPr="00592477">
              <w:rPr>
                <w:lang w:val="en-US"/>
              </w:rPr>
              <w:t>#19</w:t>
            </w:r>
            <w:r w:rsidR="00EC2ECD" w:rsidRPr="00592477">
              <w:rPr>
                <w:lang w:val="en-US"/>
              </w:rPr>
              <w:t xml:space="preserve">,  </w:t>
            </w:r>
            <w:r>
              <w:rPr>
                <w:lang w:val="en-US"/>
              </w:rPr>
              <w:t xml:space="preserve">User story </w:t>
            </w:r>
            <w:r w:rsidR="000E4C67" w:rsidRPr="00592477">
              <w:rPr>
                <w:lang w:val="en-US"/>
              </w:rPr>
              <w:t>#</w:t>
            </w:r>
            <w:r w:rsidR="00895DD7" w:rsidRPr="00592477">
              <w:rPr>
                <w:lang w:val="en-US"/>
              </w:rPr>
              <w:t>22</w:t>
            </w:r>
            <w:r w:rsidR="00EE68CB" w:rsidRPr="00592477">
              <w:rPr>
                <w:lang w:val="en-US"/>
              </w:rPr>
              <w:t xml:space="preserve">, </w:t>
            </w:r>
          </w:p>
          <w:p w14:paraId="30DE4CE6" w14:textId="1BBA0B6D" w:rsidR="00EE68CB" w:rsidRDefault="00EE05AD" w:rsidP="00EC2ECD">
            <w:r>
              <w:t xml:space="preserve">User story </w:t>
            </w:r>
            <w:r w:rsidR="00EE68CB">
              <w:t>#31</w:t>
            </w:r>
          </w:p>
        </w:tc>
      </w:tr>
      <w:tr w:rsidR="00DA4D4D" w14:paraId="33469ED3" w14:textId="77777777" w:rsidTr="004309AD">
        <w:tc>
          <w:tcPr>
            <w:tcW w:w="2877" w:type="dxa"/>
            <w:shd w:val="clear" w:color="auto" w:fill="0085C6" w:themeFill="accent3"/>
          </w:tcPr>
          <w:p w14:paraId="72E8708D" w14:textId="5E12E4CF" w:rsidR="00DA4D4D" w:rsidRPr="00FB4E88" w:rsidRDefault="00DA4D4D" w:rsidP="006A032A">
            <w:pPr>
              <w:rPr>
                <w:b/>
                <w:bCs/>
                <w:color w:val="FFFFFF" w:themeColor="background1"/>
              </w:rPr>
            </w:pPr>
            <w:r w:rsidRPr="00FB4E88">
              <w:rPr>
                <w:b/>
                <w:bCs/>
                <w:color w:val="FFFFFF" w:themeColor="background1"/>
              </w:rPr>
              <w:t>Zoeken/vinden van data</w:t>
            </w:r>
            <w:r w:rsidR="004A7A96" w:rsidRPr="00FB4E88">
              <w:rPr>
                <w:b/>
                <w:bCs/>
                <w:color w:val="FFFFFF" w:themeColor="background1"/>
              </w:rPr>
              <w:t xml:space="preserve"> (1)</w:t>
            </w:r>
          </w:p>
        </w:tc>
        <w:tc>
          <w:tcPr>
            <w:tcW w:w="2877" w:type="dxa"/>
            <w:shd w:val="clear" w:color="auto" w:fill="0085C6" w:themeFill="accent3"/>
          </w:tcPr>
          <w:p w14:paraId="5A32CA3B" w14:textId="56027280" w:rsidR="00DA4D4D" w:rsidRPr="00FB4E88" w:rsidRDefault="00F97DAF" w:rsidP="0024447C">
            <w:pPr>
              <w:rPr>
                <w:b/>
                <w:bCs/>
                <w:color w:val="FFFFFF" w:themeColor="background1"/>
              </w:rPr>
            </w:pPr>
            <w:r w:rsidRPr="00FB4E88">
              <w:rPr>
                <w:b/>
                <w:bCs/>
                <w:color w:val="FFFFFF" w:themeColor="background1"/>
              </w:rPr>
              <w:t>App-omgeving</w:t>
            </w:r>
            <w:r w:rsidR="004A7A96" w:rsidRPr="00FB4E88">
              <w:rPr>
                <w:b/>
                <w:bCs/>
                <w:color w:val="FFFFFF" w:themeColor="background1"/>
              </w:rPr>
              <w:t xml:space="preserve"> (1)</w:t>
            </w:r>
          </w:p>
        </w:tc>
        <w:tc>
          <w:tcPr>
            <w:tcW w:w="2877" w:type="dxa"/>
            <w:shd w:val="clear" w:color="auto" w:fill="0085C6" w:themeFill="accent3"/>
          </w:tcPr>
          <w:p w14:paraId="698520C2" w14:textId="0CE563DB" w:rsidR="00DA4D4D" w:rsidRPr="00FB4E88" w:rsidRDefault="007169EA" w:rsidP="006A032A">
            <w:pPr>
              <w:rPr>
                <w:b/>
                <w:bCs/>
                <w:color w:val="FFFFFF" w:themeColor="background1"/>
              </w:rPr>
            </w:pPr>
            <w:r w:rsidRPr="00FB4E88">
              <w:rPr>
                <w:b/>
                <w:bCs/>
                <w:color w:val="FFFFFF" w:themeColor="background1"/>
              </w:rPr>
              <w:t>Van data naar informatie</w:t>
            </w:r>
            <w:r w:rsidR="004A7A96" w:rsidRPr="00FB4E88">
              <w:rPr>
                <w:b/>
                <w:bCs/>
                <w:color w:val="FFFFFF" w:themeColor="background1"/>
              </w:rPr>
              <w:t xml:space="preserve"> (3)</w:t>
            </w:r>
          </w:p>
        </w:tc>
      </w:tr>
      <w:tr w:rsidR="00D96931" w:rsidRPr="00EA4FF9" w14:paraId="4D80F81A" w14:textId="77777777" w:rsidTr="00D55A70">
        <w:tc>
          <w:tcPr>
            <w:tcW w:w="2877" w:type="dxa"/>
          </w:tcPr>
          <w:p w14:paraId="3D7255F2" w14:textId="183A918B" w:rsidR="00D96931" w:rsidRPr="00A34A16" w:rsidRDefault="00EE05AD" w:rsidP="006A032A">
            <w:r>
              <w:t xml:space="preserve">User story </w:t>
            </w:r>
            <w:r w:rsidR="00A34A16" w:rsidRPr="00A34A16">
              <w:t>#30</w:t>
            </w:r>
          </w:p>
        </w:tc>
        <w:tc>
          <w:tcPr>
            <w:tcW w:w="2877" w:type="dxa"/>
          </w:tcPr>
          <w:p w14:paraId="3D39C29E" w14:textId="6330BD97" w:rsidR="00F97DAF" w:rsidRDefault="00EE05AD" w:rsidP="00F97DAF">
            <w:r>
              <w:t xml:space="preserve">User story </w:t>
            </w:r>
            <w:r w:rsidR="00F97DAF">
              <w:t>#4</w:t>
            </w:r>
          </w:p>
          <w:p w14:paraId="6658093E" w14:textId="77777777" w:rsidR="00D96931" w:rsidRDefault="00D96931" w:rsidP="0024447C"/>
        </w:tc>
        <w:tc>
          <w:tcPr>
            <w:tcW w:w="2877" w:type="dxa"/>
          </w:tcPr>
          <w:p w14:paraId="07AB853E" w14:textId="32651B5A" w:rsidR="00857D44" w:rsidRPr="00592477" w:rsidRDefault="00EE05AD" w:rsidP="006A032A">
            <w:pPr>
              <w:rPr>
                <w:lang w:val="en-US"/>
              </w:rPr>
            </w:pPr>
            <w:r>
              <w:rPr>
                <w:lang w:val="en-US"/>
              </w:rPr>
              <w:t xml:space="preserve">User story </w:t>
            </w:r>
            <w:r w:rsidR="00857D44" w:rsidRPr="00592477">
              <w:rPr>
                <w:lang w:val="en-US"/>
              </w:rPr>
              <w:t>#17</w:t>
            </w:r>
            <w:r w:rsidR="00EC2ECD" w:rsidRPr="00592477">
              <w:rPr>
                <w:lang w:val="en-US"/>
              </w:rPr>
              <w:t xml:space="preserve">,  </w:t>
            </w:r>
            <w:r>
              <w:rPr>
                <w:lang w:val="en-US"/>
              </w:rPr>
              <w:t xml:space="preserve">User story </w:t>
            </w:r>
            <w:r w:rsidR="00857D44" w:rsidRPr="00592477">
              <w:rPr>
                <w:lang w:val="en-US"/>
              </w:rPr>
              <w:t>#18</w:t>
            </w:r>
            <w:r w:rsidR="00EC2ECD" w:rsidRPr="00592477">
              <w:rPr>
                <w:lang w:val="en-US"/>
              </w:rPr>
              <w:t>,</w:t>
            </w:r>
          </w:p>
          <w:p w14:paraId="5A6771AE" w14:textId="345DF1C2" w:rsidR="00857D44" w:rsidRPr="00592477" w:rsidRDefault="00EE05AD" w:rsidP="006A032A">
            <w:pPr>
              <w:rPr>
                <w:lang w:val="en-US"/>
              </w:rPr>
            </w:pPr>
            <w:r>
              <w:rPr>
                <w:lang w:val="en-US"/>
              </w:rPr>
              <w:t xml:space="preserve">User story </w:t>
            </w:r>
            <w:r w:rsidR="003F1075" w:rsidRPr="00592477">
              <w:rPr>
                <w:lang w:val="en-US"/>
              </w:rPr>
              <w:t>#20</w:t>
            </w:r>
          </w:p>
        </w:tc>
      </w:tr>
    </w:tbl>
    <w:p w14:paraId="53180E37" w14:textId="77777777" w:rsidR="00FB5756" w:rsidRPr="004F51C2" w:rsidRDefault="00FB5756" w:rsidP="006A032A">
      <w:pPr>
        <w:rPr>
          <w:lang w:val="en-US"/>
        </w:rPr>
      </w:pPr>
    </w:p>
    <w:p w14:paraId="47E8A962" w14:textId="3E7699E6" w:rsidR="003C748E" w:rsidRDefault="00E168C8" w:rsidP="006A032A">
      <w:r>
        <w:t>Er zijn twee categorieën waar de</w:t>
      </w:r>
      <w:r w:rsidR="00211535">
        <w:t xml:space="preserve"> meeste </w:t>
      </w:r>
      <w:r w:rsidR="00EE05AD">
        <w:t xml:space="preserve">user </w:t>
      </w:r>
      <w:proofErr w:type="spellStart"/>
      <w:r w:rsidR="00EE05AD">
        <w:t>stories</w:t>
      </w:r>
      <w:proofErr w:type="spellEnd"/>
      <w:r>
        <w:t xml:space="preserve"> over gaan. Dit betreft de categorie </w:t>
      </w:r>
      <w:r w:rsidR="00FB5756">
        <w:t>met betrekking tot</w:t>
      </w:r>
      <w:r w:rsidR="00211535">
        <w:t xml:space="preserve"> functionele ondersteuning op basis van </w:t>
      </w:r>
      <w:proofErr w:type="spellStart"/>
      <w:r w:rsidR="00211535">
        <w:t>GeoBIM</w:t>
      </w:r>
      <w:proofErr w:type="spellEnd"/>
      <w:r w:rsidR="00211535">
        <w:t xml:space="preserve">. </w:t>
      </w:r>
      <w:r w:rsidR="0000580D">
        <w:t xml:space="preserve">Hierover gaan 7 </w:t>
      </w:r>
      <w:r w:rsidR="00EE05AD">
        <w:t xml:space="preserve">user </w:t>
      </w:r>
      <w:proofErr w:type="spellStart"/>
      <w:r w:rsidR="00EE05AD">
        <w:t>stories</w:t>
      </w:r>
      <w:proofErr w:type="spellEnd"/>
      <w:r w:rsidR="0000580D">
        <w:t xml:space="preserve">. </w:t>
      </w:r>
      <w:r w:rsidR="00211535">
        <w:t xml:space="preserve">Dit kan </w:t>
      </w:r>
      <w:r w:rsidR="00FB5756">
        <w:t xml:space="preserve">gaan om </w:t>
      </w:r>
      <w:r w:rsidR="00211535">
        <w:t>het berekenen van kosten, CO2</w:t>
      </w:r>
      <w:r w:rsidR="0021007C">
        <w:t xml:space="preserve"> of het </w:t>
      </w:r>
      <w:r w:rsidR="002E1B4C">
        <w:t>toetsen van een ontwerp aan</w:t>
      </w:r>
      <w:r>
        <w:t xml:space="preserve"> beleid. </w:t>
      </w:r>
      <w:r w:rsidR="00CF45A2">
        <w:t xml:space="preserve">De functionele </w:t>
      </w:r>
      <w:r w:rsidR="00EC5152">
        <w:t xml:space="preserve">behoefte uit het overzicht in </w:t>
      </w:r>
      <w:r>
        <w:fldChar w:fldCharType="begin"/>
      </w:r>
      <w:r>
        <w:instrText xml:space="preserve"> REF _Ref185929255 \h </w:instrText>
      </w:r>
      <w:r>
        <w:fldChar w:fldCharType="separate"/>
      </w:r>
      <w:r w:rsidR="008E54C0">
        <w:t xml:space="preserve">Figuur </w:t>
      </w:r>
      <w:r w:rsidR="008E54C0">
        <w:rPr>
          <w:noProof/>
        </w:rPr>
        <w:t>8</w:t>
      </w:r>
      <w:r>
        <w:fldChar w:fldCharType="end"/>
      </w:r>
      <w:r w:rsidR="00CF45A2">
        <w:t xml:space="preserve"> </w:t>
      </w:r>
      <w:r w:rsidR="00B67103">
        <w:t xml:space="preserve">die </w:t>
      </w:r>
      <w:r w:rsidR="00331F00">
        <w:t xml:space="preserve">bij deze </w:t>
      </w:r>
      <w:r w:rsidR="00EE05AD">
        <w:t xml:space="preserve">user </w:t>
      </w:r>
      <w:proofErr w:type="spellStart"/>
      <w:r w:rsidR="00EE05AD">
        <w:t>stories</w:t>
      </w:r>
      <w:proofErr w:type="spellEnd"/>
      <w:r w:rsidR="00331F00">
        <w:t xml:space="preserve"> </w:t>
      </w:r>
      <w:r w:rsidR="00FB5756">
        <w:t xml:space="preserve">genoemd worden </w:t>
      </w:r>
      <w:r w:rsidR="00331F00">
        <w:t>zijn</w:t>
      </w:r>
      <w:r w:rsidR="00C40DFF">
        <w:t xml:space="preserve">: </w:t>
      </w:r>
    </w:p>
    <w:p w14:paraId="6512D549" w14:textId="47571BFB" w:rsidR="00F1609A" w:rsidRDefault="003C748E" w:rsidP="006A032A">
      <w:r>
        <w:rPr>
          <w:noProof/>
        </w:rPr>
        <mc:AlternateContent>
          <mc:Choice Requires="wpg">
            <w:drawing>
              <wp:anchor distT="0" distB="0" distL="114300" distR="114300" simplePos="0" relativeHeight="251658240" behindDoc="0" locked="0" layoutInCell="1" allowOverlap="1" wp14:anchorId="5A2B1ACC" wp14:editId="6EF478BC">
                <wp:simplePos x="0" y="0"/>
                <wp:positionH relativeFrom="margin">
                  <wp:align>left</wp:align>
                </wp:positionH>
                <wp:positionV relativeFrom="paragraph">
                  <wp:posOffset>3340</wp:posOffset>
                </wp:positionV>
                <wp:extent cx="2764971" cy="539750"/>
                <wp:effectExtent l="0" t="0" r="0" b="0"/>
                <wp:wrapTight wrapText="bothSides">
                  <wp:wrapPolygon edited="0">
                    <wp:start x="0" y="0"/>
                    <wp:lineTo x="0" y="20584"/>
                    <wp:lineTo x="21431" y="20584"/>
                    <wp:lineTo x="21431" y="0"/>
                    <wp:lineTo x="0" y="0"/>
                  </wp:wrapPolygon>
                </wp:wrapTight>
                <wp:docPr id="931858661" name="Group 12"/>
                <wp:cNvGraphicFramePr/>
                <a:graphic xmlns:a="http://schemas.openxmlformats.org/drawingml/2006/main">
                  <a:graphicData uri="http://schemas.microsoft.com/office/word/2010/wordprocessingGroup">
                    <wpg:wgp>
                      <wpg:cNvGrpSpPr/>
                      <wpg:grpSpPr>
                        <a:xfrm>
                          <a:off x="0" y="0"/>
                          <a:ext cx="2764971" cy="539750"/>
                          <a:chOff x="0" y="0"/>
                          <a:chExt cx="2764971" cy="539750"/>
                        </a:xfrm>
                      </wpg:grpSpPr>
                      <pic:pic xmlns:pic="http://schemas.openxmlformats.org/drawingml/2006/picture">
                        <pic:nvPicPr>
                          <pic:cNvPr id="1174552441" name="Picture 1" descr="A screenshot of a computer&#10;&#10;Description automatically generated"/>
                          <pic:cNvPicPr>
                            <a:picLocks noChangeAspect="1"/>
                          </pic:cNvPicPr>
                        </pic:nvPicPr>
                        <pic:blipFill rotWithShape="1">
                          <a:blip r:embed="rId40" cstate="print">
                            <a:extLst>
                              <a:ext uri="{28A0092B-C50C-407E-A947-70E740481C1C}">
                                <a14:useLocalDpi xmlns:a14="http://schemas.microsoft.com/office/drawing/2010/main" val="0"/>
                              </a:ext>
                            </a:extLst>
                          </a:blip>
                          <a:srcRect l="24765" t="25280" b="50301"/>
                          <a:stretch/>
                        </pic:blipFill>
                        <pic:spPr bwMode="auto">
                          <a:xfrm>
                            <a:off x="0" y="0"/>
                            <a:ext cx="1678305" cy="539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13040267" name="Picture 1" descr="A screenshot of a computer&#10;&#10;Description automatically generated"/>
                          <pic:cNvPicPr>
                            <a:picLocks noChangeAspect="1"/>
                          </pic:cNvPicPr>
                        </pic:nvPicPr>
                        <pic:blipFill rotWithShape="1">
                          <a:blip r:embed="rId40" cstate="print">
                            <a:extLst>
                              <a:ext uri="{28A0092B-C50C-407E-A947-70E740481C1C}">
                                <a14:useLocalDpi xmlns:a14="http://schemas.microsoft.com/office/drawing/2010/main" val="0"/>
                              </a:ext>
                            </a:extLst>
                          </a:blip>
                          <a:srcRect l="1423" t="75581" r="50755"/>
                          <a:stretch/>
                        </pic:blipFill>
                        <pic:spPr bwMode="auto">
                          <a:xfrm>
                            <a:off x="1698171" y="0"/>
                            <a:ext cx="1066800" cy="53975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arto="http://schemas.microsoft.com/office/word/2006/arto">
            <w:pict>
              <v:group w14:anchorId="6FB8DFBE" id="Group 12" o:spid="_x0000_s1026" style="position:absolute;margin-left:0;margin-top:.25pt;width:217.7pt;height:42.5pt;z-index:251655168;mso-position-horizontal:left;mso-position-horizontal-relative:margin" coordsize="27649,5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">
                <v:shape id="Picture 1" o:spid="_x0000_s1027" type="#_x0000_t75" alt="A screenshot of a computer&#10;&#10;Description automatically generated" style="position:absolute;width:16783;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">
                  <v:imagedata r:id="rId43" o:title="A screenshot of a computer&#10;&#10;Description automatically generated" croptop="16568f" cropbottom="32965f" cropleft="16230f"/>
                </v:shape>
                <v:shape id="Picture 1" o:spid="_x0000_s1028" type="#_x0000_t75" alt="A screenshot of a computer&#10;&#10;Description automatically generated" style="position:absolute;left:16981;width:10668;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">
                  <v:imagedata r:id="rId43" o:title="A screenshot of a computer&#10;&#10;Description automatically generated" croptop="49533f" cropleft="933f" cropright="33263f"/>
                </v:shape>
                <w10:wrap type="tight" anchorx="margin"/>
              </v:group>
            </w:pict>
          </mc:Fallback>
        </mc:AlternateContent>
      </w:r>
    </w:p>
    <w:p w14:paraId="2A940546" w14:textId="3B316B69" w:rsidR="00F1609A" w:rsidRDefault="00F1609A" w:rsidP="006A032A"/>
    <w:p w14:paraId="58A1650B" w14:textId="1D0BA960" w:rsidR="00F1609A" w:rsidRDefault="00F1609A" w:rsidP="006A032A"/>
    <w:p w14:paraId="451FD533" w14:textId="77777777" w:rsidR="00944362" w:rsidRDefault="00944362" w:rsidP="006A032A"/>
    <w:p w14:paraId="16847DEC" w14:textId="4A56039A" w:rsidR="00331F00" w:rsidRDefault="00AA0CC4" w:rsidP="00331F00">
      <w:r>
        <w:t xml:space="preserve">Ook </w:t>
      </w:r>
      <w:r w:rsidR="0000580D">
        <w:t xml:space="preserve">aan </w:t>
      </w:r>
      <w:r>
        <w:t xml:space="preserve">de categorie die gaat over het delen van informatie in een gezamenlijke omgeving waar </w:t>
      </w:r>
      <w:proofErr w:type="spellStart"/>
      <w:r>
        <w:t>Geo</w:t>
      </w:r>
      <w:proofErr w:type="spellEnd"/>
      <w:r>
        <w:t xml:space="preserve"> en BIM gecombineerd wordt</w:t>
      </w:r>
      <w:r w:rsidR="0000580D">
        <w:t xml:space="preserve"> zijn </w:t>
      </w:r>
      <w:r w:rsidR="00FB5756">
        <w:t xml:space="preserve">7 </w:t>
      </w:r>
      <w:r w:rsidR="00EE05AD">
        <w:t xml:space="preserve">user </w:t>
      </w:r>
      <w:proofErr w:type="spellStart"/>
      <w:r w:rsidR="00EE05AD">
        <w:t>stories</w:t>
      </w:r>
      <w:proofErr w:type="spellEnd"/>
      <w:r w:rsidR="0000580D">
        <w:t xml:space="preserve"> toe te </w:t>
      </w:r>
      <w:r w:rsidR="00C001A5">
        <w:t>schrijven</w:t>
      </w:r>
      <w:r w:rsidR="00AF1952">
        <w:t>.</w:t>
      </w:r>
      <w:r w:rsidR="00C001A5">
        <w:t xml:space="preserve"> </w:t>
      </w:r>
      <w:r w:rsidR="00EC5152">
        <w:t xml:space="preserve">Functionele behoefte </w:t>
      </w:r>
      <w:r w:rsidR="00331F00">
        <w:t xml:space="preserve">die men terugziet bij de beschrijving van deze </w:t>
      </w:r>
      <w:r w:rsidR="00EE05AD">
        <w:t xml:space="preserve">user </w:t>
      </w:r>
      <w:proofErr w:type="spellStart"/>
      <w:r w:rsidR="00EE05AD">
        <w:t>stories</w:t>
      </w:r>
      <w:proofErr w:type="spellEnd"/>
      <w:r w:rsidR="00331F00">
        <w:t xml:space="preserve"> zijn: </w:t>
      </w:r>
    </w:p>
    <w:p w14:paraId="1F801C98" w14:textId="409B676A" w:rsidR="00B70180" w:rsidRDefault="00B70180" w:rsidP="006A032A">
      <w:r>
        <w:rPr>
          <w:noProof/>
        </w:rPr>
        <mc:AlternateContent>
          <mc:Choice Requires="wpg">
            <w:drawing>
              <wp:anchor distT="0" distB="0" distL="114300" distR="114300" simplePos="0" relativeHeight="251658241" behindDoc="0" locked="0" layoutInCell="1" allowOverlap="1" wp14:anchorId="24DB2C4B" wp14:editId="5C582386">
                <wp:simplePos x="0" y="0"/>
                <wp:positionH relativeFrom="column">
                  <wp:posOffset>2136</wp:posOffset>
                </wp:positionH>
                <wp:positionV relativeFrom="paragraph">
                  <wp:posOffset>2804</wp:posOffset>
                </wp:positionV>
                <wp:extent cx="1155329" cy="539750"/>
                <wp:effectExtent l="0" t="0" r="6985" b="0"/>
                <wp:wrapTight wrapText="bothSides">
                  <wp:wrapPolygon edited="0">
                    <wp:start x="0" y="0"/>
                    <wp:lineTo x="0" y="20584"/>
                    <wp:lineTo x="21374" y="20584"/>
                    <wp:lineTo x="21374" y="0"/>
                    <wp:lineTo x="0" y="0"/>
                  </wp:wrapPolygon>
                </wp:wrapTight>
                <wp:docPr id="414552719" name="Group 13"/>
                <wp:cNvGraphicFramePr/>
                <a:graphic xmlns:a="http://schemas.openxmlformats.org/drawingml/2006/main">
                  <a:graphicData uri="http://schemas.microsoft.com/office/word/2010/wordprocessingGroup">
                    <wpg:wgp>
                      <wpg:cNvGrpSpPr/>
                      <wpg:grpSpPr>
                        <a:xfrm>
                          <a:off x="0" y="0"/>
                          <a:ext cx="1155329" cy="539750"/>
                          <a:chOff x="0" y="0"/>
                          <a:chExt cx="1155329" cy="539750"/>
                        </a:xfrm>
                      </wpg:grpSpPr>
                      <pic:pic xmlns:pic="http://schemas.openxmlformats.org/drawingml/2006/picture">
                        <pic:nvPicPr>
                          <pic:cNvPr id="1689317142" name="Picture 1" descr="A screenshot of a computer&#10;&#10;Description automatically generated"/>
                          <pic:cNvPicPr>
                            <a:picLocks noChangeAspect="1"/>
                          </pic:cNvPicPr>
                        </pic:nvPicPr>
                        <pic:blipFill rotWithShape="1">
                          <a:blip r:embed="rId40" cstate="print">
                            <a:extLst>
                              <a:ext uri="{28A0092B-C50C-407E-A947-70E740481C1C}">
                                <a14:useLocalDpi xmlns:a14="http://schemas.microsoft.com/office/drawing/2010/main" val="0"/>
                              </a:ext>
                            </a:extLst>
                          </a:blip>
                          <a:srcRect l="75071" t="75581" r="1"/>
                          <a:stretch/>
                        </pic:blipFill>
                        <pic:spPr bwMode="auto">
                          <a:xfrm>
                            <a:off x="0" y="0"/>
                            <a:ext cx="555625" cy="539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15803357" name="Picture 1" descr="A screenshot of a computer&#10;&#10;Description automatically generated"/>
                          <pic:cNvPicPr>
                            <a:picLocks noChangeAspect="1"/>
                          </pic:cNvPicPr>
                        </pic:nvPicPr>
                        <pic:blipFill rotWithShape="1">
                          <a:blip r:embed="rId40" cstate="print">
                            <a:extLst>
                              <a:ext uri="{28A0092B-C50C-407E-A947-70E740481C1C}">
                                <a14:useLocalDpi xmlns:a14="http://schemas.microsoft.com/office/drawing/2010/main" val="0"/>
                              </a:ext>
                            </a:extLst>
                          </a:blip>
                          <a:srcRect l="75071" t="50867" r="1" b="24714"/>
                          <a:stretch/>
                        </pic:blipFill>
                        <pic:spPr bwMode="auto">
                          <a:xfrm>
                            <a:off x="599704" y="0"/>
                            <a:ext cx="555625" cy="53975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arto="http://schemas.microsoft.com/office/word/2006/arto">
            <w:pict>
              <v:group w14:anchorId="05CE583F" id="Group 13" o:spid="_x0000_s1026" style="position:absolute;margin-left:.15pt;margin-top:.2pt;width:90.95pt;height:42.5pt;z-index:251655169" coordsize="11553,5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">
                <v:shape id="Picture 1" o:spid="_x0000_s1027" type="#_x0000_t75" alt="A screenshot of a computer&#10;&#10;Description automatically generated" style="position:absolute;width:5556;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">
                  <v:imagedata r:id="rId43" o:title="A screenshot of a computer&#10;&#10;Description automatically generated" croptop="49533f" cropleft="49199f" cropright="1f"/>
                </v:shape>
                <v:shape id="Picture 1" o:spid="_x0000_s1028" type="#_x0000_t75" alt="A screenshot of a computer&#10;&#10;Description automatically generated" style="position:absolute;left:5997;width:5556;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">
                  <v:imagedata r:id="rId43" o:title="A screenshot of a computer&#10;&#10;Description automatically generated" croptop="33336f" cropbottom="16197f" cropleft="49199f" cropright="1f"/>
                </v:shape>
                <w10:wrap type="tight"/>
              </v:group>
            </w:pict>
          </mc:Fallback>
        </mc:AlternateContent>
      </w:r>
    </w:p>
    <w:p w14:paraId="6FEFE641" w14:textId="1E14B817" w:rsidR="00B70180" w:rsidRDefault="00B70180" w:rsidP="006A032A"/>
    <w:p w14:paraId="6C4D469B" w14:textId="269DA818" w:rsidR="00B70180" w:rsidRDefault="00B70180" w:rsidP="006A032A"/>
    <w:p w14:paraId="2354488C" w14:textId="4EF2B39B" w:rsidR="00B70180" w:rsidRDefault="00B70180" w:rsidP="006A032A"/>
    <w:p w14:paraId="315D3233" w14:textId="187B0C6F" w:rsidR="00331F00" w:rsidRDefault="00022495" w:rsidP="00331F00">
      <w:r>
        <w:t xml:space="preserve">Een vijftal </w:t>
      </w:r>
      <w:r w:rsidR="00EE05AD">
        <w:t xml:space="preserve">user </w:t>
      </w:r>
      <w:proofErr w:type="spellStart"/>
      <w:r w:rsidR="00EE05AD">
        <w:t>stories</w:t>
      </w:r>
      <w:proofErr w:type="spellEnd"/>
      <w:r>
        <w:t xml:space="preserve"> gaan over het integreren van datasets.</w:t>
      </w:r>
      <w:r w:rsidR="00B67EB2">
        <w:t xml:space="preserve"> </w:t>
      </w:r>
      <w:r w:rsidR="001B5A5C">
        <w:t xml:space="preserve">Het type dataset verschilt per use case. </w:t>
      </w:r>
      <w:r w:rsidR="00B67EB2">
        <w:t xml:space="preserve">Eén </w:t>
      </w:r>
      <w:r w:rsidR="00EE05AD">
        <w:t xml:space="preserve">user story </w:t>
      </w:r>
      <w:r w:rsidR="00B67EB2">
        <w:t xml:space="preserve">gaat </w:t>
      </w:r>
      <w:r w:rsidR="00FB5756">
        <w:t xml:space="preserve">over </w:t>
      </w:r>
      <w:proofErr w:type="spellStart"/>
      <w:r w:rsidR="00505F22">
        <w:t>georefere</w:t>
      </w:r>
      <w:r w:rsidR="00FD7492">
        <w:t>ren</w:t>
      </w:r>
      <w:proofErr w:type="spellEnd"/>
      <w:r w:rsidR="001B5A5C">
        <w:t xml:space="preserve"> (</w:t>
      </w:r>
      <w:proofErr w:type="spellStart"/>
      <w:r w:rsidR="001B5A5C">
        <w:t>Geo</w:t>
      </w:r>
      <w:proofErr w:type="spellEnd"/>
      <w:r w:rsidR="001B5A5C">
        <w:t>-BIM)</w:t>
      </w:r>
      <w:r w:rsidR="00FD7492">
        <w:t xml:space="preserve">. </w:t>
      </w:r>
      <w:r w:rsidR="0001344E">
        <w:t xml:space="preserve">Een andere </w:t>
      </w:r>
      <w:r w:rsidR="00EE05AD">
        <w:t xml:space="preserve">user story </w:t>
      </w:r>
      <w:r w:rsidR="0001344E">
        <w:t xml:space="preserve">gaat over het inladen van </w:t>
      </w:r>
      <w:proofErr w:type="spellStart"/>
      <w:r w:rsidR="0001344E">
        <w:t>Geo</w:t>
      </w:r>
      <w:proofErr w:type="spellEnd"/>
      <w:r w:rsidR="0001344E">
        <w:t xml:space="preserve"> in een BIM-omgeving. </w:t>
      </w:r>
      <w:r w:rsidR="00FD7492">
        <w:t xml:space="preserve">De overige </w:t>
      </w:r>
      <w:r w:rsidR="00EE05AD">
        <w:t xml:space="preserve">user </w:t>
      </w:r>
      <w:proofErr w:type="spellStart"/>
      <w:r w:rsidR="00EE05AD">
        <w:t>stories</w:t>
      </w:r>
      <w:proofErr w:type="spellEnd"/>
      <w:r w:rsidR="001B5A5C">
        <w:t xml:space="preserve"> gaan over</w:t>
      </w:r>
      <w:r w:rsidR="0001344E">
        <w:t xml:space="preserve"> de wens</w:t>
      </w:r>
      <w:r w:rsidR="001B5A5C">
        <w:t xml:space="preserve"> </w:t>
      </w:r>
      <w:r w:rsidR="0001344E">
        <w:t xml:space="preserve">informatie van derden te integreren in een </w:t>
      </w:r>
      <w:proofErr w:type="spellStart"/>
      <w:r w:rsidR="0001344E">
        <w:t>Geo</w:t>
      </w:r>
      <w:proofErr w:type="spellEnd"/>
      <w:r w:rsidR="0001344E">
        <w:t xml:space="preserve">/BIM-omgeving. </w:t>
      </w:r>
      <w:r w:rsidR="00FB5756">
        <w:t xml:space="preserve">De </w:t>
      </w:r>
      <w:r w:rsidR="00EC5152">
        <w:t>functionele behoefte</w:t>
      </w:r>
      <w:r w:rsidR="00331F00">
        <w:t xml:space="preserve"> die men terugziet bij de beschrijving van deze </w:t>
      </w:r>
      <w:r w:rsidR="00EE05AD">
        <w:t xml:space="preserve">user story </w:t>
      </w:r>
      <w:r w:rsidR="00331F00">
        <w:t xml:space="preserve">zijn: </w:t>
      </w:r>
    </w:p>
    <w:p w14:paraId="10C46BC7" w14:textId="47041A06" w:rsidR="00B70180" w:rsidRDefault="00872F70" w:rsidP="006A032A">
      <w:r>
        <w:rPr>
          <w:noProof/>
        </w:rPr>
        <w:drawing>
          <wp:anchor distT="0" distB="0" distL="114300" distR="114300" simplePos="0" relativeHeight="251658242" behindDoc="0" locked="0" layoutInCell="1" allowOverlap="1" wp14:anchorId="470CEAEC" wp14:editId="56AD95C9">
            <wp:simplePos x="0" y="0"/>
            <wp:positionH relativeFrom="column">
              <wp:posOffset>2136</wp:posOffset>
            </wp:positionH>
            <wp:positionV relativeFrom="paragraph">
              <wp:posOffset>7034</wp:posOffset>
            </wp:positionV>
            <wp:extent cx="555625" cy="539750"/>
            <wp:effectExtent l="0" t="0" r="0" b="0"/>
            <wp:wrapTight wrapText="bothSides">
              <wp:wrapPolygon edited="0">
                <wp:start x="0" y="0"/>
                <wp:lineTo x="0" y="20584"/>
                <wp:lineTo x="20736" y="20584"/>
                <wp:lineTo x="20736" y="0"/>
                <wp:lineTo x="0" y="0"/>
              </wp:wrapPolygon>
            </wp:wrapTight>
            <wp:docPr id="1193742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42241" name="Picture 1" descr="A screenshot of a computer&#10;&#10;Description automatically generated"/>
                    <pic:cNvPicPr>
                      <a:picLocks noChangeAspect="1"/>
                    </pic:cNvPicPr>
                  </pic:nvPicPr>
                  <pic:blipFill rotWithShape="1">
                    <a:blip r:embed="rId40" cstate="print">
                      <a:extLst>
                        <a:ext uri="{28A0092B-C50C-407E-A947-70E740481C1C}">
                          <a14:useLocalDpi xmlns:a14="http://schemas.microsoft.com/office/drawing/2010/main" val="0"/>
                        </a:ext>
                      </a:extLst>
                    </a:blip>
                    <a:srcRect l="24989" t="1171" r="50083" b="74410"/>
                    <a:stretch/>
                  </pic:blipFill>
                  <pic:spPr bwMode="auto">
                    <a:xfrm>
                      <a:off x="0" y="0"/>
                      <a:ext cx="555625" cy="539750"/>
                    </a:xfrm>
                    <a:prstGeom prst="rect">
                      <a:avLst/>
                    </a:prstGeom>
                    <a:ln>
                      <a:noFill/>
                    </a:ln>
                    <a:extLst>
                      <a:ext uri="{53640926-AAD7-44D8-BBD7-CCE9431645EC}">
                        <a14:shadowObscured xmlns:a14="http://schemas.microsoft.com/office/drawing/2010/main"/>
                      </a:ext>
                    </a:extLst>
                  </pic:spPr>
                </pic:pic>
              </a:graphicData>
            </a:graphic>
          </wp:anchor>
        </w:drawing>
      </w:r>
    </w:p>
    <w:p w14:paraId="7631E3ED" w14:textId="5B3BF7ED" w:rsidR="0001344E" w:rsidRDefault="0001344E" w:rsidP="006A032A"/>
    <w:p w14:paraId="6CFFE44B" w14:textId="77777777" w:rsidR="00872F70" w:rsidRDefault="00872F70" w:rsidP="006A032A"/>
    <w:p w14:paraId="23A92F08" w14:textId="77777777" w:rsidR="00872F70" w:rsidRDefault="00872F70" w:rsidP="006A032A"/>
    <w:p w14:paraId="40714FC3" w14:textId="5ABFA713" w:rsidR="009261BA" w:rsidRDefault="00DF3442" w:rsidP="009261BA">
      <w:r>
        <w:t xml:space="preserve">Er gaan drie </w:t>
      </w:r>
      <w:r w:rsidR="00EE05AD">
        <w:t xml:space="preserve">user </w:t>
      </w:r>
      <w:proofErr w:type="spellStart"/>
      <w:r w:rsidR="00EE05AD">
        <w:t>stories</w:t>
      </w:r>
      <w:proofErr w:type="spellEnd"/>
      <w:r>
        <w:t xml:space="preserve"> over parametrisch ontwerp van BIM op basis van </w:t>
      </w:r>
      <w:proofErr w:type="spellStart"/>
      <w:r>
        <w:t>Geo</w:t>
      </w:r>
      <w:proofErr w:type="spellEnd"/>
      <w:r>
        <w:t>.</w:t>
      </w:r>
      <w:r w:rsidR="00936573">
        <w:t xml:space="preserve"> Eventueel kan dit ook als functionaliteit/berekening gezien worden. </w:t>
      </w:r>
      <w:r w:rsidR="009261BA">
        <w:t xml:space="preserve">Functies die men terug ziet bij de beschrijving van deze </w:t>
      </w:r>
      <w:r w:rsidR="00EE05AD">
        <w:t xml:space="preserve">user story </w:t>
      </w:r>
      <w:r w:rsidR="009261BA">
        <w:t xml:space="preserve">zijn: </w:t>
      </w:r>
    </w:p>
    <w:p w14:paraId="2263C4A6" w14:textId="77777777" w:rsidR="00751F7A" w:rsidRDefault="00751F7A" w:rsidP="00751F7A">
      <w:r>
        <w:rPr>
          <w:noProof/>
        </w:rPr>
        <mc:AlternateContent>
          <mc:Choice Requires="wpg">
            <w:drawing>
              <wp:anchor distT="0" distB="0" distL="114300" distR="114300" simplePos="0" relativeHeight="251658243" behindDoc="0" locked="0" layoutInCell="1" allowOverlap="1" wp14:anchorId="687BC9A7" wp14:editId="674840F3">
                <wp:simplePos x="0" y="0"/>
                <wp:positionH relativeFrom="margin">
                  <wp:align>left</wp:align>
                </wp:positionH>
                <wp:positionV relativeFrom="paragraph">
                  <wp:posOffset>3340</wp:posOffset>
                </wp:positionV>
                <wp:extent cx="2764971" cy="539750"/>
                <wp:effectExtent l="0" t="0" r="0" b="0"/>
                <wp:wrapTight wrapText="bothSides">
                  <wp:wrapPolygon edited="0">
                    <wp:start x="0" y="0"/>
                    <wp:lineTo x="0" y="20584"/>
                    <wp:lineTo x="21431" y="20584"/>
                    <wp:lineTo x="21431" y="0"/>
                    <wp:lineTo x="0" y="0"/>
                  </wp:wrapPolygon>
                </wp:wrapTight>
                <wp:docPr id="485547726" name="Group 12"/>
                <wp:cNvGraphicFramePr/>
                <a:graphic xmlns:a="http://schemas.openxmlformats.org/drawingml/2006/main">
                  <a:graphicData uri="http://schemas.microsoft.com/office/word/2010/wordprocessingGroup">
                    <wpg:wgp>
                      <wpg:cNvGrpSpPr/>
                      <wpg:grpSpPr>
                        <a:xfrm>
                          <a:off x="0" y="0"/>
                          <a:ext cx="2764971" cy="539750"/>
                          <a:chOff x="0" y="0"/>
                          <a:chExt cx="2764971" cy="539750"/>
                        </a:xfrm>
                      </wpg:grpSpPr>
                      <pic:pic xmlns:pic="http://schemas.openxmlformats.org/drawingml/2006/picture">
                        <pic:nvPicPr>
                          <pic:cNvPr id="1434569265" name="Picture 1" descr="A screenshot of a computer&#10;&#10;Description automatically generated"/>
                          <pic:cNvPicPr>
                            <a:picLocks noChangeAspect="1"/>
                          </pic:cNvPicPr>
                        </pic:nvPicPr>
                        <pic:blipFill rotWithShape="1">
                          <a:blip r:embed="rId40" cstate="print">
                            <a:extLst>
                              <a:ext uri="{28A0092B-C50C-407E-A947-70E740481C1C}">
                                <a14:useLocalDpi xmlns:a14="http://schemas.microsoft.com/office/drawing/2010/main" val="0"/>
                              </a:ext>
                            </a:extLst>
                          </a:blip>
                          <a:srcRect l="24765" t="25280" b="50301"/>
                          <a:stretch/>
                        </pic:blipFill>
                        <pic:spPr bwMode="auto">
                          <a:xfrm>
                            <a:off x="0" y="0"/>
                            <a:ext cx="1678305" cy="539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90055828" name="Picture 1" descr="A screenshot of a computer&#10;&#10;Description automatically generated"/>
                          <pic:cNvPicPr>
                            <a:picLocks noChangeAspect="1"/>
                          </pic:cNvPicPr>
                        </pic:nvPicPr>
                        <pic:blipFill rotWithShape="1">
                          <a:blip r:embed="rId40" cstate="print">
                            <a:extLst>
                              <a:ext uri="{28A0092B-C50C-407E-A947-70E740481C1C}">
                                <a14:useLocalDpi xmlns:a14="http://schemas.microsoft.com/office/drawing/2010/main" val="0"/>
                              </a:ext>
                            </a:extLst>
                          </a:blip>
                          <a:srcRect l="1423" t="75581" r="50755"/>
                          <a:stretch/>
                        </pic:blipFill>
                        <pic:spPr bwMode="auto">
                          <a:xfrm>
                            <a:off x="1698171" y="0"/>
                            <a:ext cx="1066800" cy="53975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arto="http://schemas.microsoft.com/office/word/2006/arto">
            <w:pict>
              <v:group w14:anchorId="1F899BE5" id="Group 12" o:spid="_x0000_s1026" style="position:absolute;margin-left:0;margin-top:.25pt;width:217.7pt;height:42.5pt;z-index:251655171;mso-position-horizontal:left;mso-position-horizontal-relative:margin" coordsize="27649,5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">
                <v:shape id="Picture 1" o:spid="_x0000_s1027" type="#_x0000_t75" alt="A screenshot of a computer&#10;&#10;Description automatically generated" style="position:absolute;width:16783;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">
                  <v:imagedata r:id="rId43" o:title="A screenshot of a computer&#10;&#10;Description automatically generated" croptop="16568f" cropbottom="32965f" cropleft="16230f"/>
                </v:shape>
                <v:shape id="Picture 1" o:spid="_x0000_s1028" type="#_x0000_t75" alt="A screenshot of a computer&#10;&#10;Description automatically generated" style="position:absolute;left:16981;width:10668;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">
                  <v:imagedata r:id="rId43" o:title="A screenshot of a computer&#10;&#10;Description automatically generated" croptop="49533f" cropleft="933f" cropright="33263f"/>
                </v:shape>
                <w10:wrap type="tight" anchorx="margin"/>
              </v:group>
            </w:pict>
          </mc:Fallback>
        </mc:AlternateContent>
      </w:r>
    </w:p>
    <w:p w14:paraId="74BDBF5C" w14:textId="77777777" w:rsidR="00751F7A" w:rsidRDefault="00751F7A" w:rsidP="006A032A"/>
    <w:p w14:paraId="29A8F66E" w14:textId="77777777" w:rsidR="00751F7A" w:rsidRDefault="00751F7A" w:rsidP="006A032A"/>
    <w:p w14:paraId="0F50974B" w14:textId="77777777" w:rsidR="00BB5553" w:rsidRDefault="00BB5553" w:rsidP="006A032A"/>
    <w:p w14:paraId="4B406015" w14:textId="20696185" w:rsidR="009261BA" w:rsidRDefault="00BB5553" w:rsidP="009261BA">
      <w:r>
        <w:t xml:space="preserve">Er gaan drie </w:t>
      </w:r>
      <w:r w:rsidR="00EE05AD">
        <w:t xml:space="preserve">user </w:t>
      </w:r>
      <w:proofErr w:type="spellStart"/>
      <w:r w:rsidR="00EE05AD">
        <w:t>stories</w:t>
      </w:r>
      <w:proofErr w:type="spellEnd"/>
      <w:r>
        <w:t xml:space="preserve"> over informatie die men zou willen </w:t>
      </w:r>
      <w:r w:rsidR="00777F71">
        <w:t>afleiden uit</w:t>
      </w:r>
      <w:r>
        <w:t xml:space="preserve"> data</w:t>
      </w:r>
      <w:r w:rsidR="00777F71">
        <w:t>. De</w:t>
      </w:r>
      <w:r w:rsidR="00473442">
        <w:t xml:space="preserve"> brondata is</w:t>
      </w:r>
      <w:r>
        <w:t xml:space="preserve"> vaak </w:t>
      </w:r>
      <w:r w:rsidR="00473442">
        <w:t xml:space="preserve">te </w:t>
      </w:r>
      <w:r>
        <w:t>technisch van aard.</w:t>
      </w:r>
      <w:r w:rsidRPr="00BB5553">
        <w:t xml:space="preserve"> </w:t>
      </w:r>
      <w:r>
        <w:t>E</w:t>
      </w:r>
      <w:r w:rsidR="00C84162">
        <w:t>é</w:t>
      </w:r>
      <w:r>
        <w:t xml:space="preserve">n </w:t>
      </w:r>
      <w:r w:rsidR="00EE05AD">
        <w:t xml:space="preserve">user story </w:t>
      </w:r>
      <w:r>
        <w:t>gaat over het zoeken en vinden van data.</w:t>
      </w:r>
      <w:r w:rsidR="009261BA">
        <w:t xml:space="preserve"> Functi</w:t>
      </w:r>
      <w:r w:rsidR="00473442">
        <w:t>onele behoefte</w:t>
      </w:r>
      <w:r w:rsidR="009261BA">
        <w:t xml:space="preserve"> die men </w:t>
      </w:r>
      <w:r w:rsidR="00473442">
        <w:t>duidt</w:t>
      </w:r>
      <w:r w:rsidR="009261BA">
        <w:t xml:space="preserve"> bij de beschrijving van deze </w:t>
      </w:r>
      <w:r w:rsidR="00EE05AD">
        <w:t xml:space="preserve">user story </w:t>
      </w:r>
      <w:r w:rsidR="009261BA">
        <w:t xml:space="preserve">zijn: </w:t>
      </w:r>
    </w:p>
    <w:p w14:paraId="03FE83FB" w14:textId="281F8E23" w:rsidR="00BB5553" w:rsidRDefault="00944362" w:rsidP="006A032A">
      <w:r>
        <w:rPr>
          <w:noProof/>
        </w:rPr>
        <w:drawing>
          <wp:anchor distT="0" distB="0" distL="114300" distR="114300" simplePos="0" relativeHeight="251658244" behindDoc="0" locked="0" layoutInCell="1" allowOverlap="1" wp14:anchorId="190E228F" wp14:editId="59F0A130">
            <wp:simplePos x="0" y="0"/>
            <wp:positionH relativeFrom="margin">
              <wp:align>left</wp:align>
            </wp:positionH>
            <wp:positionV relativeFrom="paragraph">
              <wp:posOffset>29921</wp:posOffset>
            </wp:positionV>
            <wp:extent cx="1117600" cy="539750"/>
            <wp:effectExtent l="0" t="0" r="6350" b="0"/>
            <wp:wrapTight wrapText="bothSides">
              <wp:wrapPolygon edited="0">
                <wp:start x="0" y="0"/>
                <wp:lineTo x="0" y="20584"/>
                <wp:lineTo x="21355" y="20584"/>
                <wp:lineTo x="21355" y="0"/>
                <wp:lineTo x="0" y="0"/>
              </wp:wrapPolygon>
            </wp:wrapTight>
            <wp:docPr id="2132550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50609" name="Picture 1" descr="A screenshot of a computer&#10;&#10;Description automatically generated"/>
                    <pic:cNvPicPr>
                      <a:picLocks noChangeAspect="1"/>
                    </pic:cNvPicPr>
                  </pic:nvPicPr>
                  <pic:blipFill rotWithShape="1">
                    <a:blip r:embed="rId40" cstate="print">
                      <a:extLst>
                        <a:ext uri="{28A0092B-C50C-407E-A947-70E740481C1C}">
                          <a14:useLocalDpi xmlns:a14="http://schemas.microsoft.com/office/drawing/2010/main" val="0"/>
                        </a:ext>
                      </a:extLst>
                    </a:blip>
                    <a:srcRect l="49517" t="1372" r="347" b="74209"/>
                    <a:stretch/>
                  </pic:blipFill>
                  <pic:spPr bwMode="auto">
                    <a:xfrm>
                      <a:off x="0" y="0"/>
                      <a:ext cx="1117600"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9C51C7B" w14:textId="2E30FB25" w:rsidR="00BB5553" w:rsidRDefault="00BB5553" w:rsidP="006A032A"/>
    <w:p w14:paraId="6157B66F" w14:textId="77777777" w:rsidR="00BB5553" w:rsidRDefault="00BB5553" w:rsidP="006A032A"/>
    <w:p w14:paraId="3362240F" w14:textId="0559E2E4" w:rsidR="00BB5553" w:rsidRDefault="00BB5553" w:rsidP="006A032A"/>
    <w:p w14:paraId="5468DE60" w14:textId="6E0C0EFB" w:rsidR="009261BA" w:rsidRDefault="00AE3E67" w:rsidP="009261BA">
      <w:r>
        <w:t xml:space="preserve">Twee </w:t>
      </w:r>
      <w:r w:rsidR="00EE05AD">
        <w:t xml:space="preserve">user </w:t>
      </w:r>
      <w:proofErr w:type="spellStart"/>
      <w:r w:rsidR="00EE05AD">
        <w:t>stories</w:t>
      </w:r>
      <w:proofErr w:type="spellEnd"/>
      <w:r>
        <w:t xml:space="preserve"> gaan over het visualiseren van data</w:t>
      </w:r>
      <w:r w:rsidR="00777F71">
        <w:t xml:space="preserve"> en</w:t>
      </w:r>
      <w:r>
        <w:t xml:space="preserve"> </w:t>
      </w:r>
      <w:r w:rsidR="00777F71">
        <w:t>h</w:t>
      </w:r>
      <w:r>
        <w:t xml:space="preserve">et daadwerkelijk tonen van bepaalde combinaties van informatie om inzicht te verschaffen bij stakeholders. </w:t>
      </w:r>
      <w:r w:rsidR="00777F71">
        <w:t>De f</w:t>
      </w:r>
      <w:r w:rsidR="009261BA">
        <w:t>uncti</w:t>
      </w:r>
      <w:r w:rsidR="00412966">
        <w:t>onele behoefte</w:t>
      </w:r>
      <w:r w:rsidR="009261BA">
        <w:t xml:space="preserve"> die men terug ziet bij de beschrijving van deze </w:t>
      </w:r>
      <w:r w:rsidR="00EE05AD">
        <w:t xml:space="preserve">user story </w:t>
      </w:r>
      <w:r w:rsidR="009261BA">
        <w:t xml:space="preserve">zijn: </w:t>
      </w:r>
    </w:p>
    <w:p w14:paraId="2A7E1EAF" w14:textId="212FF549" w:rsidR="00FA3FA1" w:rsidRDefault="00FA3FA1" w:rsidP="006A032A">
      <w:r>
        <w:rPr>
          <w:noProof/>
        </w:rPr>
        <w:drawing>
          <wp:anchor distT="0" distB="0" distL="114300" distR="114300" simplePos="0" relativeHeight="251658245" behindDoc="0" locked="0" layoutInCell="1" allowOverlap="1" wp14:anchorId="75CDAAC9" wp14:editId="7F649263">
            <wp:simplePos x="0" y="0"/>
            <wp:positionH relativeFrom="margin">
              <wp:posOffset>0</wp:posOffset>
            </wp:positionH>
            <wp:positionV relativeFrom="paragraph">
              <wp:posOffset>0</wp:posOffset>
            </wp:positionV>
            <wp:extent cx="539750" cy="539750"/>
            <wp:effectExtent l="0" t="0" r="0" b="0"/>
            <wp:wrapTight wrapText="bothSides">
              <wp:wrapPolygon edited="0">
                <wp:start x="0" y="0"/>
                <wp:lineTo x="0" y="20584"/>
                <wp:lineTo x="20584" y="20584"/>
                <wp:lineTo x="20584" y="0"/>
                <wp:lineTo x="0" y="0"/>
              </wp:wrapPolygon>
            </wp:wrapTight>
            <wp:docPr id="1670263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50609" name="Picture 1" descr="A screenshot of a computer&#10;&#10;Description automatically generated"/>
                    <pic:cNvPicPr>
                      <a:picLocks noChangeAspect="1"/>
                    </pic:cNvPicPr>
                  </pic:nvPicPr>
                  <pic:blipFill rotWithShape="1">
                    <a:blip r:embed="rId40" cstate="print">
                      <a:extLst>
                        <a:ext uri="{28A0092B-C50C-407E-A947-70E740481C1C}">
                          <a14:useLocalDpi xmlns:a14="http://schemas.microsoft.com/office/drawing/2010/main" val="0"/>
                        </a:ext>
                      </a:extLst>
                    </a:blip>
                    <a:srcRect l="75439" t="1372" r="347" b="74209"/>
                    <a:stretch/>
                  </pic:blipFill>
                  <pic:spPr bwMode="auto">
                    <a:xfrm>
                      <a:off x="0" y="0"/>
                      <a:ext cx="539750"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0B3A487" w14:textId="77777777" w:rsidR="00FA3FA1" w:rsidRDefault="00FA3FA1" w:rsidP="006A032A"/>
    <w:p w14:paraId="033D31F9" w14:textId="257049CF" w:rsidR="00FA3FA1" w:rsidRDefault="00FA3FA1" w:rsidP="006A032A"/>
    <w:p w14:paraId="31E91CC6" w14:textId="77777777" w:rsidR="00FA3FA1" w:rsidRDefault="00FA3FA1" w:rsidP="006A032A"/>
    <w:p w14:paraId="019E05D7" w14:textId="0B5A45AF" w:rsidR="00AE3E67" w:rsidRDefault="00AE3E67" w:rsidP="006A032A"/>
    <w:p w14:paraId="04E3FA81" w14:textId="5563D623" w:rsidR="00902C9E" w:rsidRDefault="68C50A34" w:rsidP="006A032A">
      <w:proofErr w:type="spellStart"/>
      <w:r>
        <w:t>Één</w:t>
      </w:r>
      <w:proofErr w:type="spellEnd"/>
      <w:r>
        <w:t xml:space="preserve"> </w:t>
      </w:r>
      <w:r w:rsidR="00EE05AD">
        <w:t xml:space="preserve">user story </w:t>
      </w:r>
      <w:r w:rsidR="00273083">
        <w:t xml:space="preserve">schetst een appstore waarin data, functionaliteit, </w:t>
      </w:r>
      <w:r w:rsidR="00936573">
        <w:t xml:space="preserve">visualisatie </w:t>
      </w:r>
      <w:r w:rsidR="00170D0E">
        <w:t xml:space="preserve">en integratie samen komen. </w:t>
      </w:r>
      <w:r w:rsidR="00902C9E">
        <w:t xml:space="preserve">Deze </w:t>
      </w:r>
      <w:r w:rsidR="00EE05AD">
        <w:t xml:space="preserve">user story </w:t>
      </w:r>
      <w:r w:rsidR="00902C9E">
        <w:t xml:space="preserve">is meer overkoepelend van aard en beschrijft een methodiek om de voorgaande </w:t>
      </w:r>
      <w:r w:rsidR="00EE05AD">
        <w:t xml:space="preserve">user </w:t>
      </w:r>
      <w:proofErr w:type="spellStart"/>
      <w:r w:rsidR="00EE05AD">
        <w:t>stories</w:t>
      </w:r>
      <w:proofErr w:type="spellEnd"/>
      <w:r w:rsidR="00902C9E">
        <w:t xml:space="preserve"> samen te laten komen. </w:t>
      </w:r>
      <w:r w:rsidR="00AF2775">
        <w:t xml:space="preserve">Onderstaande plaat past het best bij deze use-case. </w:t>
      </w:r>
    </w:p>
    <w:p w14:paraId="0091DDFA" w14:textId="77777777" w:rsidR="00F2735F" w:rsidRDefault="00902C9E" w:rsidP="00F2735F">
      <w:pPr>
        <w:keepNext/>
      </w:pPr>
      <w:r w:rsidRPr="00902C9E">
        <w:rPr>
          <w:noProof/>
        </w:rPr>
        <w:drawing>
          <wp:inline distT="0" distB="0" distL="0" distR="0" wp14:anchorId="7E6F43F9" wp14:editId="5936976E">
            <wp:extent cx="5487035" cy="3150870"/>
            <wp:effectExtent l="0" t="0" r="0" b="0"/>
            <wp:docPr id="683630206" name="Picture 1" descr="A diagram of a build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30206" name="Picture 1" descr="A diagram of a building process&#10;&#10;Description automatically generated"/>
                    <pic:cNvPicPr/>
                  </pic:nvPicPr>
                  <pic:blipFill>
                    <a:blip r:embed="rId44"/>
                    <a:stretch>
                      <a:fillRect/>
                    </a:stretch>
                  </pic:blipFill>
                  <pic:spPr>
                    <a:xfrm>
                      <a:off x="0" y="0"/>
                      <a:ext cx="5487035" cy="3150870"/>
                    </a:xfrm>
                    <a:prstGeom prst="rect">
                      <a:avLst/>
                    </a:prstGeom>
                  </pic:spPr>
                </pic:pic>
              </a:graphicData>
            </a:graphic>
          </wp:inline>
        </w:drawing>
      </w:r>
    </w:p>
    <w:p w14:paraId="399738E0" w14:textId="69728B34" w:rsidR="00FA3FA1" w:rsidRDefault="00F2735F" w:rsidP="00F2735F">
      <w:pPr>
        <w:pStyle w:val="Caption"/>
      </w:pPr>
      <w:r>
        <w:t xml:space="preserve">Figuur </w:t>
      </w:r>
      <w:r>
        <w:fldChar w:fldCharType="begin"/>
      </w:r>
      <w:r>
        <w:instrText>SEQ Figuur \* ARABIC</w:instrText>
      </w:r>
      <w:r>
        <w:fldChar w:fldCharType="separate"/>
      </w:r>
      <w:r w:rsidR="008E54C0">
        <w:rPr>
          <w:noProof/>
        </w:rPr>
        <w:t>10</w:t>
      </w:r>
      <w:r>
        <w:fldChar w:fldCharType="end"/>
      </w:r>
      <w:r>
        <w:t>: Data los van toepassing en visualisatie op basis van een gezamenlijk fundament (DTAAS)</w:t>
      </w:r>
    </w:p>
    <w:p w14:paraId="4BE95F63" w14:textId="77777777" w:rsidR="00FA3FA1" w:rsidRDefault="00FA3FA1" w:rsidP="006A032A"/>
    <w:p w14:paraId="4945AFFD" w14:textId="3FDB000C" w:rsidR="009261BA" w:rsidRDefault="009261BA" w:rsidP="009261BA">
      <w:pPr>
        <w:pStyle w:val="Heading2"/>
      </w:pPr>
      <w:bookmarkStart w:id="22" w:name="_Toc189770351"/>
      <w:r>
        <w:t xml:space="preserve">Conclusie </w:t>
      </w:r>
      <w:r w:rsidR="00EE05AD">
        <w:t xml:space="preserve">user </w:t>
      </w:r>
      <w:proofErr w:type="spellStart"/>
      <w:r w:rsidR="00EE05AD">
        <w:t>stories</w:t>
      </w:r>
      <w:bookmarkEnd w:id="22"/>
      <w:proofErr w:type="spellEnd"/>
    </w:p>
    <w:p w14:paraId="34475D65" w14:textId="0CB99F56" w:rsidR="009261BA" w:rsidRPr="009261BA" w:rsidRDefault="009261BA" w:rsidP="009261BA">
      <w:r>
        <w:t xml:space="preserve">De opgestelde </w:t>
      </w:r>
      <w:r w:rsidR="00EE05AD">
        <w:t xml:space="preserve">user </w:t>
      </w:r>
      <w:proofErr w:type="spellStart"/>
      <w:r w:rsidR="00EE05AD">
        <w:t>stories</w:t>
      </w:r>
      <w:proofErr w:type="spellEnd"/>
      <w:r>
        <w:t xml:space="preserve"> laten de relevantie van </w:t>
      </w:r>
      <w:proofErr w:type="spellStart"/>
      <w:r>
        <w:t>GeoBIM</w:t>
      </w:r>
      <w:proofErr w:type="spellEnd"/>
      <w:r>
        <w:t xml:space="preserve"> voor versnelling van het  gebiedsontwikkeling</w:t>
      </w:r>
      <w:r w:rsidR="00EB6F13">
        <w:t>s</w:t>
      </w:r>
      <w:r>
        <w:t xml:space="preserve">proces zien. </w:t>
      </w:r>
      <w:r w:rsidR="00943410">
        <w:t xml:space="preserve">Iedere </w:t>
      </w:r>
      <w:r w:rsidR="00EE05AD">
        <w:t>user story</w:t>
      </w:r>
      <w:r w:rsidR="00943410">
        <w:t xml:space="preserve"> is gepositioneerd binnen het eerder opgestelde proces en bij iedere </w:t>
      </w:r>
      <w:r w:rsidR="00EE05AD">
        <w:t>user story</w:t>
      </w:r>
      <w:r w:rsidR="00943410">
        <w:t xml:space="preserve"> beschrijving is</w:t>
      </w:r>
      <w:r>
        <w:t xml:space="preserve"> </w:t>
      </w:r>
      <w:r w:rsidR="00943410">
        <w:t xml:space="preserve">de </w:t>
      </w:r>
      <w:proofErr w:type="spellStart"/>
      <w:r>
        <w:t>GeoBIM</w:t>
      </w:r>
      <w:proofErr w:type="spellEnd"/>
      <w:r>
        <w:t xml:space="preserve"> component hiervan opgesteld. </w:t>
      </w:r>
      <w:r w:rsidR="00F2735F">
        <w:t xml:space="preserve">De connectie tussen de techniek </w:t>
      </w:r>
      <w:r w:rsidR="00943410">
        <w:t xml:space="preserve">voor betere </w:t>
      </w:r>
      <w:proofErr w:type="spellStart"/>
      <w:r w:rsidR="00943410">
        <w:t>GeoBIM</w:t>
      </w:r>
      <w:proofErr w:type="spellEnd"/>
      <w:r w:rsidR="00943410">
        <w:t xml:space="preserve"> integratie </w:t>
      </w:r>
      <w:r w:rsidR="00F2735F">
        <w:t xml:space="preserve">en de business </w:t>
      </w:r>
      <w:r w:rsidR="7CF2CFA3">
        <w:t xml:space="preserve">wordt </w:t>
      </w:r>
      <w:r w:rsidR="00F2735F">
        <w:t xml:space="preserve">hiermee gelegd. </w:t>
      </w:r>
      <w:r w:rsidR="008A3264">
        <w:t xml:space="preserve">De </w:t>
      </w:r>
      <w:r w:rsidR="00EE05AD">
        <w:t xml:space="preserve">user </w:t>
      </w:r>
      <w:proofErr w:type="spellStart"/>
      <w:r w:rsidR="00EE05AD">
        <w:t>stories</w:t>
      </w:r>
      <w:proofErr w:type="spellEnd"/>
      <w:r w:rsidR="00F76801">
        <w:t xml:space="preserve"> gaan over verschillende aspecten van gebiedsontwikkeling</w:t>
      </w:r>
      <w:r w:rsidR="00EB6F13">
        <w:t xml:space="preserve"> en vullen elkaar aan. </w:t>
      </w:r>
      <w:r>
        <w:t xml:space="preserve">In </w:t>
      </w:r>
      <w:r w:rsidR="00943410">
        <w:t>het</w:t>
      </w:r>
      <w:r>
        <w:t xml:space="preserve"> vervolgtraject zal er</w:t>
      </w:r>
      <w:r w:rsidR="00943410">
        <w:t>, samen met de opdrachtgever en de community,</w:t>
      </w:r>
      <w:r>
        <w:t xml:space="preserve"> een selectie gemaakt worden van de </w:t>
      </w:r>
      <w:r w:rsidR="00EE05AD">
        <w:t xml:space="preserve">user </w:t>
      </w:r>
      <w:proofErr w:type="spellStart"/>
      <w:r w:rsidR="00EE05AD">
        <w:t>stories</w:t>
      </w:r>
      <w:proofErr w:type="spellEnd"/>
      <w:r w:rsidR="00943410">
        <w:t xml:space="preserve">, zodat de te ontwikkelen </w:t>
      </w:r>
      <w:proofErr w:type="spellStart"/>
      <w:r w:rsidR="00943410">
        <w:t>GeoBIM</w:t>
      </w:r>
      <w:proofErr w:type="spellEnd"/>
      <w:r w:rsidR="00943410">
        <w:t xml:space="preserve"> oplossingen zich op deze </w:t>
      </w:r>
      <w:r w:rsidR="00DE6F6C">
        <w:t xml:space="preserve">user </w:t>
      </w:r>
      <w:proofErr w:type="spellStart"/>
      <w:r w:rsidR="00DE6F6C">
        <w:t>stories</w:t>
      </w:r>
      <w:proofErr w:type="spellEnd"/>
      <w:r w:rsidR="00DE6F6C">
        <w:t xml:space="preserve"> </w:t>
      </w:r>
      <w:r w:rsidR="00943410">
        <w:t xml:space="preserve"> kunnen focussen en de businessrelevant</w:t>
      </w:r>
      <w:r w:rsidR="4D4DD1E8">
        <w:t>ie</w:t>
      </w:r>
      <w:r w:rsidR="00943410">
        <w:t xml:space="preserve"> van de </w:t>
      </w:r>
      <w:proofErr w:type="spellStart"/>
      <w:r w:rsidR="00943410">
        <w:t>GeoBIM</w:t>
      </w:r>
      <w:proofErr w:type="spellEnd"/>
      <w:r w:rsidR="00943410">
        <w:t xml:space="preserve"> oplossingen gewaarborgd wordt. </w:t>
      </w:r>
      <w:r w:rsidR="00DB318E">
        <w:t xml:space="preserve"> </w:t>
      </w:r>
    </w:p>
    <w:p w14:paraId="59E72420" w14:textId="77777777" w:rsidR="00FA3FA1" w:rsidRDefault="00FA3FA1" w:rsidP="006A032A"/>
    <w:p w14:paraId="3C919DF6" w14:textId="1112CAB7" w:rsidR="0002616A" w:rsidRPr="00B33E21" w:rsidRDefault="00AB59AD" w:rsidP="00ED1F33">
      <w:pPr>
        <w:pStyle w:val="Heading1"/>
      </w:pPr>
      <w:bookmarkStart w:id="23" w:name="_Toc189770352"/>
      <w:r w:rsidRPr="00B33E21">
        <w:t>O</w:t>
      </w:r>
      <w:r w:rsidR="0017584A" w:rsidRPr="00B33E21">
        <w:t>nd</w:t>
      </w:r>
      <w:r w:rsidR="00482BD7" w:rsidRPr="00B33E21">
        <w:t xml:space="preserve">erzoek naar </w:t>
      </w:r>
      <w:r w:rsidRPr="00B33E21">
        <w:t>sectorgerichte innovatieve software</w:t>
      </w:r>
      <w:bookmarkEnd w:id="23"/>
    </w:p>
    <w:p w14:paraId="0EA58D46" w14:textId="2DD3BFD4" w:rsidR="0002616A" w:rsidRPr="0002616A" w:rsidRDefault="0002616A" w:rsidP="005049B6">
      <w:r>
        <w:t xml:space="preserve">Als onderdeel van dit deelproject </w:t>
      </w:r>
      <w:r w:rsidR="379D4A46">
        <w:t xml:space="preserve">is ook </w:t>
      </w:r>
      <w:r>
        <w:t xml:space="preserve">een software analyse uitgevoerd waarbij </w:t>
      </w:r>
      <w:r w:rsidR="75B3FB4B">
        <w:t>is</w:t>
      </w:r>
      <w:r>
        <w:t xml:space="preserve"> gekeken naar welke software </w:t>
      </w:r>
      <w:r w:rsidR="356E305A">
        <w:t xml:space="preserve">oplossingen </w:t>
      </w:r>
      <w:r>
        <w:t>er zoal word</w:t>
      </w:r>
      <w:r w:rsidR="77CAB8CB">
        <w:t>en</w:t>
      </w:r>
      <w:r>
        <w:t xml:space="preserve"> gebruikt bij gebiedsontwikkeling en hoe </w:t>
      </w:r>
      <w:proofErr w:type="spellStart"/>
      <w:r>
        <w:t>GeoBIM</w:t>
      </w:r>
      <w:proofErr w:type="spellEnd"/>
      <w:r>
        <w:t xml:space="preserve"> integratie hierin al een rol speelt.</w:t>
      </w:r>
      <w:r w:rsidR="00104AC9">
        <w:t xml:space="preserve"> </w:t>
      </w:r>
      <w:r w:rsidR="004F666D">
        <w:t>Het resultaat van dit onderzoek bestaat uit een inventarisatie van</w:t>
      </w:r>
      <w:r w:rsidR="00470FD6">
        <w:t xml:space="preserve"> </w:t>
      </w:r>
      <w:r w:rsidR="004F666D">
        <w:t xml:space="preserve">innovatieve </w:t>
      </w:r>
      <w:r w:rsidR="00470FD6">
        <w:t xml:space="preserve">software </w:t>
      </w:r>
      <w:r w:rsidR="004F666D">
        <w:t xml:space="preserve">die </w:t>
      </w:r>
      <w:r w:rsidR="00470FD6">
        <w:t>gebru</w:t>
      </w:r>
      <w:r w:rsidR="004F666D">
        <w:t>i</w:t>
      </w:r>
      <w:r w:rsidR="00470FD6">
        <w:t>kt wordt</w:t>
      </w:r>
      <w:r w:rsidR="004F666D">
        <w:t xml:space="preserve"> </w:t>
      </w:r>
      <w:r w:rsidR="37E9A218">
        <w:t>bij</w:t>
      </w:r>
      <w:r w:rsidR="004F666D">
        <w:t xml:space="preserve"> gebiedsontwikkeling</w:t>
      </w:r>
      <w:r w:rsidR="00470FD6">
        <w:t xml:space="preserve"> </w:t>
      </w:r>
      <w:r w:rsidR="00104AC9">
        <w:t>(</w:t>
      </w:r>
      <w:r w:rsidR="00B33E21">
        <w:t xml:space="preserve">sectie </w:t>
      </w:r>
      <w:r>
        <w:fldChar w:fldCharType="begin"/>
      </w:r>
      <w:r>
        <w:instrText xml:space="preserve"> REF _Ref185930876 \r \h </w:instrText>
      </w:r>
      <w:r>
        <w:fldChar w:fldCharType="separate"/>
      </w:r>
      <w:r w:rsidR="008E54C0">
        <w:t>6.1</w:t>
      </w:r>
      <w:r>
        <w:fldChar w:fldCharType="end"/>
      </w:r>
      <w:r w:rsidR="00104AC9">
        <w:t xml:space="preserve">); </w:t>
      </w:r>
      <w:r w:rsidR="004F666D">
        <w:t>een overzicht van</w:t>
      </w:r>
      <w:r w:rsidR="00470FD6">
        <w:t xml:space="preserve"> organisaties </w:t>
      </w:r>
      <w:r w:rsidR="004F666D">
        <w:t xml:space="preserve">die lid zijn van open </w:t>
      </w:r>
      <w:proofErr w:type="spellStart"/>
      <w:r w:rsidR="004F666D">
        <w:t>Geo</w:t>
      </w:r>
      <w:proofErr w:type="spellEnd"/>
      <w:r w:rsidR="004F666D">
        <w:t xml:space="preserve"> en open BIM </w:t>
      </w:r>
      <w:proofErr w:type="spellStart"/>
      <w:r w:rsidR="004F666D">
        <w:t>communities</w:t>
      </w:r>
      <w:proofErr w:type="spellEnd"/>
      <w:r w:rsidR="004F666D">
        <w:t xml:space="preserve"> </w:t>
      </w:r>
      <w:r w:rsidR="00104AC9">
        <w:t>(sectie</w:t>
      </w:r>
      <w:r w:rsidR="00B33E21">
        <w:t xml:space="preserve"> </w:t>
      </w:r>
      <w:r>
        <w:fldChar w:fldCharType="begin"/>
      </w:r>
      <w:r>
        <w:instrText xml:space="preserve"> REF _Ref185930890 \r \h </w:instrText>
      </w:r>
      <w:r>
        <w:fldChar w:fldCharType="separate"/>
      </w:r>
      <w:r w:rsidR="008E54C0">
        <w:t>6.2</w:t>
      </w:r>
      <w:r>
        <w:fldChar w:fldCharType="end"/>
      </w:r>
      <w:r w:rsidR="00104AC9">
        <w:t xml:space="preserve">) en </w:t>
      </w:r>
      <w:r w:rsidR="004F666D">
        <w:t xml:space="preserve">ten slotte een inventarisatie van de </w:t>
      </w:r>
      <w:proofErr w:type="spellStart"/>
      <w:r w:rsidR="00B33E21">
        <w:t>awards</w:t>
      </w:r>
      <w:proofErr w:type="spellEnd"/>
      <w:r w:rsidR="00B33E21">
        <w:t xml:space="preserve"> die uitgereikt zijn op het gebied van </w:t>
      </w:r>
      <w:proofErr w:type="spellStart"/>
      <w:r w:rsidR="00B33E21">
        <w:t>Geo</w:t>
      </w:r>
      <w:proofErr w:type="spellEnd"/>
      <w:r w:rsidR="00B33E21">
        <w:t xml:space="preserve"> en BIM</w:t>
      </w:r>
      <w:r w:rsidR="004F666D">
        <w:t xml:space="preserve"> </w:t>
      </w:r>
      <w:r w:rsidR="00104AC9">
        <w:t>(sectie</w:t>
      </w:r>
      <w:r w:rsidR="00B33E21">
        <w:t xml:space="preserve"> </w:t>
      </w:r>
      <w:r>
        <w:fldChar w:fldCharType="begin"/>
      </w:r>
      <w:r>
        <w:instrText xml:space="preserve"> REF _Ref185930911 \r \h </w:instrText>
      </w:r>
      <w:r>
        <w:fldChar w:fldCharType="separate"/>
      </w:r>
      <w:r w:rsidR="008E54C0">
        <w:t>6.3</w:t>
      </w:r>
      <w:r>
        <w:fldChar w:fldCharType="end"/>
      </w:r>
      <w:r w:rsidR="00104AC9">
        <w:t>)</w:t>
      </w:r>
      <w:r w:rsidR="00B33E21">
        <w:t>.</w:t>
      </w:r>
    </w:p>
    <w:p w14:paraId="4F21A414" w14:textId="17BBEE3F" w:rsidR="00C479DE" w:rsidRDefault="00C479DE">
      <w:pPr>
        <w:pStyle w:val="Heading2"/>
      </w:pPr>
      <w:bookmarkStart w:id="24" w:name="_Ref185930876"/>
      <w:bookmarkStart w:id="25" w:name="_Toc189770353"/>
      <w:r>
        <w:t xml:space="preserve">Software </w:t>
      </w:r>
      <w:bookmarkEnd w:id="24"/>
      <w:r w:rsidR="5AA608A5">
        <w:t>gebruikt</w:t>
      </w:r>
      <w:r w:rsidR="191407B2">
        <w:t xml:space="preserve"> voor gebiedsontwikkeling</w:t>
      </w:r>
      <w:bookmarkEnd w:id="25"/>
    </w:p>
    <w:p w14:paraId="32A32F8D" w14:textId="0AF6EFD7" w:rsidR="00663F64" w:rsidRDefault="007524DA" w:rsidP="2CED6EE9">
      <w:pPr>
        <w:spacing w:after="160"/>
      </w:pPr>
      <w:r>
        <w:t xml:space="preserve">Op de markt </w:t>
      </w:r>
      <w:r w:rsidR="0002616A">
        <w:t xml:space="preserve">zijn er verschillende </w:t>
      </w:r>
      <w:r>
        <w:t>software</w:t>
      </w:r>
      <w:r w:rsidR="005328B3">
        <w:t>-</w:t>
      </w:r>
      <w:r w:rsidR="0002616A">
        <w:t xml:space="preserve">oplossingen </w:t>
      </w:r>
      <w:r>
        <w:t xml:space="preserve">die ruimtelijke ontwikkeling ondersteunt. </w:t>
      </w:r>
      <w:r w:rsidR="00C443E6">
        <w:t xml:space="preserve">Het overzicht hieronder is </w:t>
      </w:r>
      <w:r w:rsidR="00B33E21">
        <w:t xml:space="preserve">opgesteld door </w:t>
      </w:r>
      <w:r w:rsidR="005328B3">
        <w:t xml:space="preserve">het uitvoeren van </w:t>
      </w:r>
      <w:r w:rsidR="00B33E21">
        <w:t>desk</w:t>
      </w:r>
      <w:r w:rsidR="2AA06BA9">
        <w:t xml:space="preserve">top </w:t>
      </w:r>
      <w:r w:rsidR="00B33E21">
        <w:t>research</w:t>
      </w:r>
      <w:r w:rsidR="005328B3">
        <w:t xml:space="preserve"> en op basis van input uit de interviews met </w:t>
      </w:r>
      <w:r w:rsidR="2846000A">
        <w:t xml:space="preserve">de </w:t>
      </w:r>
      <w:r w:rsidR="005328B3">
        <w:t xml:space="preserve">gebiedsontwikkelaars. </w:t>
      </w:r>
      <w:r w:rsidR="00CB7689">
        <w:t xml:space="preserve">Het getoonde resultaat is </w:t>
      </w:r>
      <w:r w:rsidR="00C443E6">
        <w:t xml:space="preserve">een niet limitatieve verzameling van </w:t>
      </w:r>
      <w:r w:rsidR="00DC6094">
        <w:t xml:space="preserve">software die ondersteunt </w:t>
      </w:r>
      <w:r w:rsidR="1DE81FC1">
        <w:t>bij</w:t>
      </w:r>
      <w:r w:rsidR="00DC6094">
        <w:t xml:space="preserve"> het gebiedsontwikkelingsproces. </w:t>
      </w:r>
      <w:r w:rsidR="002018D2">
        <w:t xml:space="preserve">Er zijn veel softwarepakketten die als monoliet </w:t>
      </w:r>
      <w:r w:rsidR="00125C1F">
        <w:t xml:space="preserve">voorzien in de functionaliteit die in de </w:t>
      </w:r>
      <w:r w:rsidR="00EE05AD">
        <w:t xml:space="preserve">user </w:t>
      </w:r>
      <w:proofErr w:type="spellStart"/>
      <w:r w:rsidR="00EE05AD">
        <w:t>stories</w:t>
      </w:r>
      <w:proofErr w:type="spellEnd"/>
      <w:r w:rsidR="00125C1F">
        <w:t xml:space="preserve"> wordt gevraagd. </w:t>
      </w:r>
      <w:r w:rsidR="000CFF4F">
        <w:t>Binnen één schets- of ontwerpproces binnen het gebiedsontwikkelingsproces worden echter vaak meerdere softwarepakketten naast elkaar gebruikt ten behoeven van verschillende doeleinden.</w:t>
      </w:r>
    </w:p>
    <w:tbl>
      <w:tblPr>
        <w:tblStyle w:val="GNTabel"/>
        <w:tblW w:w="8656" w:type="dxa"/>
        <w:tblLayout w:type="fixed"/>
        <w:tblLook w:val="04A0" w:firstRow="1" w:lastRow="0" w:firstColumn="1" w:lastColumn="0" w:noHBand="0" w:noVBand="1"/>
      </w:tblPr>
      <w:tblGrid>
        <w:gridCol w:w="3019"/>
        <w:gridCol w:w="236"/>
        <w:gridCol w:w="2684"/>
        <w:gridCol w:w="2717"/>
      </w:tblGrid>
      <w:tr w:rsidR="00AD1335" w:rsidRPr="0017584A" w14:paraId="666989F8" w14:textId="77777777" w:rsidTr="00A524AD">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3019" w:type="dxa"/>
          </w:tcPr>
          <w:p w14:paraId="703442F7" w14:textId="2E46AB48" w:rsidR="00663F64" w:rsidRPr="0017584A" w:rsidRDefault="00663F64" w:rsidP="00ED1F33">
            <w:pPr>
              <w:pStyle w:val="NoSpacing"/>
            </w:pPr>
            <w:proofErr w:type="spellStart"/>
            <w:r>
              <w:t>Esri</w:t>
            </w:r>
            <w:proofErr w:type="spellEnd"/>
            <w:r>
              <w:t xml:space="preserve"> </w:t>
            </w:r>
            <w:proofErr w:type="spellStart"/>
            <w:r w:rsidR="00492F52">
              <w:t>ArcGIS</w:t>
            </w:r>
            <w:proofErr w:type="spellEnd"/>
            <w:r w:rsidR="00492F52">
              <w:t xml:space="preserve"> </w:t>
            </w:r>
            <w:proofErr w:type="spellStart"/>
            <w:r w:rsidR="00492F52">
              <w:t>CityEngine</w:t>
            </w:r>
            <w:proofErr w:type="spellEnd"/>
          </w:p>
        </w:tc>
        <w:tc>
          <w:tcPr>
            <w:tcW w:w="236" w:type="dxa"/>
          </w:tcPr>
          <w:p w14:paraId="1FF9F0F9" w14:textId="77777777" w:rsidR="00663F64" w:rsidRDefault="00663F64" w:rsidP="00ED1F33">
            <w:pPr>
              <w:pStyle w:val="NoSpacing"/>
              <w:cnfStyle w:val="100000000000" w:firstRow="1" w:lastRow="0" w:firstColumn="0" w:lastColumn="0" w:oddVBand="0" w:evenVBand="0" w:oddHBand="0" w:evenHBand="0" w:firstRowFirstColumn="0" w:firstRowLastColumn="0" w:lastRowFirstColumn="0" w:lastRowLastColumn="0"/>
            </w:pPr>
          </w:p>
        </w:tc>
        <w:tc>
          <w:tcPr>
            <w:tcW w:w="2684" w:type="dxa"/>
          </w:tcPr>
          <w:p w14:paraId="529E4205" w14:textId="558BC01F" w:rsidR="00663F64" w:rsidRPr="0017584A" w:rsidRDefault="00492F52" w:rsidP="00ED1F33">
            <w:pPr>
              <w:pStyle w:val="NoSpacing"/>
              <w:cnfStyle w:val="100000000000" w:firstRow="1" w:lastRow="0" w:firstColumn="0" w:lastColumn="0" w:oddVBand="0" w:evenVBand="0" w:oddHBand="0" w:evenHBand="0" w:firstRowFirstColumn="0" w:firstRowLastColumn="0" w:lastRowFirstColumn="0" w:lastRowLastColumn="0"/>
            </w:pPr>
            <w:r>
              <w:t>Autodesk Forma</w:t>
            </w:r>
          </w:p>
        </w:tc>
        <w:tc>
          <w:tcPr>
            <w:tcW w:w="2717" w:type="dxa"/>
          </w:tcPr>
          <w:p w14:paraId="1C57912F" w14:textId="6722B129" w:rsidR="00663F64" w:rsidRPr="0017584A" w:rsidRDefault="00492F52" w:rsidP="00ED1F33">
            <w:pPr>
              <w:pStyle w:val="NoSpacing"/>
              <w:cnfStyle w:val="100000000000" w:firstRow="1" w:lastRow="0" w:firstColumn="0" w:lastColumn="0" w:oddVBand="0" w:evenVBand="0" w:oddHBand="0" w:evenHBand="0" w:firstRowFirstColumn="0" w:firstRowLastColumn="0" w:lastRowFirstColumn="0" w:lastRowLastColumn="0"/>
            </w:pPr>
            <w:r>
              <w:t xml:space="preserve">Autodesk </w:t>
            </w:r>
            <w:proofErr w:type="spellStart"/>
            <w:r>
              <w:t>Infraworks</w:t>
            </w:r>
            <w:proofErr w:type="spellEnd"/>
          </w:p>
        </w:tc>
      </w:tr>
      <w:tr w:rsidR="00AD1335" w:rsidRPr="0017584A" w14:paraId="3F3D7851" w14:textId="77777777" w:rsidTr="00A524AD">
        <w:trPr>
          <w:trHeight w:val="239"/>
        </w:trPr>
        <w:tc>
          <w:tcPr>
            <w:cnfStyle w:val="001000000000" w:firstRow="0" w:lastRow="0" w:firstColumn="1" w:lastColumn="0" w:oddVBand="0" w:evenVBand="0" w:oddHBand="0" w:evenHBand="0" w:firstRowFirstColumn="0" w:firstRowLastColumn="0" w:lastRowFirstColumn="0" w:lastRowLastColumn="0"/>
            <w:tcW w:w="3019" w:type="dxa"/>
          </w:tcPr>
          <w:p w14:paraId="79DEDD63" w14:textId="7273B75B" w:rsidR="00663F64" w:rsidRPr="0017584A" w:rsidRDefault="00663F64" w:rsidP="00ED1F33">
            <w:pPr>
              <w:pStyle w:val="NoSpacing"/>
            </w:pPr>
            <w:r w:rsidRPr="001B2931">
              <w:rPr>
                <w:noProof/>
              </w:rPr>
              <w:drawing>
                <wp:inline distT="0" distB="0" distL="0" distR="0" wp14:anchorId="5C4E0768" wp14:editId="2E28494D">
                  <wp:extent cx="1281600" cy="1054928"/>
                  <wp:effectExtent l="0" t="0" r="0" b="0"/>
                  <wp:docPr id="141507569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75697" name="Picture 1" descr="A screenshot of a website&#10;&#10;Description automatically generated"/>
                          <pic:cNvPicPr/>
                        </pic:nvPicPr>
                        <pic:blipFill rotWithShape="1">
                          <a:blip r:embed="rId45"/>
                          <a:srcRect l="12433" r="23962"/>
                          <a:stretch/>
                        </pic:blipFill>
                        <pic:spPr bwMode="auto">
                          <a:xfrm>
                            <a:off x="0" y="0"/>
                            <a:ext cx="1304902" cy="1074109"/>
                          </a:xfrm>
                          <a:prstGeom prst="rect">
                            <a:avLst/>
                          </a:prstGeom>
                          <a:ln>
                            <a:noFill/>
                          </a:ln>
                          <a:extLst>
                            <a:ext uri="{53640926-AAD7-44D8-BBD7-CCE9431645EC}">
                              <a14:shadowObscured xmlns:a14="http://schemas.microsoft.com/office/drawing/2010/main"/>
                            </a:ext>
                          </a:extLst>
                        </pic:spPr>
                      </pic:pic>
                    </a:graphicData>
                  </a:graphic>
                </wp:inline>
              </w:drawing>
            </w:r>
          </w:p>
        </w:tc>
        <w:tc>
          <w:tcPr>
            <w:tcW w:w="236" w:type="dxa"/>
          </w:tcPr>
          <w:p w14:paraId="75E00730" w14:textId="77777777" w:rsidR="00663F64" w:rsidRPr="00550ACC" w:rsidRDefault="00663F64" w:rsidP="00ED1F33">
            <w:pPr>
              <w:pStyle w:val="NoSpacing"/>
              <w:cnfStyle w:val="000000000000" w:firstRow="0" w:lastRow="0" w:firstColumn="0" w:lastColumn="0" w:oddVBand="0" w:evenVBand="0" w:oddHBand="0" w:evenHBand="0" w:firstRowFirstColumn="0" w:firstRowLastColumn="0" w:lastRowFirstColumn="0" w:lastRowLastColumn="0"/>
            </w:pPr>
          </w:p>
        </w:tc>
        <w:tc>
          <w:tcPr>
            <w:tcW w:w="2684" w:type="dxa"/>
          </w:tcPr>
          <w:p w14:paraId="2E80AFC1" w14:textId="15857D4B" w:rsidR="00663F64" w:rsidRPr="0017584A" w:rsidRDefault="00492F52" w:rsidP="00ED1F33">
            <w:pPr>
              <w:pStyle w:val="NoSpacing"/>
              <w:cnfStyle w:val="000000000000" w:firstRow="0" w:lastRow="0" w:firstColumn="0" w:lastColumn="0" w:oddVBand="0" w:evenVBand="0" w:oddHBand="0" w:evenHBand="0" w:firstRowFirstColumn="0" w:firstRowLastColumn="0" w:lastRowFirstColumn="0" w:lastRowLastColumn="0"/>
            </w:pPr>
            <w:r w:rsidRPr="00AA5334">
              <w:rPr>
                <w:noProof/>
              </w:rPr>
              <w:drawing>
                <wp:inline distT="0" distB="0" distL="0" distR="0" wp14:anchorId="3D245C7F" wp14:editId="5A90EA62">
                  <wp:extent cx="1735200" cy="976138"/>
                  <wp:effectExtent l="0" t="0" r="0" b="0"/>
                  <wp:docPr id="1741668175" name="Picture 13" descr="A high angle view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68175" name="Picture 13" descr="A high angle view of a building&#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41990" cy="979958"/>
                          </a:xfrm>
                          <a:prstGeom prst="rect">
                            <a:avLst/>
                          </a:prstGeom>
                          <a:noFill/>
                          <a:ln>
                            <a:noFill/>
                          </a:ln>
                        </pic:spPr>
                      </pic:pic>
                    </a:graphicData>
                  </a:graphic>
                </wp:inline>
              </w:drawing>
            </w:r>
          </w:p>
        </w:tc>
        <w:tc>
          <w:tcPr>
            <w:tcW w:w="2717" w:type="dxa"/>
          </w:tcPr>
          <w:p w14:paraId="19E34792" w14:textId="16D4538F" w:rsidR="00663F64" w:rsidRPr="0017584A" w:rsidRDefault="00492F52" w:rsidP="00ED1F33">
            <w:pPr>
              <w:pStyle w:val="NoSpacing"/>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964ABF" wp14:editId="2A5A6516">
                  <wp:extent cx="1734945" cy="975995"/>
                  <wp:effectExtent l="0" t="0" r="0" b="0"/>
                  <wp:docPr id="56532319" name="Picture 1" descr="A computer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2319" name="Picture 1" descr="A computer screen shot of a map&#10;&#10;Description automatically generated"/>
                          <pic:cNvPicPr/>
                        </pic:nvPicPr>
                        <pic:blipFill>
                          <a:blip r:embed="rId47"/>
                          <a:stretch>
                            <a:fillRect/>
                          </a:stretch>
                        </pic:blipFill>
                        <pic:spPr>
                          <a:xfrm>
                            <a:off x="0" y="0"/>
                            <a:ext cx="1746442" cy="982463"/>
                          </a:xfrm>
                          <a:prstGeom prst="rect">
                            <a:avLst/>
                          </a:prstGeom>
                        </pic:spPr>
                      </pic:pic>
                    </a:graphicData>
                  </a:graphic>
                </wp:inline>
              </w:drawing>
            </w:r>
          </w:p>
        </w:tc>
      </w:tr>
      <w:tr w:rsidR="00AD1335" w:rsidRPr="0017584A" w14:paraId="0742D43E" w14:textId="77777777" w:rsidTr="00A524AD">
        <w:trPr>
          <w:cnfStyle w:val="000000010000" w:firstRow="0" w:lastRow="0" w:firstColumn="0" w:lastColumn="0" w:oddVBand="0" w:evenVBand="0" w:oddHBand="0" w:evenHBand="1"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3019" w:type="dxa"/>
            <w:shd w:val="clear" w:color="auto" w:fill="0085C6" w:themeFill="accent3"/>
          </w:tcPr>
          <w:p w14:paraId="343D91D2" w14:textId="0E0E7386" w:rsidR="00663F64" w:rsidRPr="00277F7E" w:rsidRDefault="00492F52" w:rsidP="00ED1F33">
            <w:pPr>
              <w:pStyle w:val="NoSpacing"/>
              <w:rPr>
                <w:b/>
                <w:color w:val="FFFFFF" w:themeColor="background1"/>
                <w:sz w:val="22"/>
              </w:rPr>
            </w:pPr>
            <w:r>
              <w:rPr>
                <w:b/>
                <w:color w:val="FFFFFF" w:themeColor="background1"/>
                <w:sz w:val="22"/>
              </w:rPr>
              <w:t xml:space="preserve">Bentley </w:t>
            </w:r>
            <w:proofErr w:type="spellStart"/>
            <w:r>
              <w:rPr>
                <w:b/>
                <w:color w:val="FFFFFF" w:themeColor="background1"/>
                <w:sz w:val="22"/>
              </w:rPr>
              <w:t>OpenCities</w:t>
            </w:r>
            <w:proofErr w:type="spellEnd"/>
            <w:r>
              <w:rPr>
                <w:b/>
                <w:color w:val="FFFFFF" w:themeColor="background1"/>
                <w:sz w:val="22"/>
              </w:rPr>
              <w:t xml:space="preserve"> Planner</w:t>
            </w:r>
          </w:p>
        </w:tc>
        <w:tc>
          <w:tcPr>
            <w:tcW w:w="236" w:type="dxa"/>
            <w:shd w:val="clear" w:color="auto" w:fill="0085C6" w:themeFill="accent3"/>
          </w:tcPr>
          <w:p w14:paraId="390FE953" w14:textId="77777777" w:rsidR="00663F64" w:rsidRDefault="00663F64" w:rsidP="00ED1F33">
            <w:pPr>
              <w:pStyle w:val="NoSpacing"/>
              <w:cnfStyle w:val="000000010000" w:firstRow="0" w:lastRow="0" w:firstColumn="0" w:lastColumn="0" w:oddVBand="0" w:evenVBand="0" w:oddHBand="0" w:evenHBand="1" w:firstRowFirstColumn="0" w:firstRowLastColumn="0" w:lastRowFirstColumn="0" w:lastRowLastColumn="0"/>
              <w:rPr>
                <w:b/>
                <w:color w:val="FFFFFF" w:themeColor="background1"/>
                <w:sz w:val="22"/>
              </w:rPr>
            </w:pPr>
          </w:p>
        </w:tc>
        <w:tc>
          <w:tcPr>
            <w:tcW w:w="2684" w:type="dxa"/>
            <w:shd w:val="clear" w:color="auto" w:fill="0085C6" w:themeFill="accent3"/>
          </w:tcPr>
          <w:p w14:paraId="3276EC4C" w14:textId="68E25277" w:rsidR="00663F64" w:rsidRPr="00277F7E" w:rsidRDefault="008054F4" w:rsidP="00ED1F33">
            <w:pPr>
              <w:pStyle w:val="NoSpacing"/>
              <w:cnfStyle w:val="000000010000" w:firstRow="0" w:lastRow="0" w:firstColumn="0" w:lastColumn="0" w:oddVBand="0" w:evenVBand="0" w:oddHBand="0" w:evenHBand="1" w:firstRowFirstColumn="0" w:firstRowLastColumn="0" w:lastRowFirstColumn="0" w:lastRowLastColumn="0"/>
              <w:rPr>
                <w:b/>
                <w:color w:val="FFFFFF" w:themeColor="background1"/>
                <w:sz w:val="22"/>
              </w:rPr>
            </w:pPr>
            <w:proofErr w:type="spellStart"/>
            <w:r>
              <w:rPr>
                <w:b/>
                <w:color w:val="FFFFFF" w:themeColor="background1"/>
                <w:sz w:val="22"/>
              </w:rPr>
              <w:t>Hexagon</w:t>
            </w:r>
            <w:proofErr w:type="spellEnd"/>
          </w:p>
        </w:tc>
        <w:tc>
          <w:tcPr>
            <w:tcW w:w="2717" w:type="dxa"/>
            <w:shd w:val="clear" w:color="auto" w:fill="0085C6" w:themeFill="accent3"/>
          </w:tcPr>
          <w:p w14:paraId="1753DC9B" w14:textId="1F787E8B" w:rsidR="00663F64" w:rsidRPr="00277F7E" w:rsidRDefault="008054F4" w:rsidP="00ED1F33">
            <w:pPr>
              <w:pStyle w:val="NoSpacing"/>
              <w:cnfStyle w:val="000000010000" w:firstRow="0" w:lastRow="0" w:firstColumn="0" w:lastColumn="0" w:oddVBand="0" w:evenVBand="0" w:oddHBand="0" w:evenHBand="1" w:firstRowFirstColumn="0" w:firstRowLastColumn="0" w:lastRowFirstColumn="0" w:lastRowLastColumn="0"/>
              <w:rPr>
                <w:b/>
                <w:color w:val="FFFFFF" w:themeColor="background1"/>
                <w:sz w:val="22"/>
              </w:rPr>
            </w:pPr>
            <w:proofErr w:type="spellStart"/>
            <w:r>
              <w:rPr>
                <w:b/>
                <w:color w:val="FFFFFF" w:themeColor="background1"/>
                <w:sz w:val="22"/>
              </w:rPr>
              <w:t>GisCovery</w:t>
            </w:r>
            <w:proofErr w:type="spellEnd"/>
          </w:p>
        </w:tc>
      </w:tr>
      <w:tr w:rsidR="00AD1335" w:rsidRPr="0017584A" w14:paraId="504398C0" w14:textId="77777777" w:rsidTr="00A524AD">
        <w:trPr>
          <w:trHeight w:val="239"/>
        </w:trPr>
        <w:tc>
          <w:tcPr>
            <w:cnfStyle w:val="001000000000" w:firstRow="0" w:lastRow="0" w:firstColumn="1" w:lastColumn="0" w:oddVBand="0" w:evenVBand="0" w:oddHBand="0" w:evenHBand="0" w:firstRowFirstColumn="0" w:firstRowLastColumn="0" w:lastRowFirstColumn="0" w:lastRowLastColumn="0"/>
            <w:tcW w:w="3019" w:type="dxa"/>
          </w:tcPr>
          <w:p w14:paraId="29D50F43" w14:textId="3B5748A3" w:rsidR="00663F64" w:rsidRPr="0017584A" w:rsidRDefault="00492F52" w:rsidP="00ED1F33">
            <w:pPr>
              <w:pStyle w:val="NoSpacing"/>
            </w:pPr>
            <w:r w:rsidRPr="00321E41">
              <w:rPr>
                <w:noProof/>
              </w:rPr>
              <w:drawing>
                <wp:inline distT="0" distB="0" distL="0" distR="0" wp14:anchorId="1E8A6278" wp14:editId="6030F7BE">
                  <wp:extent cx="1908000" cy="1044522"/>
                  <wp:effectExtent l="0" t="0" r="0" b="3810"/>
                  <wp:docPr id="1545967050" name="Picture 1" descr="A computer with a screen showing a pictur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67050" name="Picture 1" descr="A computer with a screen showing a picture of a road&#10;&#10;Description automatically generated"/>
                          <pic:cNvPicPr/>
                        </pic:nvPicPr>
                        <pic:blipFill rotWithShape="1">
                          <a:blip r:embed="rId48"/>
                          <a:srcRect l="2736" t="19375" r="56597"/>
                          <a:stretch/>
                        </pic:blipFill>
                        <pic:spPr bwMode="auto">
                          <a:xfrm>
                            <a:off x="0" y="0"/>
                            <a:ext cx="1918582" cy="1050315"/>
                          </a:xfrm>
                          <a:prstGeom prst="rect">
                            <a:avLst/>
                          </a:prstGeom>
                          <a:ln>
                            <a:noFill/>
                          </a:ln>
                          <a:extLst>
                            <a:ext uri="{53640926-AAD7-44D8-BBD7-CCE9431645EC}">
                              <a14:shadowObscured xmlns:a14="http://schemas.microsoft.com/office/drawing/2010/main"/>
                            </a:ext>
                          </a:extLst>
                        </pic:spPr>
                      </pic:pic>
                    </a:graphicData>
                  </a:graphic>
                </wp:inline>
              </w:drawing>
            </w:r>
          </w:p>
        </w:tc>
        <w:tc>
          <w:tcPr>
            <w:tcW w:w="236" w:type="dxa"/>
          </w:tcPr>
          <w:p w14:paraId="6DB754C7" w14:textId="77777777" w:rsidR="00663F64" w:rsidRDefault="00663F64" w:rsidP="00ED1F33">
            <w:pPr>
              <w:pStyle w:val="NoSpacing"/>
              <w:cnfStyle w:val="000000000000" w:firstRow="0" w:lastRow="0" w:firstColumn="0" w:lastColumn="0" w:oddVBand="0" w:evenVBand="0" w:oddHBand="0" w:evenHBand="0" w:firstRowFirstColumn="0" w:firstRowLastColumn="0" w:lastRowFirstColumn="0" w:lastRowLastColumn="0"/>
            </w:pPr>
          </w:p>
        </w:tc>
        <w:tc>
          <w:tcPr>
            <w:tcW w:w="2684" w:type="dxa"/>
          </w:tcPr>
          <w:p w14:paraId="2D3C5586" w14:textId="79876CCC" w:rsidR="00663F64" w:rsidRPr="0017584A" w:rsidRDefault="00663F64" w:rsidP="00ED1F33">
            <w:pPr>
              <w:pStyle w:val="NoSpacing"/>
              <w:cnfStyle w:val="000000000000" w:firstRow="0" w:lastRow="0" w:firstColumn="0" w:lastColumn="0" w:oddVBand="0" w:evenVBand="0" w:oddHBand="0" w:evenHBand="0" w:firstRowFirstColumn="0" w:firstRowLastColumn="0" w:lastRowFirstColumn="0" w:lastRowLastColumn="0"/>
            </w:pPr>
            <w:r>
              <w:t xml:space="preserve">   </w:t>
            </w:r>
            <w:r w:rsidR="008054F4" w:rsidRPr="003615B9">
              <w:rPr>
                <w:noProof/>
              </w:rPr>
              <w:drawing>
                <wp:inline distT="0" distB="0" distL="0" distR="0" wp14:anchorId="5B65CCE3" wp14:editId="096A8D9E">
                  <wp:extent cx="1454400" cy="947335"/>
                  <wp:effectExtent l="0" t="0" r="0" b="5715"/>
                  <wp:docPr id="1348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882" name="Picture 1" descr="A screenshot of a computer&#10;&#10;Description automatically generated"/>
                          <pic:cNvPicPr/>
                        </pic:nvPicPr>
                        <pic:blipFill rotWithShape="1">
                          <a:blip r:embed="rId49"/>
                          <a:srcRect l="27361" t="37006" r="25330"/>
                          <a:stretch/>
                        </pic:blipFill>
                        <pic:spPr bwMode="auto">
                          <a:xfrm>
                            <a:off x="0" y="0"/>
                            <a:ext cx="1497702" cy="9755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tc>
        <w:tc>
          <w:tcPr>
            <w:tcW w:w="2717" w:type="dxa"/>
          </w:tcPr>
          <w:p w14:paraId="7EA9B9A3" w14:textId="25958E31" w:rsidR="00663F64" w:rsidRPr="0017584A" w:rsidRDefault="008054F4" w:rsidP="00ED1F33">
            <w:pPr>
              <w:pStyle w:val="NoSpacing"/>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7CA339" wp14:editId="125764C0">
                  <wp:extent cx="1432800" cy="918425"/>
                  <wp:effectExtent l="0" t="0" r="0" b="0"/>
                  <wp:docPr id="13522881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88139" name="Picture 1" descr="A screen shot of a computer&#10;&#10;Description automatically generated"/>
                          <pic:cNvPicPr/>
                        </pic:nvPicPr>
                        <pic:blipFill rotWithShape="1">
                          <a:blip r:embed="rId50"/>
                          <a:srcRect l="29733" t="48869" r="29726" b="4936"/>
                          <a:stretch/>
                        </pic:blipFill>
                        <pic:spPr bwMode="auto">
                          <a:xfrm>
                            <a:off x="0" y="0"/>
                            <a:ext cx="1443476" cy="925269"/>
                          </a:xfrm>
                          <a:prstGeom prst="rect">
                            <a:avLst/>
                          </a:prstGeom>
                          <a:ln>
                            <a:noFill/>
                          </a:ln>
                          <a:extLst>
                            <a:ext uri="{53640926-AAD7-44D8-BBD7-CCE9431645EC}">
                              <a14:shadowObscured xmlns:a14="http://schemas.microsoft.com/office/drawing/2010/main"/>
                            </a:ext>
                          </a:extLst>
                        </pic:spPr>
                      </pic:pic>
                    </a:graphicData>
                  </a:graphic>
                </wp:inline>
              </w:drawing>
            </w:r>
          </w:p>
        </w:tc>
      </w:tr>
      <w:tr w:rsidR="00AD1335" w:rsidRPr="0017584A" w14:paraId="78B6BDBD" w14:textId="77777777" w:rsidTr="00A524AD">
        <w:trPr>
          <w:cnfStyle w:val="000000010000" w:firstRow="0" w:lastRow="0" w:firstColumn="0" w:lastColumn="0" w:oddVBand="0" w:evenVBand="0" w:oddHBand="0" w:evenHBand="1"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3019" w:type="dxa"/>
            <w:shd w:val="clear" w:color="auto" w:fill="0085C6" w:themeFill="accent3"/>
          </w:tcPr>
          <w:p w14:paraId="4C47E560" w14:textId="379D07D0" w:rsidR="00D55718" w:rsidRPr="0047102B" w:rsidRDefault="00D55718" w:rsidP="00D55718">
            <w:pPr>
              <w:pStyle w:val="NoSpacing"/>
            </w:pPr>
            <w:proofErr w:type="spellStart"/>
            <w:r>
              <w:rPr>
                <w:b/>
                <w:color w:val="FFFFFF" w:themeColor="background1"/>
                <w:sz w:val="22"/>
              </w:rPr>
              <w:t>Strategis</w:t>
            </w:r>
            <w:proofErr w:type="spellEnd"/>
          </w:p>
        </w:tc>
        <w:tc>
          <w:tcPr>
            <w:tcW w:w="236" w:type="dxa"/>
            <w:shd w:val="clear" w:color="auto" w:fill="0085C6" w:themeFill="accent3"/>
          </w:tcPr>
          <w:p w14:paraId="7D3775BA" w14:textId="77777777" w:rsidR="00D55718" w:rsidRDefault="00D55718" w:rsidP="00D55718">
            <w:pPr>
              <w:pStyle w:val="NoSpacing"/>
              <w:cnfStyle w:val="000000010000" w:firstRow="0" w:lastRow="0" w:firstColumn="0" w:lastColumn="0" w:oddVBand="0" w:evenVBand="0" w:oddHBand="0" w:evenHBand="1" w:firstRowFirstColumn="0" w:firstRowLastColumn="0" w:lastRowFirstColumn="0" w:lastRowLastColumn="0"/>
            </w:pPr>
          </w:p>
        </w:tc>
        <w:tc>
          <w:tcPr>
            <w:tcW w:w="2684" w:type="dxa"/>
            <w:shd w:val="clear" w:color="auto" w:fill="0085C6" w:themeFill="accent3"/>
          </w:tcPr>
          <w:p w14:paraId="53AC6950" w14:textId="197248AE" w:rsidR="00D55718" w:rsidRDefault="00D55718" w:rsidP="00D55718">
            <w:pPr>
              <w:pStyle w:val="NoSpacing"/>
              <w:cnfStyle w:val="000000010000" w:firstRow="0" w:lastRow="0" w:firstColumn="0" w:lastColumn="0" w:oddVBand="0" w:evenVBand="0" w:oddHBand="0" w:evenHBand="1" w:firstRowFirstColumn="0" w:firstRowLastColumn="0" w:lastRowFirstColumn="0" w:lastRowLastColumn="0"/>
            </w:pPr>
            <w:r w:rsidRPr="00D55718">
              <w:rPr>
                <w:b/>
                <w:color w:val="FFFFFF" w:themeColor="background1"/>
                <w:sz w:val="22"/>
              </w:rPr>
              <w:t>3D-City Planner</w:t>
            </w:r>
          </w:p>
        </w:tc>
        <w:tc>
          <w:tcPr>
            <w:tcW w:w="2717" w:type="dxa"/>
            <w:shd w:val="clear" w:color="auto" w:fill="0085C6" w:themeFill="accent3"/>
          </w:tcPr>
          <w:p w14:paraId="18510EF0" w14:textId="7B09D52E" w:rsidR="00D55718" w:rsidRPr="00D950B4" w:rsidRDefault="00D55718" w:rsidP="00D55718">
            <w:pPr>
              <w:pStyle w:val="NoSpacing"/>
              <w:cnfStyle w:val="000000010000" w:firstRow="0" w:lastRow="0" w:firstColumn="0" w:lastColumn="0" w:oddVBand="0" w:evenVBand="0" w:oddHBand="0" w:evenHBand="1" w:firstRowFirstColumn="0" w:firstRowLastColumn="0" w:lastRowFirstColumn="0" w:lastRowLastColumn="0"/>
            </w:pPr>
            <w:r>
              <w:rPr>
                <w:b/>
                <w:color w:val="FFFFFF" w:themeColor="background1"/>
                <w:sz w:val="22"/>
              </w:rPr>
              <w:t>Tygron</w:t>
            </w:r>
          </w:p>
        </w:tc>
      </w:tr>
      <w:tr w:rsidR="00AD1335" w:rsidRPr="0017584A" w14:paraId="6D4D493D" w14:textId="77777777" w:rsidTr="00A524AD">
        <w:trPr>
          <w:trHeight w:val="1985"/>
        </w:trPr>
        <w:tc>
          <w:tcPr>
            <w:cnfStyle w:val="001000000000" w:firstRow="0" w:lastRow="0" w:firstColumn="1" w:lastColumn="0" w:oddVBand="0" w:evenVBand="0" w:oddHBand="0" w:evenHBand="0" w:firstRowFirstColumn="0" w:firstRowLastColumn="0" w:lastRowFirstColumn="0" w:lastRowLastColumn="0"/>
            <w:tcW w:w="3019" w:type="dxa"/>
          </w:tcPr>
          <w:p w14:paraId="1599F07A" w14:textId="32E4B691" w:rsidR="00D55718" w:rsidRDefault="00D55718" w:rsidP="00D55718">
            <w:pPr>
              <w:pStyle w:val="NoSpacing"/>
            </w:pPr>
            <w:r w:rsidRPr="00B65B92">
              <w:rPr>
                <w:noProof/>
              </w:rPr>
              <w:drawing>
                <wp:inline distT="0" distB="0" distL="0" distR="0" wp14:anchorId="0B3CAD46" wp14:editId="258EBE2C">
                  <wp:extent cx="1883391" cy="1245342"/>
                  <wp:effectExtent l="0" t="0" r="3175" b="0"/>
                  <wp:docPr id="222427570" name="Picture 1" descr="A computer with a map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27570" name="Picture 1" descr="A computer with a map on it&#10;&#10;Description automatically generated"/>
                          <pic:cNvPicPr/>
                        </pic:nvPicPr>
                        <pic:blipFill rotWithShape="1">
                          <a:blip r:embed="rId51"/>
                          <a:srcRect r="55229" b="49615"/>
                          <a:stretch/>
                        </pic:blipFill>
                        <pic:spPr bwMode="auto">
                          <a:xfrm>
                            <a:off x="0" y="0"/>
                            <a:ext cx="1883391" cy="1245342"/>
                          </a:xfrm>
                          <a:prstGeom prst="rect">
                            <a:avLst/>
                          </a:prstGeom>
                          <a:ln>
                            <a:noFill/>
                          </a:ln>
                          <a:extLst>
                            <a:ext uri="{53640926-AAD7-44D8-BBD7-CCE9431645EC}">
                              <a14:shadowObscured xmlns:a14="http://schemas.microsoft.com/office/drawing/2010/main"/>
                            </a:ext>
                          </a:extLst>
                        </pic:spPr>
                      </pic:pic>
                    </a:graphicData>
                  </a:graphic>
                </wp:inline>
              </w:drawing>
            </w:r>
          </w:p>
        </w:tc>
        <w:tc>
          <w:tcPr>
            <w:tcW w:w="236" w:type="dxa"/>
          </w:tcPr>
          <w:p w14:paraId="10DFBEB8" w14:textId="77777777" w:rsidR="00D55718" w:rsidRDefault="00D55718" w:rsidP="00D55718">
            <w:pPr>
              <w:pStyle w:val="NoSpacing"/>
              <w:cnfStyle w:val="000000000000" w:firstRow="0" w:lastRow="0" w:firstColumn="0" w:lastColumn="0" w:oddVBand="0" w:evenVBand="0" w:oddHBand="0" w:evenHBand="0" w:firstRowFirstColumn="0" w:firstRowLastColumn="0" w:lastRowFirstColumn="0" w:lastRowLastColumn="0"/>
            </w:pPr>
          </w:p>
          <w:p w14:paraId="25CE436B" w14:textId="77777777" w:rsidR="00AD1335" w:rsidRDefault="00AD1335" w:rsidP="00D55718">
            <w:pPr>
              <w:pStyle w:val="NoSpacing"/>
              <w:cnfStyle w:val="000000000000" w:firstRow="0" w:lastRow="0" w:firstColumn="0" w:lastColumn="0" w:oddVBand="0" w:evenVBand="0" w:oddHBand="0" w:evenHBand="0" w:firstRowFirstColumn="0" w:firstRowLastColumn="0" w:lastRowFirstColumn="0" w:lastRowLastColumn="0"/>
            </w:pPr>
          </w:p>
          <w:p w14:paraId="4DAB32B0" w14:textId="77777777" w:rsidR="00AD1335" w:rsidRDefault="00AD1335" w:rsidP="00D55718">
            <w:pPr>
              <w:pStyle w:val="NoSpacing"/>
              <w:cnfStyle w:val="000000000000" w:firstRow="0" w:lastRow="0" w:firstColumn="0" w:lastColumn="0" w:oddVBand="0" w:evenVBand="0" w:oddHBand="0" w:evenHBand="0" w:firstRowFirstColumn="0" w:firstRowLastColumn="0" w:lastRowFirstColumn="0" w:lastRowLastColumn="0"/>
            </w:pPr>
          </w:p>
        </w:tc>
        <w:tc>
          <w:tcPr>
            <w:tcW w:w="2684" w:type="dxa"/>
          </w:tcPr>
          <w:p w14:paraId="3BC476E2" w14:textId="242C48E8" w:rsidR="00D55718" w:rsidRDefault="00D55718" w:rsidP="00D55718">
            <w:pPr>
              <w:pStyle w:val="NoSpacing"/>
              <w:cnfStyle w:val="000000000000" w:firstRow="0" w:lastRow="0" w:firstColumn="0" w:lastColumn="0" w:oddVBand="0" w:evenVBand="0" w:oddHBand="0" w:evenHBand="0" w:firstRowFirstColumn="0" w:firstRowLastColumn="0" w:lastRowFirstColumn="0" w:lastRowLastColumn="0"/>
            </w:pPr>
            <w:r w:rsidRPr="00CA353D">
              <w:rPr>
                <w:noProof/>
              </w:rPr>
              <w:drawing>
                <wp:anchor distT="0" distB="0" distL="114300" distR="114300" simplePos="0" relativeHeight="251658247" behindDoc="1" locked="0" layoutInCell="1" allowOverlap="1" wp14:anchorId="51F5AB98" wp14:editId="4B7ACEEF">
                  <wp:simplePos x="0" y="0"/>
                  <wp:positionH relativeFrom="column">
                    <wp:posOffset>-68561</wp:posOffset>
                  </wp:positionH>
                  <wp:positionV relativeFrom="paragraph">
                    <wp:posOffset>136478</wp:posOffset>
                  </wp:positionV>
                  <wp:extent cx="1692322" cy="969924"/>
                  <wp:effectExtent l="0" t="0" r="3175" b="1905"/>
                  <wp:wrapTight wrapText="bothSides">
                    <wp:wrapPolygon edited="0">
                      <wp:start x="0" y="0"/>
                      <wp:lineTo x="0" y="21218"/>
                      <wp:lineTo x="21397" y="21218"/>
                      <wp:lineTo x="21397" y="0"/>
                      <wp:lineTo x="0" y="0"/>
                    </wp:wrapPolygon>
                  </wp:wrapTight>
                  <wp:docPr id="7827092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09227" name="Picture 1" descr="A screenshot of a computer program&#10;&#10;Description automatically generated"/>
                          <pic:cNvPicPr/>
                        </pic:nvPicPr>
                        <pic:blipFill rotWithShape="1">
                          <a:blip r:embed="rId52" cstate="print">
                            <a:extLst>
                              <a:ext uri="{28A0092B-C50C-407E-A947-70E740481C1C}">
                                <a14:useLocalDpi xmlns:a14="http://schemas.microsoft.com/office/drawing/2010/main" val="0"/>
                              </a:ext>
                            </a:extLst>
                          </a:blip>
                          <a:srcRect t="7431" r="49878" b="56817"/>
                          <a:stretch/>
                        </pic:blipFill>
                        <pic:spPr bwMode="auto">
                          <a:xfrm>
                            <a:off x="0" y="0"/>
                            <a:ext cx="1692322" cy="9699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717" w:type="dxa"/>
          </w:tcPr>
          <w:p w14:paraId="1E2DA709" w14:textId="77777777" w:rsidR="00AD1335" w:rsidRDefault="00AD1335" w:rsidP="00D55718">
            <w:pPr>
              <w:pStyle w:val="NoSpacing"/>
              <w:keepNext/>
              <w:cnfStyle w:val="000000000000" w:firstRow="0" w:lastRow="0" w:firstColumn="0" w:lastColumn="0" w:oddVBand="0" w:evenVBand="0" w:oddHBand="0" w:evenHBand="0" w:firstRowFirstColumn="0" w:firstRowLastColumn="0" w:lastRowFirstColumn="0" w:lastRowLastColumn="0"/>
            </w:pPr>
          </w:p>
          <w:p w14:paraId="26C97D50" w14:textId="77777777" w:rsidR="00D55718" w:rsidRDefault="00AD1335" w:rsidP="00D55718">
            <w:pPr>
              <w:pStyle w:val="NoSpacing"/>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75019F" wp14:editId="1AD1C5DD">
                  <wp:extent cx="1535373" cy="806688"/>
                  <wp:effectExtent l="0" t="0" r="8255" b="0"/>
                  <wp:docPr id="5763020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35373" cy="806688"/>
                          </a:xfrm>
                          <a:prstGeom prst="rect">
                            <a:avLst/>
                          </a:prstGeom>
                          <a:noFill/>
                          <a:ln>
                            <a:noFill/>
                          </a:ln>
                        </pic:spPr>
                      </pic:pic>
                    </a:graphicData>
                  </a:graphic>
                </wp:inline>
              </w:drawing>
            </w:r>
          </w:p>
          <w:p w14:paraId="1CCA370E" w14:textId="77777777" w:rsidR="00CB7689" w:rsidRDefault="00CB7689" w:rsidP="00D55718">
            <w:pPr>
              <w:pStyle w:val="NoSpacing"/>
              <w:keepNext/>
              <w:cnfStyle w:val="000000000000" w:firstRow="0" w:lastRow="0" w:firstColumn="0" w:lastColumn="0" w:oddVBand="0" w:evenVBand="0" w:oddHBand="0" w:evenHBand="0" w:firstRowFirstColumn="0" w:firstRowLastColumn="0" w:lastRowFirstColumn="0" w:lastRowLastColumn="0"/>
            </w:pPr>
          </w:p>
          <w:p w14:paraId="48022F90" w14:textId="77777777" w:rsidR="00CB7689" w:rsidRDefault="00CB7689" w:rsidP="00D55718">
            <w:pPr>
              <w:pStyle w:val="NoSpacing"/>
              <w:keepNext/>
              <w:cnfStyle w:val="000000000000" w:firstRow="0" w:lastRow="0" w:firstColumn="0" w:lastColumn="0" w:oddVBand="0" w:evenVBand="0" w:oddHBand="0" w:evenHBand="0" w:firstRowFirstColumn="0" w:firstRowLastColumn="0" w:lastRowFirstColumn="0" w:lastRowLastColumn="0"/>
            </w:pPr>
          </w:p>
          <w:p w14:paraId="073B415E" w14:textId="77777777" w:rsidR="00CB7689" w:rsidRDefault="00CB7689" w:rsidP="00D55718">
            <w:pPr>
              <w:pStyle w:val="NoSpacing"/>
              <w:keepNext/>
              <w:cnfStyle w:val="000000000000" w:firstRow="0" w:lastRow="0" w:firstColumn="0" w:lastColumn="0" w:oddVBand="0" w:evenVBand="0" w:oddHBand="0" w:evenHBand="0" w:firstRowFirstColumn="0" w:firstRowLastColumn="0" w:lastRowFirstColumn="0" w:lastRowLastColumn="0"/>
            </w:pPr>
          </w:p>
          <w:p w14:paraId="437E7D87" w14:textId="77777777" w:rsidR="00CB7689" w:rsidRDefault="00CB7689" w:rsidP="00D55718">
            <w:pPr>
              <w:pStyle w:val="NoSpacing"/>
              <w:keepNext/>
              <w:cnfStyle w:val="000000000000" w:firstRow="0" w:lastRow="0" w:firstColumn="0" w:lastColumn="0" w:oddVBand="0" w:evenVBand="0" w:oddHBand="0" w:evenHBand="0" w:firstRowFirstColumn="0" w:firstRowLastColumn="0" w:lastRowFirstColumn="0" w:lastRowLastColumn="0"/>
            </w:pPr>
          </w:p>
          <w:p w14:paraId="6BB9F883" w14:textId="77777777" w:rsidR="00CB7689" w:rsidRDefault="00CB7689" w:rsidP="00D55718">
            <w:pPr>
              <w:pStyle w:val="NoSpacing"/>
              <w:keepNext/>
              <w:cnfStyle w:val="000000000000" w:firstRow="0" w:lastRow="0" w:firstColumn="0" w:lastColumn="0" w:oddVBand="0" w:evenVBand="0" w:oddHBand="0" w:evenHBand="0" w:firstRowFirstColumn="0" w:firstRowLastColumn="0" w:lastRowFirstColumn="0" w:lastRowLastColumn="0"/>
            </w:pPr>
          </w:p>
          <w:p w14:paraId="4DFB8FEF" w14:textId="77777777" w:rsidR="00CB7689" w:rsidRDefault="00CB7689" w:rsidP="00D55718">
            <w:pPr>
              <w:pStyle w:val="NoSpacing"/>
              <w:keepNext/>
              <w:cnfStyle w:val="000000000000" w:firstRow="0" w:lastRow="0" w:firstColumn="0" w:lastColumn="0" w:oddVBand="0" w:evenVBand="0" w:oddHBand="0" w:evenHBand="0" w:firstRowFirstColumn="0" w:firstRowLastColumn="0" w:lastRowFirstColumn="0" w:lastRowLastColumn="0"/>
            </w:pPr>
          </w:p>
          <w:p w14:paraId="02561E04" w14:textId="77777777" w:rsidR="00CB7689" w:rsidRDefault="00CB7689" w:rsidP="00D55718">
            <w:pPr>
              <w:pStyle w:val="NoSpacing"/>
              <w:keepNext/>
              <w:cnfStyle w:val="000000000000" w:firstRow="0" w:lastRow="0" w:firstColumn="0" w:lastColumn="0" w:oddVBand="0" w:evenVBand="0" w:oddHBand="0" w:evenHBand="0" w:firstRowFirstColumn="0" w:firstRowLastColumn="0" w:lastRowFirstColumn="0" w:lastRowLastColumn="0"/>
            </w:pPr>
          </w:p>
          <w:p w14:paraId="603FBCED" w14:textId="77777777" w:rsidR="00CB7689" w:rsidRDefault="00CB7689" w:rsidP="00D55718">
            <w:pPr>
              <w:pStyle w:val="NoSpacing"/>
              <w:keepNext/>
              <w:cnfStyle w:val="000000000000" w:firstRow="0" w:lastRow="0" w:firstColumn="0" w:lastColumn="0" w:oddVBand="0" w:evenVBand="0" w:oddHBand="0" w:evenHBand="0" w:firstRowFirstColumn="0" w:firstRowLastColumn="0" w:lastRowFirstColumn="0" w:lastRowLastColumn="0"/>
            </w:pPr>
          </w:p>
          <w:p w14:paraId="7B1199FC" w14:textId="115FAAF1" w:rsidR="00CB7689" w:rsidRPr="00D950B4" w:rsidRDefault="00CB7689" w:rsidP="00D55718">
            <w:pPr>
              <w:pStyle w:val="NoSpacing"/>
              <w:keepNext/>
              <w:cnfStyle w:val="000000000000" w:firstRow="0" w:lastRow="0" w:firstColumn="0" w:lastColumn="0" w:oddVBand="0" w:evenVBand="0" w:oddHBand="0" w:evenHBand="0" w:firstRowFirstColumn="0" w:firstRowLastColumn="0" w:lastRowFirstColumn="0" w:lastRowLastColumn="0"/>
            </w:pPr>
          </w:p>
        </w:tc>
      </w:tr>
      <w:tr w:rsidR="00817663" w:rsidRPr="0017584A" w14:paraId="68BE64D8" w14:textId="77777777" w:rsidTr="00A524AD">
        <w:trPr>
          <w:cnfStyle w:val="000000010000" w:firstRow="0" w:lastRow="0" w:firstColumn="0" w:lastColumn="0" w:oddVBand="0" w:evenVBand="0" w:oddHBand="0" w:evenHBand="1"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3019" w:type="dxa"/>
            <w:shd w:val="clear" w:color="auto" w:fill="0085C6" w:themeFill="accent3"/>
          </w:tcPr>
          <w:p w14:paraId="789CC889" w14:textId="7142AA8A" w:rsidR="00817663" w:rsidRPr="00B65B92" w:rsidRDefault="00817663" w:rsidP="00D55718">
            <w:pPr>
              <w:pStyle w:val="NoSpacing"/>
              <w:rPr>
                <w:noProof/>
              </w:rPr>
            </w:pPr>
            <w:proofErr w:type="spellStart"/>
            <w:r>
              <w:rPr>
                <w:b/>
                <w:color w:val="FFFFFF" w:themeColor="background1"/>
                <w:sz w:val="22"/>
              </w:rPr>
              <w:t>UrbanFootprint</w:t>
            </w:r>
            <w:proofErr w:type="spellEnd"/>
          </w:p>
        </w:tc>
        <w:tc>
          <w:tcPr>
            <w:tcW w:w="236" w:type="dxa"/>
            <w:shd w:val="clear" w:color="auto" w:fill="0085C6" w:themeFill="accent3"/>
          </w:tcPr>
          <w:p w14:paraId="31C624A9" w14:textId="77777777" w:rsidR="00817663" w:rsidRDefault="00817663" w:rsidP="00D55718">
            <w:pPr>
              <w:pStyle w:val="NoSpacing"/>
              <w:cnfStyle w:val="000000010000" w:firstRow="0" w:lastRow="0" w:firstColumn="0" w:lastColumn="0" w:oddVBand="0" w:evenVBand="0" w:oddHBand="0" w:evenHBand="1" w:firstRowFirstColumn="0" w:firstRowLastColumn="0" w:lastRowFirstColumn="0" w:lastRowLastColumn="0"/>
            </w:pPr>
          </w:p>
        </w:tc>
        <w:tc>
          <w:tcPr>
            <w:tcW w:w="2684" w:type="dxa"/>
            <w:shd w:val="clear" w:color="auto" w:fill="0085C6" w:themeFill="accent3"/>
          </w:tcPr>
          <w:p w14:paraId="197928A9" w14:textId="77777777" w:rsidR="00817663" w:rsidRPr="00CA353D" w:rsidRDefault="00817663" w:rsidP="00D55718">
            <w:pPr>
              <w:pStyle w:val="NoSpacing"/>
              <w:cnfStyle w:val="000000010000" w:firstRow="0" w:lastRow="0" w:firstColumn="0" w:lastColumn="0" w:oddVBand="0" w:evenVBand="0" w:oddHBand="0" w:evenHBand="1" w:firstRowFirstColumn="0" w:firstRowLastColumn="0" w:lastRowFirstColumn="0" w:lastRowLastColumn="0"/>
              <w:rPr>
                <w:noProof/>
              </w:rPr>
            </w:pPr>
          </w:p>
        </w:tc>
        <w:tc>
          <w:tcPr>
            <w:tcW w:w="2717" w:type="dxa"/>
            <w:shd w:val="clear" w:color="auto" w:fill="0085C6" w:themeFill="accent3"/>
          </w:tcPr>
          <w:p w14:paraId="581996E3" w14:textId="77777777" w:rsidR="00817663" w:rsidRDefault="00817663" w:rsidP="00D55718">
            <w:pPr>
              <w:pStyle w:val="NoSpacing"/>
              <w:keepNext/>
              <w:cnfStyle w:val="000000010000" w:firstRow="0" w:lastRow="0" w:firstColumn="0" w:lastColumn="0" w:oddVBand="0" w:evenVBand="0" w:oddHBand="0" w:evenHBand="1" w:firstRowFirstColumn="0" w:firstRowLastColumn="0" w:lastRowFirstColumn="0" w:lastRowLastColumn="0"/>
            </w:pPr>
          </w:p>
        </w:tc>
      </w:tr>
      <w:tr w:rsidR="00817663" w:rsidRPr="0017584A" w14:paraId="5CAF9093" w14:textId="77777777" w:rsidTr="00A524AD">
        <w:trPr>
          <w:trHeight w:val="239"/>
        </w:trPr>
        <w:tc>
          <w:tcPr>
            <w:cnfStyle w:val="001000000000" w:firstRow="0" w:lastRow="0" w:firstColumn="1" w:lastColumn="0" w:oddVBand="0" w:evenVBand="0" w:oddHBand="0" w:evenHBand="0" w:firstRowFirstColumn="0" w:firstRowLastColumn="0" w:lastRowFirstColumn="0" w:lastRowLastColumn="0"/>
            <w:tcW w:w="3019" w:type="dxa"/>
          </w:tcPr>
          <w:p w14:paraId="5834E670" w14:textId="564A4CAA" w:rsidR="00817663" w:rsidRPr="00B65B92" w:rsidRDefault="00817663" w:rsidP="00D55718">
            <w:pPr>
              <w:pStyle w:val="NoSpacing"/>
              <w:rPr>
                <w:noProof/>
              </w:rPr>
            </w:pPr>
            <w:r w:rsidRPr="007B5A1A">
              <w:rPr>
                <w:noProof/>
              </w:rPr>
              <w:drawing>
                <wp:inline distT="0" distB="0" distL="0" distR="0" wp14:anchorId="7B6BF9DC" wp14:editId="5DD6EC83">
                  <wp:extent cx="1774209" cy="1384092"/>
                  <wp:effectExtent l="0" t="0" r="0" b="6985"/>
                  <wp:docPr id="40008464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84649" name="Picture 1" descr="A screenshot of a website&#10;&#10;Description automatically generated"/>
                          <pic:cNvPicPr/>
                        </pic:nvPicPr>
                        <pic:blipFill>
                          <a:blip r:embed="rId54"/>
                          <a:stretch>
                            <a:fillRect/>
                          </a:stretch>
                        </pic:blipFill>
                        <pic:spPr>
                          <a:xfrm>
                            <a:off x="0" y="0"/>
                            <a:ext cx="1781810" cy="1390022"/>
                          </a:xfrm>
                          <a:prstGeom prst="rect">
                            <a:avLst/>
                          </a:prstGeom>
                        </pic:spPr>
                      </pic:pic>
                    </a:graphicData>
                  </a:graphic>
                </wp:inline>
              </w:drawing>
            </w:r>
          </w:p>
        </w:tc>
        <w:tc>
          <w:tcPr>
            <w:tcW w:w="236" w:type="dxa"/>
          </w:tcPr>
          <w:p w14:paraId="00794DAE" w14:textId="77777777" w:rsidR="00817663" w:rsidRDefault="00817663" w:rsidP="00D55718">
            <w:pPr>
              <w:pStyle w:val="NoSpacing"/>
              <w:cnfStyle w:val="000000000000" w:firstRow="0" w:lastRow="0" w:firstColumn="0" w:lastColumn="0" w:oddVBand="0" w:evenVBand="0" w:oddHBand="0" w:evenHBand="0" w:firstRowFirstColumn="0" w:firstRowLastColumn="0" w:lastRowFirstColumn="0" w:lastRowLastColumn="0"/>
            </w:pPr>
          </w:p>
        </w:tc>
        <w:tc>
          <w:tcPr>
            <w:tcW w:w="2684" w:type="dxa"/>
          </w:tcPr>
          <w:p w14:paraId="48A5AA68" w14:textId="77777777" w:rsidR="00817663" w:rsidRPr="00CA353D" w:rsidRDefault="00817663" w:rsidP="00D55718">
            <w:pPr>
              <w:pStyle w:val="NoSpacing"/>
              <w:cnfStyle w:val="000000000000" w:firstRow="0" w:lastRow="0" w:firstColumn="0" w:lastColumn="0" w:oddVBand="0" w:evenVBand="0" w:oddHBand="0" w:evenHBand="0" w:firstRowFirstColumn="0" w:firstRowLastColumn="0" w:lastRowFirstColumn="0" w:lastRowLastColumn="0"/>
              <w:rPr>
                <w:noProof/>
              </w:rPr>
            </w:pPr>
          </w:p>
        </w:tc>
        <w:tc>
          <w:tcPr>
            <w:tcW w:w="2717" w:type="dxa"/>
          </w:tcPr>
          <w:p w14:paraId="16873958" w14:textId="77777777" w:rsidR="00817663" w:rsidRDefault="00817663" w:rsidP="00D55718">
            <w:pPr>
              <w:pStyle w:val="NoSpacing"/>
              <w:keepNext/>
              <w:cnfStyle w:val="000000000000" w:firstRow="0" w:lastRow="0" w:firstColumn="0" w:lastColumn="0" w:oddVBand="0" w:evenVBand="0" w:oddHBand="0" w:evenHBand="0" w:firstRowFirstColumn="0" w:firstRowLastColumn="0" w:lastRowFirstColumn="0" w:lastRowLastColumn="0"/>
            </w:pPr>
          </w:p>
        </w:tc>
      </w:tr>
    </w:tbl>
    <w:p w14:paraId="27DD9917" w14:textId="0E1C6975" w:rsidR="00125C1F" w:rsidRDefault="00125C1F">
      <w:pPr>
        <w:spacing w:after="160"/>
      </w:pPr>
    </w:p>
    <w:p w14:paraId="0A24D755" w14:textId="77777777" w:rsidR="000429D1" w:rsidRDefault="000A3B01">
      <w:pPr>
        <w:spacing w:after="160"/>
      </w:pPr>
      <w:r>
        <w:t>In de re</w:t>
      </w:r>
      <w:r w:rsidR="00A24C6F">
        <w:t>f</w:t>
      </w:r>
      <w:r>
        <w:t>erentie hieronder</w:t>
      </w:r>
      <w:r w:rsidR="00D539FB">
        <w:t>,</w:t>
      </w:r>
      <w:r>
        <w:t xml:space="preserve"> gebruikt men binnen </w:t>
      </w:r>
      <w:r w:rsidR="00325674">
        <w:t>stedelijk ontwerp</w:t>
      </w:r>
      <w:r w:rsidR="00336EE5">
        <w:t xml:space="preserve"> voor gebiedsontwikkeling</w:t>
      </w:r>
      <w:r w:rsidR="00325674">
        <w:t xml:space="preserve"> GIS-software voor het </w:t>
      </w:r>
      <w:r w:rsidR="007E749E">
        <w:t xml:space="preserve">verzamelen van data van de bestaande omgeving. In dit voorbeeld wordt deze data </w:t>
      </w:r>
      <w:r w:rsidR="00E77FBC">
        <w:t>van</w:t>
      </w:r>
      <w:r w:rsidR="007E749E">
        <w:t xml:space="preserve"> het gebouwmodel, gemaakt </w:t>
      </w:r>
      <w:r w:rsidR="00045E62">
        <w:t xml:space="preserve">in </w:t>
      </w:r>
      <w:proofErr w:type="spellStart"/>
      <w:r w:rsidR="00336EE5">
        <w:t>R</w:t>
      </w:r>
      <w:r w:rsidR="00045E62">
        <w:t>evit</w:t>
      </w:r>
      <w:proofErr w:type="spellEnd"/>
      <w:r w:rsidR="00045E62">
        <w:t xml:space="preserve">, </w:t>
      </w:r>
      <w:proofErr w:type="spellStart"/>
      <w:r w:rsidR="00336EE5">
        <w:t>S</w:t>
      </w:r>
      <w:r w:rsidR="00045E62">
        <w:t>ketchup</w:t>
      </w:r>
      <w:proofErr w:type="spellEnd"/>
      <w:r w:rsidR="00045E62">
        <w:t xml:space="preserve"> en </w:t>
      </w:r>
      <w:proofErr w:type="spellStart"/>
      <w:r w:rsidR="00336EE5">
        <w:t>R</w:t>
      </w:r>
      <w:r w:rsidR="00045E62">
        <w:t>hino</w:t>
      </w:r>
      <w:proofErr w:type="spellEnd"/>
      <w:r w:rsidR="00045E62">
        <w:t>, en het</w:t>
      </w:r>
      <w:r w:rsidR="00E77FBC">
        <w:t xml:space="preserve"> civiel technisch</w:t>
      </w:r>
      <w:r w:rsidR="00045E62">
        <w:t xml:space="preserve"> model, gemaakt met </w:t>
      </w:r>
      <w:proofErr w:type="spellStart"/>
      <w:r w:rsidR="00336EE5">
        <w:t>C</w:t>
      </w:r>
      <w:r w:rsidR="00045E62">
        <w:t>ivil</w:t>
      </w:r>
      <w:proofErr w:type="spellEnd"/>
      <w:r w:rsidR="00045E62">
        <w:t xml:space="preserve"> 3D en </w:t>
      </w:r>
      <w:r w:rsidR="00336EE5">
        <w:t>A</w:t>
      </w:r>
      <w:r w:rsidR="00045E62">
        <w:t xml:space="preserve">utocad, </w:t>
      </w:r>
      <w:r w:rsidR="00E77FBC">
        <w:t>uitgewisseld</w:t>
      </w:r>
      <w:r w:rsidR="00045E62">
        <w:t xml:space="preserve">. Het simuleren en </w:t>
      </w:r>
      <w:r w:rsidR="003A2CEE">
        <w:t xml:space="preserve">het renderen gebeurt </w:t>
      </w:r>
      <w:r w:rsidR="00E77FBC">
        <w:t xml:space="preserve">weer </w:t>
      </w:r>
      <w:r w:rsidR="003A2CEE">
        <w:t>met</w:t>
      </w:r>
      <w:r w:rsidR="00E77FBC">
        <w:t xml:space="preserve"> </w:t>
      </w:r>
    </w:p>
    <w:p w14:paraId="1B2CB544" w14:textId="770807EC" w:rsidR="000429D1" w:rsidRDefault="000429D1">
      <w:pPr>
        <w:spacing w:after="160"/>
      </w:pPr>
      <w:r>
        <w:rPr>
          <w:noProof/>
        </w:rPr>
        <w:drawing>
          <wp:inline distT="0" distB="0" distL="0" distR="0" wp14:anchorId="6F163102" wp14:editId="24D4E795">
            <wp:extent cx="5478046" cy="3680509"/>
            <wp:effectExtent l="0" t="0" r="0" b="0"/>
            <wp:docPr id="1289829445"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9445" name="Picture 21" descr="A screenshot of a computer&#10;&#10;AI-generated content may be incorrect."/>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6336" b="22625"/>
                    <a:stretch/>
                  </pic:blipFill>
                  <pic:spPr bwMode="auto">
                    <a:xfrm>
                      <a:off x="0" y="0"/>
                      <a:ext cx="5478780" cy="3681002"/>
                    </a:xfrm>
                    <a:prstGeom prst="rect">
                      <a:avLst/>
                    </a:prstGeom>
                    <a:noFill/>
                    <a:ln>
                      <a:noFill/>
                    </a:ln>
                    <a:extLst>
                      <a:ext uri="{53640926-AAD7-44D8-BBD7-CCE9431645EC}">
                        <a14:shadowObscured xmlns:a14="http://schemas.microsoft.com/office/drawing/2010/main"/>
                      </a:ext>
                    </a:extLst>
                  </pic:spPr>
                </pic:pic>
              </a:graphicData>
            </a:graphic>
          </wp:inline>
        </w:drawing>
      </w:r>
    </w:p>
    <w:p w14:paraId="3E6A1FAE" w14:textId="32DD836F" w:rsidR="000429D1" w:rsidRDefault="000429D1">
      <w:pPr>
        <w:spacing w:after="160"/>
      </w:pPr>
      <w:r>
        <w:rPr>
          <w:noProof/>
        </w:rPr>
        <mc:AlternateContent>
          <mc:Choice Requires="wps">
            <w:drawing>
              <wp:anchor distT="0" distB="0" distL="114300" distR="114300" simplePos="0" relativeHeight="251658271" behindDoc="1" locked="0" layoutInCell="1" allowOverlap="1" wp14:anchorId="0E101391" wp14:editId="6FAB75FB">
                <wp:simplePos x="0" y="0"/>
                <wp:positionH relativeFrom="margin">
                  <wp:posOffset>54707</wp:posOffset>
                </wp:positionH>
                <wp:positionV relativeFrom="paragraph">
                  <wp:posOffset>3761</wp:posOffset>
                </wp:positionV>
                <wp:extent cx="4154805" cy="635"/>
                <wp:effectExtent l="0" t="0" r="0" b="0"/>
                <wp:wrapTight wrapText="bothSides">
                  <wp:wrapPolygon edited="0">
                    <wp:start x="0" y="0"/>
                    <wp:lineTo x="0" y="19286"/>
                    <wp:lineTo x="21491" y="19286"/>
                    <wp:lineTo x="21491" y="0"/>
                    <wp:lineTo x="0" y="0"/>
                  </wp:wrapPolygon>
                </wp:wrapTight>
                <wp:docPr id="764021580" name="Text Box 1"/>
                <wp:cNvGraphicFramePr/>
                <a:graphic xmlns:a="http://schemas.openxmlformats.org/drawingml/2006/main">
                  <a:graphicData uri="http://schemas.microsoft.com/office/word/2010/wordprocessingShape">
                    <wps:wsp>
                      <wps:cNvSpPr txBox="1"/>
                      <wps:spPr>
                        <a:xfrm>
                          <a:off x="0" y="0"/>
                          <a:ext cx="4154805" cy="635"/>
                        </a:xfrm>
                        <a:prstGeom prst="rect">
                          <a:avLst/>
                        </a:prstGeom>
                        <a:solidFill>
                          <a:prstClr val="white"/>
                        </a:solidFill>
                        <a:ln>
                          <a:noFill/>
                        </a:ln>
                      </wps:spPr>
                      <wps:txbx>
                        <w:txbxContent>
                          <w:p w14:paraId="22D9C25D" w14:textId="5A2E826E" w:rsidR="00F2735F" w:rsidRPr="005F5E43" w:rsidRDefault="00F2735F" w:rsidP="00F2735F">
                            <w:pPr>
                              <w:pStyle w:val="Caption"/>
                              <w:rPr>
                                <w:noProof/>
                                <w:color w:val="3C3C3C" w:themeColor="text1"/>
                                <w:sz w:val="20"/>
                                <w:szCs w:val="20"/>
                              </w:rPr>
                            </w:pPr>
                            <w:r>
                              <w:t xml:space="preserve">Figuur </w:t>
                            </w:r>
                            <w:r>
                              <w:fldChar w:fldCharType="begin"/>
                            </w:r>
                            <w:r>
                              <w:instrText>SEQ Figuur \* ARABIC</w:instrText>
                            </w:r>
                            <w:r>
                              <w:fldChar w:fldCharType="separate"/>
                            </w:r>
                            <w:r w:rsidR="008E54C0">
                              <w:rPr>
                                <w:noProof/>
                              </w:rPr>
                              <w:t>11</w:t>
                            </w:r>
                            <w:r>
                              <w:fldChar w:fldCharType="end"/>
                            </w:r>
                            <w:r>
                              <w:t>: Software gebruikt voor data gedreven gebiedsontwikkeling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1391" id="_x0000_s1028" type="#_x0000_t202" style="position:absolute;margin-left:4.3pt;margin-top:.3pt;width:327.15pt;height:.05pt;z-index:-25165820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vxGwIAAD8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" stroked="f">
                <v:textbox style="mso-fit-shape-to-text:t" inset="0,0,0,0">
                  <w:txbxContent>
                    <w:p w14:paraId="22D9C25D" w14:textId="5A2E826E" w:rsidR="00F2735F" w:rsidRPr="005F5E43" w:rsidRDefault="00F2735F" w:rsidP="00F2735F">
                      <w:pPr>
                        <w:pStyle w:val="Caption"/>
                        <w:rPr>
                          <w:noProof/>
                          <w:color w:val="3C3C3C" w:themeColor="text1"/>
                          <w:sz w:val="20"/>
                          <w:szCs w:val="20"/>
                        </w:rPr>
                      </w:pPr>
                      <w:r>
                        <w:t xml:space="preserve">Figuur </w:t>
                      </w:r>
                      <w:r>
                        <w:fldChar w:fldCharType="begin"/>
                      </w:r>
                      <w:r>
                        <w:instrText>SEQ Figuur \* ARABIC</w:instrText>
                      </w:r>
                      <w:r>
                        <w:fldChar w:fldCharType="separate"/>
                      </w:r>
                      <w:r w:rsidR="008E54C0">
                        <w:rPr>
                          <w:noProof/>
                        </w:rPr>
                        <w:t>11</w:t>
                      </w:r>
                      <w:r>
                        <w:fldChar w:fldCharType="end"/>
                      </w:r>
                      <w:r>
                        <w:t>: Software gebruikt voor data gedreven gebiedsontwikkeling</w:t>
                      </w:r>
                    </w:p>
                  </w:txbxContent>
                </v:textbox>
                <w10:wrap type="tight" anchorx="margin"/>
              </v:shape>
            </w:pict>
          </mc:Fallback>
        </mc:AlternateContent>
      </w:r>
    </w:p>
    <w:p w14:paraId="1BE4FD71" w14:textId="72CB7C5C" w:rsidR="00CE784A" w:rsidRDefault="00E77FBC">
      <w:pPr>
        <w:spacing w:after="160"/>
      </w:pPr>
      <w:r>
        <w:t>andere software als</w:t>
      </w:r>
      <w:r w:rsidR="003A2CEE">
        <w:t xml:space="preserve"> </w:t>
      </w:r>
      <w:proofErr w:type="spellStart"/>
      <w:r w:rsidR="003A2CEE">
        <w:t>Twinmotion</w:t>
      </w:r>
      <w:proofErr w:type="spellEnd"/>
      <w:r w:rsidR="003A2CEE">
        <w:t xml:space="preserve"> en </w:t>
      </w:r>
      <w:proofErr w:type="spellStart"/>
      <w:r w:rsidR="00E81751">
        <w:t>E</w:t>
      </w:r>
      <w:r w:rsidR="003A2CEE">
        <w:t>nscape</w:t>
      </w:r>
      <w:proofErr w:type="spellEnd"/>
      <w:r w:rsidR="00E81751">
        <w:t>. Uiteraard is het ook mogelijk om ander</w:t>
      </w:r>
      <w:r w:rsidR="57E19F7D">
        <w:t>e</w:t>
      </w:r>
      <w:r w:rsidR="00E81751">
        <w:t xml:space="preserve"> softwarepakketten te gebruiken. </w:t>
      </w:r>
      <w:r w:rsidR="5D9B1B41">
        <w:t xml:space="preserve">De uitdaging ligt in het consistent beschikbaar zijn van </w:t>
      </w:r>
      <w:proofErr w:type="spellStart"/>
      <w:r w:rsidR="5D9B1B41">
        <w:t>Geo</w:t>
      </w:r>
      <w:proofErr w:type="spellEnd"/>
      <w:r w:rsidR="5D9B1B41">
        <w:t xml:space="preserve"> en BIM data binnen de verschillende software pakketten die in het gebiedsontwikkelingsproces worden </w:t>
      </w:r>
      <w:proofErr w:type="spellStart"/>
      <w:r w:rsidR="5D9B1B41">
        <w:t>gebruikt.</w:t>
      </w:r>
      <w:r w:rsidR="00E07400">
        <w:t>Bij</w:t>
      </w:r>
      <w:proofErr w:type="spellEnd"/>
      <w:r w:rsidR="00E07400">
        <w:t xml:space="preserve"> elk</w:t>
      </w:r>
      <w:r w:rsidR="00E81751">
        <w:t xml:space="preserve"> overdrachtsmoment </w:t>
      </w:r>
      <w:r w:rsidR="00E07400">
        <w:t xml:space="preserve">van </w:t>
      </w:r>
      <w:r w:rsidR="00796264">
        <w:t>‘</w:t>
      </w:r>
      <w:proofErr w:type="spellStart"/>
      <w:r w:rsidR="00E07400">
        <w:t>software-pakket</w:t>
      </w:r>
      <w:proofErr w:type="spellEnd"/>
      <w:r w:rsidR="00E07400">
        <w:t xml:space="preserve"> A</w:t>
      </w:r>
      <w:r w:rsidR="00796264">
        <w:t>’</w:t>
      </w:r>
      <w:r w:rsidR="00E07400">
        <w:t xml:space="preserve"> naar </w:t>
      </w:r>
      <w:r w:rsidR="00796264">
        <w:t>‘</w:t>
      </w:r>
      <w:proofErr w:type="spellStart"/>
      <w:r w:rsidR="00E07400">
        <w:t>software-pakket</w:t>
      </w:r>
      <w:proofErr w:type="spellEnd"/>
      <w:r w:rsidR="00E07400">
        <w:t xml:space="preserve"> B</w:t>
      </w:r>
      <w:r w:rsidR="00796264">
        <w:t>’</w:t>
      </w:r>
      <w:r w:rsidR="00E07400">
        <w:t xml:space="preserve"> vind</w:t>
      </w:r>
      <w:r w:rsidR="005E280D">
        <w:t xml:space="preserve">en conversies </w:t>
      </w:r>
      <w:r w:rsidR="00E07400">
        <w:t xml:space="preserve">plaats. </w:t>
      </w:r>
      <w:r w:rsidR="007050E1">
        <w:t xml:space="preserve">Hier </w:t>
      </w:r>
      <w:r w:rsidR="73A8E9EF">
        <w:t>worden problemen ervaren bij</w:t>
      </w:r>
      <w:r w:rsidR="007050E1">
        <w:t xml:space="preserve"> </w:t>
      </w:r>
      <w:r w:rsidR="00B41DFE">
        <w:t xml:space="preserve">het afstemmen </w:t>
      </w:r>
      <w:r w:rsidR="00A24C6F">
        <w:t xml:space="preserve">en meekomen </w:t>
      </w:r>
      <w:r w:rsidR="00B41DFE">
        <w:t xml:space="preserve">van </w:t>
      </w:r>
      <w:r w:rsidR="007050E1">
        <w:t>attribut</w:t>
      </w:r>
      <w:r w:rsidR="00B41DFE">
        <w:t>en</w:t>
      </w:r>
      <w:r w:rsidR="007050E1">
        <w:t xml:space="preserve"> en </w:t>
      </w:r>
      <w:proofErr w:type="spellStart"/>
      <w:r w:rsidR="007050E1">
        <w:t>georefere</w:t>
      </w:r>
      <w:r w:rsidR="00B41DFE">
        <w:t>ntie</w:t>
      </w:r>
      <w:proofErr w:type="spellEnd"/>
      <w:r w:rsidR="00A24C6F">
        <w:t xml:space="preserve"> informatie</w:t>
      </w:r>
      <w:r w:rsidR="00B41DFE">
        <w:t xml:space="preserve">. </w:t>
      </w:r>
      <w:r w:rsidR="00E23818">
        <w:t xml:space="preserve">Een </w:t>
      </w:r>
      <w:proofErr w:type="spellStart"/>
      <w:r w:rsidR="00E23818">
        <w:t>Revit</w:t>
      </w:r>
      <w:proofErr w:type="spellEnd"/>
      <w:r w:rsidR="00E23818">
        <w:t xml:space="preserve">-model is vaak gemodelleerd ten opzichte van een 0-punt. Om dit op een goede manier te combineren met de GIS-informatie </w:t>
      </w:r>
      <w:r w:rsidR="007F2397">
        <w:t xml:space="preserve">in </w:t>
      </w:r>
      <w:proofErr w:type="spellStart"/>
      <w:r w:rsidR="007F2397">
        <w:t>Infraworks</w:t>
      </w:r>
      <w:proofErr w:type="spellEnd"/>
      <w:r w:rsidR="007F2397">
        <w:t xml:space="preserve"> </w:t>
      </w:r>
      <w:r w:rsidR="00E23818">
        <w:t xml:space="preserve">dient in </w:t>
      </w:r>
      <w:proofErr w:type="spellStart"/>
      <w:r w:rsidR="00E23818">
        <w:t>Infraworks</w:t>
      </w:r>
      <w:proofErr w:type="spellEnd"/>
      <w:r w:rsidR="00E23818">
        <w:t xml:space="preserve"> </w:t>
      </w:r>
      <w:r w:rsidR="00364F3D">
        <w:rPr>
          <w:noProof/>
        </w:rPr>
        <w:drawing>
          <wp:anchor distT="0" distB="0" distL="114300" distR="114300" simplePos="0" relativeHeight="251658279" behindDoc="0" locked="0" layoutInCell="1" allowOverlap="1" wp14:anchorId="5744855A" wp14:editId="7D5F649C">
            <wp:simplePos x="0" y="0"/>
            <wp:positionH relativeFrom="margin">
              <wp:align>right</wp:align>
            </wp:positionH>
            <wp:positionV relativeFrom="paragraph">
              <wp:posOffset>0</wp:posOffset>
            </wp:positionV>
            <wp:extent cx="2569845" cy="3184525"/>
            <wp:effectExtent l="0" t="0" r="1905" b="0"/>
            <wp:wrapSquare wrapText="bothSides"/>
            <wp:docPr id="2026139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39043" name="Picture 1" descr="A screenshot of a computer&#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69845" cy="3184525"/>
                    </a:xfrm>
                    <a:prstGeom prst="rect">
                      <a:avLst/>
                    </a:prstGeom>
                  </pic:spPr>
                </pic:pic>
              </a:graphicData>
            </a:graphic>
            <wp14:sizeRelH relativeFrom="margin">
              <wp14:pctWidth>0</wp14:pctWidth>
            </wp14:sizeRelH>
            <wp14:sizeRelV relativeFrom="margin">
              <wp14:pctHeight>0</wp14:pctHeight>
            </wp14:sizeRelV>
          </wp:anchor>
        </w:drawing>
      </w:r>
      <w:r w:rsidR="00E23818">
        <w:t xml:space="preserve">de </w:t>
      </w:r>
      <w:proofErr w:type="spellStart"/>
      <w:r w:rsidR="00E23818">
        <w:t>Geo</w:t>
      </w:r>
      <w:proofErr w:type="spellEnd"/>
      <w:r w:rsidR="00E23818">
        <w:t>-locatie-functie gebruikt te worden</w:t>
      </w:r>
      <w:r w:rsidR="00201AE7">
        <w:rPr>
          <w:rStyle w:val="FootnoteReference"/>
        </w:rPr>
        <w:footnoteReference w:id="6"/>
      </w:r>
      <w:r w:rsidR="007F2397">
        <w:t xml:space="preserve"> om het BIM-model goed te plaatsen. </w:t>
      </w:r>
      <w:r w:rsidR="00796264">
        <w:t>Dit gaat v</w:t>
      </w:r>
      <w:r w:rsidR="00A24C6F">
        <w:t>eelal</w:t>
      </w:r>
      <w:r w:rsidR="00796264">
        <w:t xml:space="preserve"> goed als </w:t>
      </w:r>
      <w:r w:rsidR="008649E3">
        <w:t>dit binnen één organisatie gedaan wordt of als</w:t>
      </w:r>
      <w:r w:rsidR="00A24C6F">
        <w:t xml:space="preserve"> er goede</w:t>
      </w:r>
      <w:r w:rsidR="008649E3">
        <w:t xml:space="preserve"> afstemming tussen modelleurs is. </w:t>
      </w:r>
    </w:p>
    <w:p w14:paraId="74519A60" w14:textId="799D2B86" w:rsidR="00CE784A" w:rsidRDefault="00364F3D">
      <w:pPr>
        <w:spacing w:after="160"/>
      </w:pPr>
      <w:r>
        <w:rPr>
          <w:noProof/>
        </w:rPr>
        <mc:AlternateContent>
          <mc:Choice Requires="wps">
            <w:drawing>
              <wp:anchor distT="0" distB="0" distL="114300" distR="114300" simplePos="0" relativeHeight="251658280" behindDoc="0" locked="0" layoutInCell="1" allowOverlap="1" wp14:anchorId="1485B366" wp14:editId="6C256E6A">
                <wp:simplePos x="0" y="0"/>
                <wp:positionH relativeFrom="margin">
                  <wp:align>right</wp:align>
                </wp:positionH>
                <wp:positionV relativeFrom="paragraph">
                  <wp:posOffset>2444155</wp:posOffset>
                </wp:positionV>
                <wp:extent cx="2519045" cy="635"/>
                <wp:effectExtent l="0" t="0" r="0" b="0"/>
                <wp:wrapSquare wrapText="bothSides"/>
                <wp:docPr id="1596445775" name="Text Box 1"/>
                <wp:cNvGraphicFramePr/>
                <a:graphic xmlns:a="http://schemas.openxmlformats.org/drawingml/2006/main">
                  <a:graphicData uri="http://schemas.microsoft.com/office/word/2010/wordprocessingShape">
                    <wps:wsp>
                      <wps:cNvSpPr txBox="1"/>
                      <wps:spPr>
                        <a:xfrm>
                          <a:off x="0" y="0"/>
                          <a:ext cx="2519045" cy="635"/>
                        </a:xfrm>
                        <a:prstGeom prst="rect">
                          <a:avLst/>
                        </a:prstGeom>
                        <a:solidFill>
                          <a:prstClr val="white"/>
                        </a:solidFill>
                        <a:ln>
                          <a:noFill/>
                        </a:ln>
                      </wps:spPr>
                      <wps:txbx>
                        <w:txbxContent>
                          <w:p w14:paraId="202955CF" w14:textId="3ADE42E7" w:rsidR="00C155EC" w:rsidRPr="009F2594" w:rsidRDefault="00C155EC" w:rsidP="00C155EC">
                            <w:pPr>
                              <w:pStyle w:val="Caption"/>
                              <w:rPr>
                                <w:noProof/>
                                <w:color w:val="3C3C3C" w:themeColor="text1"/>
                                <w:sz w:val="20"/>
                                <w:szCs w:val="20"/>
                              </w:rPr>
                            </w:pPr>
                            <w:r>
                              <w:t xml:space="preserve">Figuur </w:t>
                            </w:r>
                            <w:r>
                              <w:fldChar w:fldCharType="begin"/>
                            </w:r>
                            <w:r>
                              <w:instrText xml:space="preserve"> SEQ Figuur \* ARABIC </w:instrText>
                            </w:r>
                            <w:r>
                              <w:fldChar w:fldCharType="separate"/>
                            </w:r>
                            <w:r w:rsidR="008E54C0">
                              <w:rPr>
                                <w:noProof/>
                              </w:rPr>
                              <w:t>12</w:t>
                            </w:r>
                            <w:r>
                              <w:rPr>
                                <w:noProof/>
                              </w:rPr>
                              <w:fldChar w:fldCharType="end"/>
                            </w:r>
                            <w:r>
                              <w:t xml:space="preserve">: </w:t>
                            </w:r>
                            <w:proofErr w:type="spellStart"/>
                            <w:r>
                              <w:t>Georeferentie</w:t>
                            </w:r>
                            <w:proofErr w:type="spellEnd"/>
                            <w:r>
                              <w:t xml:space="preserve"> functie in </w:t>
                            </w:r>
                            <w:proofErr w:type="spellStart"/>
                            <w:r>
                              <w:t>infraworks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85B366" id="_x0000_s1029" type="#_x0000_t202" style="position:absolute;margin-left:147.15pt;margin-top:192.45pt;width:198.35pt;height:.05pt;z-index:2516582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wAfGw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2eRu/HHGmaTY7c0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" stroked="f">
                <v:textbox style="mso-fit-shape-to-text:t" inset="0,0,0,0">
                  <w:txbxContent>
                    <w:p w14:paraId="202955CF" w14:textId="3ADE42E7" w:rsidR="00C155EC" w:rsidRPr="009F2594" w:rsidRDefault="00C155EC" w:rsidP="00C155EC">
                      <w:pPr>
                        <w:pStyle w:val="Caption"/>
                        <w:rPr>
                          <w:noProof/>
                          <w:color w:val="3C3C3C" w:themeColor="text1"/>
                          <w:sz w:val="20"/>
                          <w:szCs w:val="20"/>
                        </w:rPr>
                      </w:pPr>
                      <w:r>
                        <w:t xml:space="preserve">Figuur </w:t>
                      </w:r>
                      <w:r>
                        <w:fldChar w:fldCharType="begin"/>
                      </w:r>
                      <w:r>
                        <w:instrText xml:space="preserve"> SEQ Figuur \* ARABIC </w:instrText>
                      </w:r>
                      <w:r>
                        <w:fldChar w:fldCharType="separate"/>
                      </w:r>
                      <w:r w:rsidR="008E54C0">
                        <w:rPr>
                          <w:noProof/>
                        </w:rPr>
                        <w:t>12</w:t>
                      </w:r>
                      <w:r>
                        <w:rPr>
                          <w:noProof/>
                        </w:rPr>
                        <w:fldChar w:fldCharType="end"/>
                      </w:r>
                      <w:r>
                        <w:t xml:space="preserve">: </w:t>
                      </w:r>
                      <w:proofErr w:type="spellStart"/>
                      <w:r>
                        <w:t>Georeferentie</w:t>
                      </w:r>
                      <w:proofErr w:type="spellEnd"/>
                      <w:r>
                        <w:t xml:space="preserve"> functie in </w:t>
                      </w:r>
                      <w:proofErr w:type="spellStart"/>
                      <w:r>
                        <w:t>infraworks</w:t>
                      </w:r>
                      <w:proofErr w:type="spellEnd"/>
                    </w:p>
                  </w:txbxContent>
                </v:textbox>
                <w10:wrap type="square" anchorx="margin"/>
              </v:shape>
            </w:pict>
          </mc:Fallback>
        </mc:AlternateContent>
      </w:r>
      <w:r w:rsidR="0091568E">
        <w:t xml:space="preserve">Met het </w:t>
      </w:r>
      <w:proofErr w:type="spellStart"/>
      <w:r w:rsidR="0091568E">
        <w:t>GeoBIM</w:t>
      </w:r>
      <w:proofErr w:type="spellEnd"/>
      <w:r w:rsidR="0091568E">
        <w:t>-project willen we</w:t>
      </w:r>
      <w:r w:rsidR="30135FB2">
        <w:t xml:space="preserve"> echter</w:t>
      </w:r>
      <w:r w:rsidR="0091568E">
        <w:t xml:space="preserve"> de uitwisseling van data tussen </w:t>
      </w:r>
      <w:r w:rsidR="008649E3">
        <w:t>‘</w:t>
      </w:r>
      <w:r w:rsidR="0091568E">
        <w:t>softwarepakket A</w:t>
      </w:r>
      <w:r w:rsidR="008649E3">
        <w:t>’</w:t>
      </w:r>
      <w:r w:rsidR="0091568E">
        <w:t xml:space="preserve"> en </w:t>
      </w:r>
      <w:r w:rsidR="008649E3">
        <w:t xml:space="preserve">‘softwarepakket </w:t>
      </w:r>
      <w:r w:rsidR="0091568E">
        <w:t>B</w:t>
      </w:r>
      <w:r w:rsidR="008649E3">
        <w:t>’</w:t>
      </w:r>
      <w:r w:rsidR="0091568E">
        <w:t xml:space="preserve"> </w:t>
      </w:r>
      <w:r w:rsidR="00952D5D">
        <w:t xml:space="preserve">op een universele manier </w:t>
      </w:r>
      <w:r w:rsidR="00A24C6F">
        <w:t>be</w:t>
      </w:r>
      <w:r w:rsidR="00952D5D">
        <w:t xml:space="preserve">schrijven. </w:t>
      </w:r>
      <w:r w:rsidR="00796264">
        <w:t xml:space="preserve">Op deze manier </w:t>
      </w:r>
      <w:r w:rsidR="00F31B6B">
        <w:t xml:space="preserve">wordt deze informatie </w:t>
      </w:r>
      <w:proofErr w:type="spellStart"/>
      <w:r w:rsidR="00F31B6B">
        <w:t>interoperabel</w:t>
      </w:r>
      <w:proofErr w:type="spellEnd"/>
      <w:r w:rsidR="00F31B6B">
        <w:t>,</w:t>
      </w:r>
      <w:r w:rsidR="00796264">
        <w:t xml:space="preserve"> ongeacht de software bij ‘partij Y’ en ‘partij X’</w:t>
      </w:r>
      <w:r w:rsidR="00A24C6F">
        <w:t xml:space="preserve"> of ongeacht het specifieke project</w:t>
      </w:r>
      <w:r w:rsidR="00F31B6B">
        <w:t>.</w:t>
      </w:r>
      <w:r w:rsidR="008649E3">
        <w:t xml:space="preserve"> </w:t>
      </w:r>
      <w:r w:rsidR="00A24C6F">
        <w:t xml:space="preserve">Daarmee worden </w:t>
      </w:r>
      <w:proofErr w:type="spellStart"/>
      <w:r w:rsidR="00A24C6F">
        <w:t>GeoBIM</w:t>
      </w:r>
      <w:proofErr w:type="spellEnd"/>
      <w:r w:rsidR="00A24C6F">
        <w:t xml:space="preserve"> oplossingen ook toegankelijk voor kleine commerciële stakeholders. Bovendien heeft e</w:t>
      </w:r>
      <w:r w:rsidR="00F31B6B">
        <w:t>en</w:t>
      </w:r>
      <w:r w:rsidR="00491F80">
        <w:t xml:space="preserve"> beleidsmedewerker of de gemeenteraad die een plan voor gebiedsontwikkeling beoordeelt vaak niet de beschikking over BIM-software</w:t>
      </w:r>
      <w:r w:rsidR="0CB6AC15">
        <w:t xml:space="preserve"> of over de benodigde </w:t>
      </w:r>
      <w:proofErr w:type="spellStart"/>
      <w:r w:rsidR="0CB6AC15">
        <w:t>GeoBIM</w:t>
      </w:r>
      <w:proofErr w:type="spellEnd"/>
      <w:r w:rsidR="0CB6AC15">
        <w:t xml:space="preserve"> expertise</w:t>
      </w:r>
      <w:r w:rsidR="00491F80">
        <w:t>. Afspraken over conversie</w:t>
      </w:r>
      <w:r w:rsidR="3A8BF54A">
        <w:t xml:space="preserve"> en uitwisseling</w:t>
      </w:r>
      <w:r w:rsidR="00A24C6F">
        <w:t xml:space="preserve"> via open standaarden</w:t>
      </w:r>
      <w:r w:rsidR="00491F80">
        <w:t xml:space="preserve"> kunne</w:t>
      </w:r>
      <w:r w:rsidR="000A45CD">
        <w:t>n ervoor zorgen dat de</w:t>
      </w:r>
      <w:r w:rsidR="00A24C6F">
        <w:t xml:space="preserve"> geleverde</w:t>
      </w:r>
      <w:r w:rsidR="000A45CD">
        <w:t xml:space="preserve"> BIM-informatie wel in een GEO-omgeving waar deze stakeholders over beschikken getoond kunnen worden. </w:t>
      </w:r>
    </w:p>
    <w:p w14:paraId="4BD8446E" w14:textId="5BB6E6AC" w:rsidR="00C76A70" w:rsidRDefault="00D33B59">
      <w:pPr>
        <w:spacing w:after="160"/>
      </w:pPr>
      <w:r>
        <w:t xml:space="preserve">Er </w:t>
      </w:r>
      <w:r w:rsidR="0E536987">
        <w:t>bestaan</w:t>
      </w:r>
      <w:r w:rsidR="00207D5F">
        <w:t xml:space="preserve"> geen BIM- of GEO-toepassingsprofielen, indieningsvereisten of </w:t>
      </w:r>
      <w:r>
        <w:t>uitwisselforma</w:t>
      </w:r>
      <w:r w:rsidR="00207D5F">
        <w:t xml:space="preserve">ten voor gebiedsontwikkeling. </w:t>
      </w:r>
      <w:r w:rsidR="00104AC9">
        <w:t xml:space="preserve">Deze zouden de uitwisseling van </w:t>
      </w:r>
      <w:proofErr w:type="spellStart"/>
      <w:r w:rsidR="00104AC9">
        <w:t>Geo</w:t>
      </w:r>
      <w:proofErr w:type="spellEnd"/>
      <w:r w:rsidR="00104AC9">
        <w:t xml:space="preserve"> en BIM binnen gebiedsontwikkeling aanzienlijk vergemakkelijken.  </w:t>
      </w:r>
      <w:r w:rsidR="00207D5F">
        <w:t>Of het nu gaat om een indiening</w:t>
      </w:r>
      <w:r w:rsidR="00B170F6">
        <w:t xml:space="preserve"> van een </w:t>
      </w:r>
      <w:r w:rsidR="007545FE">
        <w:t xml:space="preserve">schets, </w:t>
      </w:r>
      <w:proofErr w:type="spellStart"/>
      <w:r w:rsidR="007545FE">
        <w:t>StructuurOntwerp</w:t>
      </w:r>
      <w:proofErr w:type="spellEnd"/>
      <w:r w:rsidR="007545FE">
        <w:t xml:space="preserve"> (SO), Voorontwerp (VO), Definitief Ontwerp (DO), Technische Ontwerp (TO)</w:t>
      </w:r>
      <w:r w:rsidR="007764C3">
        <w:rPr>
          <w:rStyle w:val="FootnoteReference"/>
        </w:rPr>
        <w:footnoteReference w:id="7"/>
      </w:r>
      <w:r w:rsidR="007764C3">
        <w:t xml:space="preserve"> </w:t>
      </w:r>
      <w:r w:rsidR="00207D5F">
        <w:t xml:space="preserve">voor een </w:t>
      </w:r>
      <w:proofErr w:type="spellStart"/>
      <w:r w:rsidR="00207D5F">
        <w:t>principe-akkoord</w:t>
      </w:r>
      <w:proofErr w:type="spellEnd"/>
      <w:r w:rsidR="00F442A8">
        <w:t>/</w:t>
      </w:r>
      <w:proofErr w:type="spellStart"/>
      <w:r w:rsidR="00F442A8">
        <w:t>intentie-overeenkomst</w:t>
      </w:r>
      <w:proofErr w:type="spellEnd"/>
      <w:r w:rsidR="00F442A8">
        <w:t xml:space="preserve"> of </w:t>
      </w:r>
      <w:r w:rsidR="00CD5669">
        <w:t xml:space="preserve">ontwikkelovereenkomst, koopovereenkomst of leveringsakte </w:t>
      </w:r>
      <w:r w:rsidR="00C76A70">
        <w:t xml:space="preserve">er zijn geen afspraken over data-overdracht. </w:t>
      </w:r>
      <w:r w:rsidR="00104AC9">
        <w:t xml:space="preserve">Daarom zullen we </w:t>
      </w:r>
      <w:r w:rsidR="061C7D77">
        <w:t>hieraan werken in het</w:t>
      </w:r>
      <w:r w:rsidR="00104AC9">
        <w:t xml:space="preserve"> vervolgproject.</w:t>
      </w:r>
    </w:p>
    <w:p w14:paraId="2798DF80" w14:textId="77777777" w:rsidR="00907A91" w:rsidRDefault="00907A91">
      <w:pPr>
        <w:spacing w:after="160"/>
      </w:pPr>
    </w:p>
    <w:p w14:paraId="35040F2E" w14:textId="6EB6AA37" w:rsidR="007B5A1A" w:rsidRDefault="007B5A1A">
      <w:pPr>
        <w:spacing w:after="160"/>
      </w:pPr>
    </w:p>
    <w:p w14:paraId="0CEF8367" w14:textId="77777777" w:rsidR="002D5CD6" w:rsidRDefault="002D5CD6">
      <w:pPr>
        <w:spacing w:after="160"/>
      </w:pPr>
    </w:p>
    <w:p w14:paraId="5C4EFFCF" w14:textId="77777777" w:rsidR="002D5CD6" w:rsidRDefault="002D5CD6">
      <w:pPr>
        <w:spacing w:after="160"/>
      </w:pPr>
    </w:p>
    <w:p w14:paraId="10C215FC" w14:textId="0B43668D" w:rsidR="00D04874" w:rsidRDefault="00D04874">
      <w:pPr>
        <w:spacing w:after="160"/>
      </w:pPr>
      <w:r>
        <w:br w:type="page"/>
      </w:r>
    </w:p>
    <w:p w14:paraId="1ACD435E" w14:textId="45797D8A" w:rsidR="00D04874" w:rsidRDefault="00D04874" w:rsidP="007C4EAD"/>
    <w:p w14:paraId="004B094A" w14:textId="720D5DBA" w:rsidR="0017584A" w:rsidRPr="0017584A" w:rsidRDefault="00C479DE" w:rsidP="00DB318E">
      <w:pPr>
        <w:pStyle w:val="Heading2"/>
      </w:pPr>
      <w:bookmarkStart w:id="26" w:name="_Ref185930890"/>
      <w:bookmarkStart w:id="27" w:name="_Toc189770354"/>
      <w:r>
        <w:t xml:space="preserve">Organisaties op het </w:t>
      </w:r>
      <w:proofErr w:type="spellStart"/>
      <w:r>
        <w:t>GeoBIM</w:t>
      </w:r>
      <w:proofErr w:type="spellEnd"/>
      <w:r>
        <w:t xml:space="preserve"> domein</w:t>
      </w:r>
      <w:bookmarkEnd w:id="26"/>
      <w:bookmarkEnd w:id="27"/>
      <w:r>
        <w:t xml:space="preserve"> </w:t>
      </w:r>
    </w:p>
    <w:p w14:paraId="0C4D7878" w14:textId="1DD4CDE8" w:rsidR="0017584A" w:rsidRDefault="001A566D">
      <w:r>
        <w:t xml:space="preserve">Binnen </w:t>
      </w:r>
      <w:r w:rsidR="18A02435">
        <w:t>dit</w:t>
      </w:r>
      <w:r>
        <w:t xml:space="preserve"> deelproject </w:t>
      </w:r>
      <w:r w:rsidR="002F9034">
        <w:t xml:space="preserve">is </w:t>
      </w:r>
      <w:r>
        <w:t xml:space="preserve">er een korte inventarisatie </w:t>
      </w:r>
      <w:r w:rsidR="16C8A5A2">
        <w:t>gedaan</w:t>
      </w:r>
      <w:r>
        <w:t xml:space="preserve"> van organisaties </w:t>
      </w:r>
      <w:r w:rsidR="00202FCB">
        <w:t xml:space="preserve">die zowel lid zijn van het Open </w:t>
      </w:r>
      <w:proofErr w:type="spellStart"/>
      <w:r w:rsidR="00202FCB">
        <w:t>Geospatial</w:t>
      </w:r>
      <w:proofErr w:type="spellEnd"/>
      <w:r w:rsidR="00202FCB">
        <w:t xml:space="preserve"> Consortium (OGC)</w:t>
      </w:r>
      <w:r w:rsidR="004A2735">
        <w:t xml:space="preserve"> als </w:t>
      </w:r>
      <w:r w:rsidR="00202FCB">
        <w:t>van Building Smart International</w:t>
      </w:r>
      <w:r w:rsidR="004A2735">
        <w:t xml:space="preserve"> (</w:t>
      </w:r>
      <w:proofErr w:type="spellStart"/>
      <w:r w:rsidR="004A2735">
        <w:t>bSI</w:t>
      </w:r>
      <w:proofErr w:type="spellEnd"/>
      <w:r w:rsidR="004A2735">
        <w:t>)</w:t>
      </w:r>
      <w:r w:rsidR="00202FCB">
        <w:t xml:space="preserve">. Het idee hierachter is dat </w:t>
      </w:r>
      <w:r w:rsidR="00090FCF">
        <w:t>organisaties die van beide</w:t>
      </w:r>
      <w:r w:rsidR="45E8A3CD">
        <w:t xml:space="preserve"> organisaties</w:t>
      </w:r>
      <w:r w:rsidR="00090FCF">
        <w:t xml:space="preserve"> lid zijn het belang van open </w:t>
      </w:r>
      <w:proofErr w:type="spellStart"/>
      <w:r w:rsidR="00090FCF">
        <w:t>geo</w:t>
      </w:r>
      <w:proofErr w:type="spellEnd"/>
      <w:r w:rsidR="00090FCF">
        <w:t xml:space="preserve"> en open BIM uitwisseling kennen en daarmee de </w:t>
      </w:r>
      <w:proofErr w:type="spellStart"/>
      <w:r w:rsidR="00090FCF">
        <w:t>GeoBIM</w:t>
      </w:r>
      <w:proofErr w:type="spellEnd"/>
      <w:r w:rsidR="00090FCF">
        <w:t xml:space="preserve"> combinatie begrijpen</w:t>
      </w:r>
      <w:r w:rsidR="00104AC9">
        <w:t xml:space="preserve"> en kunnen bijdragen aan oplossingen voor een betere integratie.</w:t>
      </w:r>
    </w:p>
    <w:p w14:paraId="6FACF09C" w14:textId="77777777" w:rsidR="00090FCF" w:rsidRDefault="00090FCF" w:rsidP="006A032A"/>
    <w:p w14:paraId="4632D7BF" w14:textId="1D96EC97" w:rsidR="00D275EA" w:rsidRDefault="00104AC9" w:rsidP="006A032A">
      <w:r>
        <w:t>Er is eerst e</w:t>
      </w:r>
      <w:r w:rsidR="00090FCF">
        <w:t>en analyse gedaan van de leden van OGC</w:t>
      </w:r>
      <w:r w:rsidR="00D275EA">
        <w:t>. Het OGC bestaat uit een</w:t>
      </w:r>
      <w:r w:rsidR="008359AC">
        <w:t xml:space="preserve"> select</w:t>
      </w:r>
      <w:r w:rsidR="00D275EA">
        <w:t xml:space="preserve"> aantal </w:t>
      </w:r>
      <w:proofErr w:type="spellStart"/>
      <w:r w:rsidR="00B00277">
        <w:t>strategic</w:t>
      </w:r>
      <w:proofErr w:type="spellEnd"/>
      <w:r w:rsidR="00B00277">
        <w:t xml:space="preserve">, </w:t>
      </w:r>
      <w:proofErr w:type="spellStart"/>
      <w:r w:rsidR="00B00277">
        <w:t>principal</w:t>
      </w:r>
      <w:proofErr w:type="spellEnd"/>
      <w:r w:rsidR="008359AC">
        <w:t xml:space="preserve"> en</w:t>
      </w:r>
      <w:r w:rsidR="00B00277">
        <w:t xml:space="preserve"> </w:t>
      </w:r>
      <w:proofErr w:type="spellStart"/>
      <w:r w:rsidR="00B00277">
        <w:t>voting</w:t>
      </w:r>
      <w:proofErr w:type="spellEnd"/>
      <w:r w:rsidR="00B00277">
        <w:t xml:space="preserve"> </w:t>
      </w:r>
      <w:r w:rsidR="008359AC">
        <w:t>members</w:t>
      </w:r>
      <w:r w:rsidR="004A2735">
        <w:t>, e</w:t>
      </w:r>
      <w:r w:rsidR="008359AC">
        <w:t xml:space="preserve">n </w:t>
      </w:r>
      <w:r w:rsidR="004A2735">
        <w:t xml:space="preserve">daarnaast uit </w:t>
      </w:r>
      <w:r w:rsidR="008359AC">
        <w:t>een groot aantal community</w:t>
      </w:r>
      <w:r w:rsidR="00B00277">
        <w:t xml:space="preserve"> members. </w:t>
      </w:r>
      <w:r w:rsidR="00300723">
        <w:t xml:space="preserve">In totaal telt OGC </w:t>
      </w:r>
      <w:r w:rsidR="00B3634E">
        <w:t>458</w:t>
      </w:r>
      <w:r w:rsidR="00E52B8E">
        <w:t xml:space="preserve"> leden (situatie november 2024)</w:t>
      </w:r>
      <w:r w:rsidR="004A2735">
        <w:t>.</w:t>
      </w:r>
    </w:p>
    <w:p w14:paraId="6E3A352E" w14:textId="77777777" w:rsidR="00BA6481" w:rsidRDefault="00BA6481" w:rsidP="006A032A"/>
    <w:p w14:paraId="72DA4D6A" w14:textId="77777777" w:rsidR="00BA6481" w:rsidRDefault="00BA6481" w:rsidP="006A032A"/>
    <w:p w14:paraId="3F12F496" w14:textId="77777777" w:rsidR="006F41C4" w:rsidRDefault="000901E6" w:rsidP="006F41C4">
      <w:pPr>
        <w:keepNext/>
      </w:pPr>
      <w:r w:rsidRPr="000901E6">
        <w:rPr>
          <w:noProof/>
        </w:rPr>
        <w:drawing>
          <wp:inline distT="0" distB="0" distL="0" distR="0" wp14:anchorId="45C840EA" wp14:editId="56259564">
            <wp:extent cx="5487035" cy="2376170"/>
            <wp:effectExtent l="0" t="0" r="0" b="5080"/>
            <wp:docPr id="16035774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77462" name="Picture 1" descr="A screenshot of a computer screen&#10;&#10;Description automatically generated"/>
                    <pic:cNvPicPr/>
                  </pic:nvPicPr>
                  <pic:blipFill>
                    <a:blip r:embed="rId57"/>
                    <a:stretch>
                      <a:fillRect/>
                    </a:stretch>
                  </pic:blipFill>
                  <pic:spPr>
                    <a:xfrm>
                      <a:off x="0" y="0"/>
                      <a:ext cx="5487035" cy="2376170"/>
                    </a:xfrm>
                    <a:prstGeom prst="rect">
                      <a:avLst/>
                    </a:prstGeom>
                  </pic:spPr>
                </pic:pic>
              </a:graphicData>
            </a:graphic>
          </wp:inline>
        </w:drawing>
      </w:r>
    </w:p>
    <w:p w14:paraId="170531F4" w14:textId="5B2F1C11" w:rsidR="00C479DE" w:rsidRDefault="006F41C4" w:rsidP="006F41C4">
      <w:pPr>
        <w:pStyle w:val="Caption"/>
      </w:pPr>
      <w:r>
        <w:t xml:space="preserve">Figuur </w:t>
      </w:r>
      <w:r>
        <w:fldChar w:fldCharType="begin"/>
      </w:r>
      <w:r>
        <w:instrText>SEQ Figuur \* ARABIC</w:instrText>
      </w:r>
      <w:r>
        <w:fldChar w:fldCharType="separate"/>
      </w:r>
      <w:r w:rsidR="008E54C0">
        <w:rPr>
          <w:noProof/>
        </w:rPr>
        <w:t>13</w:t>
      </w:r>
      <w:r>
        <w:fldChar w:fldCharType="end"/>
      </w:r>
      <w:r>
        <w:t xml:space="preserve">: Kaart met daarop de leden van het Open </w:t>
      </w:r>
      <w:proofErr w:type="spellStart"/>
      <w:r>
        <w:t>Geospatial</w:t>
      </w:r>
      <w:proofErr w:type="spellEnd"/>
      <w:r>
        <w:t xml:space="preserve"> Consortium</w:t>
      </w:r>
    </w:p>
    <w:p w14:paraId="331E7223" w14:textId="6984AC06" w:rsidR="00090FCF" w:rsidRDefault="00090FCF" w:rsidP="006A032A"/>
    <w:p w14:paraId="677E4E97" w14:textId="427FB8D0" w:rsidR="008F24F3" w:rsidRDefault="008359AC" w:rsidP="006A032A">
      <w:r>
        <w:t xml:space="preserve">Eenzelfde analyse </w:t>
      </w:r>
      <w:r w:rsidR="00EA1FCF">
        <w:t xml:space="preserve">is gedaan van alle Building Smart International leden. </w:t>
      </w:r>
      <w:r>
        <w:t xml:space="preserve">Building smart International heeft </w:t>
      </w:r>
      <w:proofErr w:type="spellStart"/>
      <w:r w:rsidR="004A2735">
        <w:t>s</w:t>
      </w:r>
      <w:r w:rsidR="00D02387">
        <w:t>trategic</w:t>
      </w:r>
      <w:proofErr w:type="spellEnd"/>
      <w:r w:rsidR="00D02387">
        <w:t xml:space="preserve">, </w:t>
      </w:r>
      <w:proofErr w:type="spellStart"/>
      <w:r w:rsidR="00D02387">
        <w:t>principal</w:t>
      </w:r>
      <w:proofErr w:type="spellEnd"/>
      <w:r w:rsidR="00D02387">
        <w:t xml:space="preserve"> en multinational members. </w:t>
      </w:r>
      <w:r w:rsidR="00EA1FCF">
        <w:t>De</w:t>
      </w:r>
      <w:r w:rsidR="00D02387">
        <w:t xml:space="preserve"> andere members </w:t>
      </w:r>
      <w:r w:rsidR="00EA1FCF">
        <w:t>zijn georganiseerd in</w:t>
      </w:r>
      <w:r w:rsidR="00D02387">
        <w:t xml:space="preserve"> de verschillende Building Smart </w:t>
      </w:r>
      <w:proofErr w:type="spellStart"/>
      <w:r w:rsidR="00BA6481">
        <w:t>C</w:t>
      </w:r>
      <w:r w:rsidR="00D02387">
        <w:t>hapter</w:t>
      </w:r>
      <w:r w:rsidR="00BA6481">
        <w:t>s</w:t>
      </w:r>
      <w:proofErr w:type="spellEnd"/>
      <w:r w:rsidR="00BA6481">
        <w:t>.</w:t>
      </w:r>
      <w:r w:rsidR="00E52B8E">
        <w:t xml:space="preserve"> </w:t>
      </w:r>
      <w:proofErr w:type="spellStart"/>
      <w:r w:rsidR="004A2735">
        <w:t>bSI</w:t>
      </w:r>
      <w:proofErr w:type="spellEnd"/>
      <w:r w:rsidR="00E52B8E">
        <w:t xml:space="preserve"> telt </w:t>
      </w:r>
      <w:r w:rsidR="002F5D00">
        <w:t>2034 leden (situatie november 2024)</w:t>
      </w:r>
      <w:r w:rsidR="004A2735">
        <w:t>.</w:t>
      </w:r>
    </w:p>
    <w:p w14:paraId="497368FC" w14:textId="1A853B1F" w:rsidR="00090FCF" w:rsidRDefault="006F41C4" w:rsidP="006A032A">
      <w:r>
        <w:rPr>
          <w:noProof/>
        </w:rPr>
        <mc:AlternateContent>
          <mc:Choice Requires="wps">
            <w:drawing>
              <wp:anchor distT="0" distB="0" distL="114300" distR="114300" simplePos="0" relativeHeight="251658272" behindDoc="1" locked="0" layoutInCell="1" allowOverlap="1" wp14:anchorId="0439E1E4" wp14:editId="7C733856">
                <wp:simplePos x="0" y="0"/>
                <wp:positionH relativeFrom="column">
                  <wp:posOffset>0</wp:posOffset>
                </wp:positionH>
                <wp:positionV relativeFrom="paragraph">
                  <wp:posOffset>2072640</wp:posOffset>
                </wp:positionV>
                <wp:extent cx="3943350" cy="635"/>
                <wp:effectExtent l="0" t="0" r="0" b="0"/>
                <wp:wrapTight wrapText="bothSides">
                  <wp:wrapPolygon edited="0">
                    <wp:start x="0" y="0"/>
                    <wp:lineTo x="0" y="21600"/>
                    <wp:lineTo x="21600" y="21600"/>
                    <wp:lineTo x="21600" y="0"/>
                  </wp:wrapPolygon>
                </wp:wrapTight>
                <wp:docPr id="1245201116" name="Text Box 1"/>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406E0415" w14:textId="66DE66B5" w:rsidR="006F41C4" w:rsidRPr="00F050F3" w:rsidRDefault="006F41C4" w:rsidP="006F41C4">
                            <w:pPr>
                              <w:pStyle w:val="Caption"/>
                              <w:rPr>
                                <w:noProof/>
                                <w:color w:val="3C3C3C" w:themeColor="text1"/>
                                <w:sz w:val="20"/>
                                <w:szCs w:val="20"/>
                              </w:rPr>
                            </w:pPr>
                            <w:r>
                              <w:t xml:space="preserve">Figuur </w:t>
                            </w:r>
                            <w:r>
                              <w:fldChar w:fldCharType="begin"/>
                            </w:r>
                            <w:r>
                              <w:instrText>SEQ Figuur \* ARABIC</w:instrText>
                            </w:r>
                            <w:r>
                              <w:fldChar w:fldCharType="separate"/>
                            </w:r>
                            <w:r w:rsidR="008E54C0">
                              <w:rPr>
                                <w:noProof/>
                              </w:rPr>
                              <w:t>14</w:t>
                            </w:r>
                            <w:r>
                              <w:fldChar w:fldCharType="end"/>
                            </w:r>
                            <w:r>
                              <w:t>: De verschillende Building Smart International Chapters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9E1E4" id="_x0000_s1030" type="#_x0000_t202" style="position:absolute;margin-left:0;margin-top:163.2pt;width:310.5pt;height:.05pt;z-index:-25165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ooZGgIAAD8EAAAOAAAAZHJzL2Uyb0RvYy54bWysU8Fu2zAMvQ/YPwi6L06at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" stroked="f">
                <v:textbox style="mso-fit-shape-to-text:t" inset="0,0,0,0">
                  <w:txbxContent>
                    <w:p w14:paraId="406E0415" w14:textId="66DE66B5" w:rsidR="006F41C4" w:rsidRPr="00F050F3" w:rsidRDefault="006F41C4" w:rsidP="006F41C4">
                      <w:pPr>
                        <w:pStyle w:val="Caption"/>
                        <w:rPr>
                          <w:noProof/>
                          <w:color w:val="3C3C3C" w:themeColor="text1"/>
                          <w:sz w:val="20"/>
                          <w:szCs w:val="20"/>
                        </w:rPr>
                      </w:pPr>
                      <w:r>
                        <w:t xml:space="preserve">Figuur </w:t>
                      </w:r>
                      <w:r>
                        <w:fldChar w:fldCharType="begin"/>
                      </w:r>
                      <w:r>
                        <w:instrText>SEQ Figuur \* ARABIC</w:instrText>
                      </w:r>
                      <w:r>
                        <w:fldChar w:fldCharType="separate"/>
                      </w:r>
                      <w:r w:rsidR="008E54C0">
                        <w:rPr>
                          <w:noProof/>
                        </w:rPr>
                        <w:t>14</w:t>
                      </w:r>
                      <w:r>
                        <w:fldChar w:fldCharType="end"/>
                      </w:r>
                      <w:r>
                        <w:t>: De verschillende Building Smart International Chapters</w:t>
                      </w:r>
                    </w:p>
                  </w:txbxContent>
                </v:textbox>
                <w10:wrap type="tight"/>
              </v:shape>
            </w:pict>
          </mc:Fallback>
        </mc:AlternateContent>
      </w:r>
      <w:r w:rsidR="00EA1FCF" w:rsidRPr="00EA1FCF">
        <w:rPr>
          <w:noProof/>
        </w:rPr>
        <w:drawing>
          <wp:anchor distT="0" distB="0" distL="114300" distR="114300" simplePos="0" relativeHeight="251658246" behindDoc="1" locked="0" layoutInCell="1" allowOverlap="1" wp14:anchorId="7591CBFC" wp14:editId="5050EC01">
            <wp:simplePos x="0" y="0"/>
            <wp:positionH relativeFrom="margin">
              <wp:align>left</wp:align>
            </wp:positionH>
            <wp:positionV relativeFrom="paragraph">
              <wp:posOffset>67945</wp:posOffset>
            </wp:positionV>
            <wp:extent cx="3943350" cy="1947545"/>
            <wp:effectExtent l="0" t="0" r="0" b="0"/>
            <wp:wrapTight wrapText="bothSides">
              <wp:wrapPolygon edited="0">
                <wp:start x="0" y="0"/>
                <wp:lineTo x="0" y="21339"/>
                <wp:lineTo x="21496" y="21339"/>
                <wp:lineTo x="21496" y="0"/>
                <wp:lineTo x="0" y="0"/>
              </wp:wrapPolygon>
            </wp:wrapTight>
            <wp:docPr id="1325018574" name="Picture 1" descr="A group of flags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8574" name="Picture 1" descr="A group of flags with different colors&#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43350" cy="1947545"/>
                    </a:xfrm>
                    <a:prstGeom prst="rect">
                      <a:avLst/>
                    </a:prstGeom>
                  </pic:spPr>
                </pic:pic>
              </a:graphicData>
            </a:graphic>
          </wp:anchor>
        </w:drawing>
      </w:r>
    </w:p>
    <w:p w14:paraId="7765164E" w14:textId="77777777" w:rsidR="00090FCF" w:rsidRDefault="00090FCF" w:rsidP="006A032A"/>
    <w:p w14:paraId="67263242" w14:textId="77777777" w:rsidR="00090FCF" w:rsidRDefault="00090FCF" w:rsidP="006A032A"/>
    <w:p w14:paraId="515583BC" w14:textId="77777777" w:rsidR="00090FCF" w:rsidRDefault="00090FCF" w:rsidP="006A032A"/>
    <w:p w14:paraId="41E407ED" w14:textId="77777777" w:rsidR="008F24F3" w:rsidRDefault="008F24F3" w:rsidP="006A032A"/>
    <w:p w14:paraId="78AB0683" w14:textId="77777777" w:rsidR="008F24F3" w:rsidRDefault="008F24F3" w:rsidP="006A032A"/>
    <w:p w14:paraId="46265895" w14:textId="77777777" w:rsidR="008F24F3" w:rsidRDefault="008F24F3" w:rsidP="006A032A"/>
    <w:p w14:paraId="3D6F2D99" w14:textId="77777777" w:rsidR="008F24F3" w:rsidRDefault="008F24F3" w:rsidP="006A032A"/>
    <w:p w14:paraId="2ABC3A50" w14:textId="77777777" w:rsidR="008F24F3" w:rsidRDefault="008F24F3" w:rsidP="006A032A"/>
    <w:p w14:paraId="6AC617EB" w14:textId="77777777" w:rsidR="008F24F3" w:rsidRDefault="008F24F3" w:rsidP="006A032A"/>
    <w:p w14:paraId="606DED7E" w14:textId="77777777" w:rsidR="008F24F3" w:rsidRDefault="008F24F3" w:rsidP="006A032A"/>
    <w:p w14:paraId="61194A24" w14:textId="77777777" w:rsidR="008F24F3" w:rsidRDefault="008F24F3" w:rsidP="006A032A"/>
    <w:p w14:paraId="447069D2" w14:textId="77777777" w:rsidR="008F24F3" w:rsidRDefault="008F24F3" w:rsidP="006A032A"/>
    <w:p w14:paraId="1D0296FA" w14:textId="77777777" w:rsidR="008F24F3" w:rsidRDefault="008F24F3" w:rsidP="006A032A"/>
    <w:p w14:paraId="09617121" w14:textId="77777777" w:rsidR="008F24F3" w:rsidRDefault="008F24F3" w:rsidP="006A032A"/>
    <w:p w14:paraId="338A5A48" w14:textId="77777777" w:rsidR="00BC3311" w:rsidRDefault="00BC3311" w:rsidP="006A032A"/>
    <w:p w14:paraId="37EB3F5A" w14:textId="77777777" w:rsidR="00BC3311" w:rsidRDefault="00BC3311" w:rsidP="006A032A"/>
    <w:p w14:paraId="710D4131" w14:textId="77777777" w:rsidR="00BC3311" w:rsidRDefault="00BC3311" w:rsidP="006A032A"/>
    <w:p w14:paraId="41EDF075" w14:textId="211FDC2D" w:rsidR="00BC3311" w:rsidRDefault="00BC3311" w:rsidP="006A032A">
      <w:r>
        <w:t xml:space="preserve">Van de members op het </w:t>
      </w:r>
      <w:proofErr w:type="spellStart"/>
      <w:r>
        <w:t>strategic</w:t>
      </w:r>
      <w:proofErr w:type="spellEnd"/>
      <w:r>
        <w:t xml:space="preserve"> en </w:t>
      </w:r>
      <w:proofErr w:type="spellStart"/>
      <w:r>
        <w:t>principal</w:t>
      </w:r>
      <w:proofErr w:type="spellEnd"/>
      <w:r>
        <w:t xml:space="preserve"> niveau zijn de onderstaande stakeholders zowel </w:t>
      </w:r>
      <w:r w:rsidR="00670077">
        <w:t xml:space="preserve">lid van OGC als van </w:t>
      </w:r>
      <w:proofErr w:type="spellStart"/>
      <w:r w:rsidR="004A2735">
        <w:t>bSI</w:t>
      </w:r>
      <w:proofErr w:type="spellEnd"/>
      <w:r w:rsidR="0058334C">
        <w:t>. Dit zijn 7 partijen</w:t>
      </w:r>
      <w:r w:rsidR="0066217F">
        <w:t>.</w:t>
      </w:r>
    </w:p>
    <w:p w14:paraId="5B029F3A" w14:textId="77777777" w:rsidR="00670077" w:rsidRDefault="00670077" w:rsidP="006A032A"/>
    <w:p w14:paraId="5226302A" w14:textId="77777777" w:rsidR="006F41C4" w:rsidRDefault="00670077" w:rsidP="006F41C4">
      <w:pPr>
        <w:keepNext/>
      </w:pPr>
      <w:r w:rsidRPr="00670077">
        <w:rPr>
          <w:noProof/>
        </w:rPr>
        <w:drawing>
          <wp:inline distT="0" distB="0" distL="0" distR="0" wp14:anchorId="74C73153" wp14:editId="1A8D496B">
            <wp:extent cx="5487035" cy="2600960"/>
            <wp:effectExtent l="0" t="0" r="0" b="8890"/>
            <wp:docPr id="118423568" name="Picture 1" descr="A group of logo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3568" name="Picture 1" descr="A group of logos on a white background&#10;&#10;Description automatically generated"/>
                    <pic:cNvPicPr/>
                  </pic:nvPicPr>
                  <pic:blipFill>
                    <a:blip r:embed="rId59"/>
                    <a:stretch>
                      <a:fillRect/>
                    </a:stretch>
                  </pic:blipFill>
                  <pic:spPr>
                    <a:xfrm>
                      <a:off x="0" y="0"/>
                      <a:ext cx="5487035" cy="2600960"/>
                    </a:xfrm>
                    <a:prstGeom prst="rect">
                      <a:avLst/>
                    </a:prstGeom>
                  </pic:spPr>
                </pic:pic>
              </a:graphicData>
            </a:graphic>
          </wp:inline>
        </w:drawing>
      </w:r>
    </w:p>
    <w:p w14:paraId="2D0451E2" w14:textId="103335C2" w:rsidR="00670077" w:rsidRDefault="006F41C4" w:rsidP="006F41C4">
      <w:pPr>
        <w:pStyle w:val="Caption"/>
      </w:pPr>
      <w:r>
        <w:t xml:space="preserve">Figuur </w:t>
      </w:r>
      <w:r>
        <w:fldChar w:fldCharType="begin"/>
      </w:r>
      <w:r>
        <w:instrText>SEQ Figuur \* ARABIC</w:instrText>
      </w:r>
      <w:r>
        <w:fldChar w:fldCharType="separate"/>
      </w:r>
      <w:r w:rsidR="008E54C0">
        <w:rPr>
          <w:noProof/>
        </w:rPr>
        <w:t>15</w:t>
      </w:r>
      <w:r>
        <w:fldChar w:fldCharType="end"/>
      </w:r>
      <w:r>
        <w:t xml:space="preserve">: Strategic en </w:t>
      </w:r>
      <w:proofErr w:type="spellStart"/>
      <w:r>
        <w:t>Principal</w:t>
      </w:r>
      <w:proofErr w:type="spellEnd"/>
      <w:r>
        <w:t xml:space="preserve"> Members van zowel het OGC als </w:t>
      </w:r>
      <w:proofErr w:type="spellStart"/>
      <w:r>
        <w:t>BsI</w:t>
      </w:r>
      <w:proofErr w:type="spellEnd"/>
    </w:p>
    <w:p w14:paraId="4A845BB7" w14:textId="77777777" w:rsidR="00090FCF" w:rsidRDefault="00090FCF" w:rsidP="006A032A"/>
    <w:p w14:paraId="730B7105" w14:textId="28C52590" w:rsidR="00BA6481" w:rsidRDefault="00D62E42" w:rsidP="006A032A">
      <w:r>
        <w:t xml:space="preserve">Deze softwarepartijen </w:t>
      </w:r>
      <w:r w:rsidR="00065EA8">
        <w:t xml:space="preserve">zijn leidende aanbieders </w:t>
      </w:r>
      <w:r w:rsidR="005F7018">
        <w:t xml:space="preserve">van BIM- en </w:t>
      </w:r>
      <w:proofErr w:type="spellStart"/>
      <w:r w:rsidR="005F7018">
        <w:t>Geo</w:t>
      </w:r>
      <w:proofErr w:type="spellEnd"/>
      <w:r w:rsidR="005F7018">
        <w:t>-software</w:t>
      </w:r>
    </w:p>
    <w:p w14:paraId="67106502" w14:textId="77777777" w:rsidR="00D62E42" w:rsidRDefault="00D62E42" w:rsidP="006A032A"/>
    <w:p w14:paraId="11E2BCA1" w14:textId="079D9DAA" w:rsidR="00670077" w:rsidRDefault="005258AE" w:rsidP="006A032A">
      <w:r>
        <w:t xml:space="preserve">Op member niveau zijn de onderstaande stakeholders zowel lid van OGC als van een </w:t>
      </w:r>
      <w:proofErr w:type="spellStart"/>
      <w:r w:rsidR="004A2735">
        <w:t>bSI</w:t>
      </w:r>
      <w:proofErr w:type="spellEnd"/>
      <w:r>
        <w:t xml:space="preserve"> </w:t>
      </w:r>
      <w:proofErr w:type="spellStart"/>
      <w:r>
        <w:t>chapter</w:t>
      </w:r>
      <w:proofErr w:type="spellEnd"/>
      <w:r w:rsidR="0058334C">
        <w:t xml:space="preserve">. Dit zijn 16 partijen. </w:t>
      </w:r>
    </w:p>
    <w:p w14:paraId="49B57798" w14:textId="77777777" w:rsidR="005258AE" w:rsidRDefault="005258AE" w:rsidP="006A032A"/>
    <w:p w14:paraId="5798AA86" w14:textId="77777777" w:rsidR="006F41C4" w:rsidRDefault="005258AE" w:rsidP="006F41C4">
      <w:pPr>
        <w:keepNext/>
      </w:pPr>
      <w:r w:rsidRPr="005258AE">
        <w:rPr>
          <w:noProof/>
        </w:rPr>
        <w:drawing>
          <wp:inline distT="0" distB="0" distL="0" distR="0" wp14:anchorId="05548DC0" wp14:editId="23AA5C3C">
            <wp:extent cx="5487035" cy="2287905"/>
            <wp:effectExtent l="0" t="0" r="0" b="0"/>
            <wp:docPr id="1554220317" name="Picture 1" descr="A group of logo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0317" name="Picture 1" descr="A group of logos on a white background&#10;&#10;Description automatically generated"/>
                    <pic:cNvPicPr/>
                  </pic:nvPicPr>
                  <pic:blipFill>
                    <a:blip r:embed="rId60"/>
                    <a:stretch>
                      <a:fillRect/>
                    </a:stretch>
                  </pic:blipFill>
                  <pic:spPr>
                    <a:xfrm>
                      <a:off x="0" y="0"/>
                      <a:ext cx="5487035" cy="2287905"/>
                    </a:xfrm>
                    <a:prstGeom prst="rect">
                      <a:avLst/>
                    </a:prstGeom>
                  </pic:spPr>
                </pic:pic>
              </a:graphicData>
            </a:graphic>
          </wp:inline>
        </w:drawing>
      </w:r>
    </w:p>
    <w:p w14:paraId="639D8D36" w14:textId="53903B1A" w:rsidR="005258AE" w:rsidRDefault="006F41C4" w:rsidP="006F41C4">
      <w:pPr>
        <w:pStyle w:val="Caption"/>
      </w:pPr>
      <w:r>
        <w:t xml:space="preserve">Figuur </w:t>
      </w:r>
      <w:r>
        <w:fldChar w:fldCharType="begin"/>
      </w:r>
      <w:r>
        <w:instrText>SEQ Figuur \* ARABIC</w:instrText>
      </w:r>
      <w:r>
        <w:fldChar w:fldCharType="separate"/>
      </w:r>
      <w:r w:rsidR="008E54C0">
        <w:rPr>
          <w:noProof/>
        </w:rPr>
        <w:t>16</w:t>
      </w:r>
      <w:r>
        <w:fldChar w:fldCharType="end"/>
      </w:r>
      <w:r>
        <w:t xml:space="preserve">: Leden op member niveau die zowel van OGC als </w:t>
      </w:r>
      <w:proofErr w:type="spellStart"/>
      <w:r w:rsidR="004A2735">
        <w:t>bSI</w:t>
      </w:r>
      <w:proofErr w:type="spellEnd"/>
      <w:r>
        <w:t xml:space="preserve"> lid zijn</w:t>
      </w:r>
    </w:p>
    <w:p w14:paraId="78E2229F" w14:textId="77777777" w:rsidR="004A2735" w:rsidRPr="004A2735" w:rsidRDefault="004A2735" w:rsidP="004B257B"/>
    <w:p w14:paraId="4F2A334F" w14:textId="2C0CE21B" w:rsidR="001A242F" w:rsidRDefault="005F7018" w:rsidP="006A032A">
      <w:r>
        <w:t xml:space="preserve">Het is opvallend dat hier veel </w:t>
      </w:r>
      <w:r w:rsidR="00432CB6">
        <w:t xml:space="preserve">kennisinstellingen tussen zitten. </w:t>
      </w:r>
      <w:r w:rsidR="00A57275">
        <w:t xml:space="preserve">Dit zijn </w:t>
      </w:r>
      <w:r w:rsidR="004A2735">
        <w:t xml:space="preserve">een aantal </w:t>
      </w:r>
      <w:r w:rsidR="00A57275">
        <w:t>universiteiten, Fraunhofer en h</w:t>
      </w:r>
      <w:r w:rsidR="00C45B33">
        <w:t xml:space="preserve">et </w:t>
      </w:r>
      <w:proofErr w:type="spellStart"/>
      <w:r w:rsidR="00C45B33">
        <w:t>Austrian</w:t>
      </w:r>
      <w:proofErr w:type="spellEnd"/>
      <w:r w:rsidR="00C45B33">
        <w:t xml:space="preserve"> </w:t>
      </w:r>
      <w:proofErr w:type="spellStart"/>
      <w:r w:rsidR="00C45B33">
        <w:t>instute</w:t>
      </w:r>
      <w:proofErr w:type="spellEnd"/>
      <w:r w:rsidR="00C45B33">
        <w:t xml:space="preserve"> of </w:t>
      </w:r>
      <w:proofErr w:type="spellStart"/>
      <w:r w:rsidR="00C45B33">
        <w:t>technology</w:t>
      </w:r>
      <w:proofErr w:type="spellEnd"/>
      <w:r w:rsidR="00A57275">
        <w:t>.</w:t>
      </w:r>
      <w:r w:rsidR="00C45B33">
        <w:t xml:space="preserve"> </w:t>
      </w:r>
      <w:r w:rsidR="00973707">
        <w:t>S</w:t>
      </w:r>
      <w:r w:rsidR="00432CB6">
        <w:t>oftware-</w:t>
      </w:r>
      <w:r w:rsidR="002420CA">
        <w:t>organisatie safe software (FME) valt hierin</w:t>
      </w:r>
      <w:r w:rsidR="004A2735">
        <w:t xml:space="preserve"> ook</w:t>
      </w:r>
      <w:r w:rsidR="00535206">
        <w:t xml:space="preserve"> op. </w:t>
      </w:r>
      <w:proofErr w:type="spellStart"/>
      <w:r w:rsidR="00E84095">
        <w:t>Conterra</w:t>
      </w:r>
      <w:proofErr w:type="spellEnd"/>
      <w:r w:rsidR="00E84095">
        <w:t xml:space="preserve"> is een technologiebedrijf voor ruimtelijke analyses. </w:t>
      </w:r>
      <w:proofErr w:type="spellStart"/>
      <w:r w:rsidR="00052A3C">
        <w:t>Trafikverket</w:t>
      </w:r>
      <w:proofErr w:type="spellEnd"/>
      <w:r w:rsidR="00052A3C">
        <w:t xml:space="preserve">, </w:t>
      </w:r>
      <w:proofErr w:type="spellStart"/>
      <w:r w:rsidR="00052A3C">
        <w:t>woolpert</w:t>
      </w:r>
      <w:proofErr w:type="spellEnd"/>
      <w:r w:rsidR="00994D18">
        <w:t xml:space="preserve">, Takenaka zijn </w:t>
      </w:r>
      <w:r w:rsidR="00E724A9">
        <w:t xml:space="preserve">zelfde </w:t>
      </w:r>
      <w:r w:rsidR="00994D18">
        <w:t>soort stakeholders</w:t>
      </w:r>
      <w:r w:rsidR="00E724A9">
        <w:t>, AEC-bedrijven</w:t>
      </w:r>
      <w:r w:rsidR="00994D18">
        <w:t xml:space="preserve">. </w:t>
      </w:r>
      <w:r w:rsidR="00E724A9">
        <w:t xml:space="preserve">De gemeente Rotterdam heeft een ingenieursafdeling (AEC) en een </w:t>
      </w:r>
      <w:r w:rsidR="00360F1B">
        <w:t xml:space="preserve">beheer- en registratie-afdeling. </w:t>
      </w:r>
      <w:r w:rsidR="00994D18">
        <w:t xml:space="preserve">CAE is een </w:t>
      </w:r>
      <w:r w:rsidR="00085057">
        <w:t xml:space="preserve">bedrijf voor simulatie en training in de luchtvaartindustrie. </w:t>
      </w:r>
    </w:p>
    <w:p w14:paraId="78E027DD" w14:textId="77777777" w:rsidR="001A242F" w:rsidRDefault="001A242F" w:rsidP="006A032A"/>
    <w:p w14:paraId="502F7CD1" w14:textId="77777777" w:rsidR="001A242F" w:rsidRDefault="001A242F" w:rsidP="006A032A"/>
    <w:p w14:paraId="0FDF5237" w14:textId="77777777" w:rsidR="001A242F" w:rsidRDefault="001A242F" w:rsidP="006A032A"/>
    <w:p w14:paraId="0AB67B74" w14:textId="77777777" w:rsidR="00BA6481" w:rsidRDefault="00BA6481" w:rsidP="006A032A"/>
    <w:p w14:paraId="22777BDE" w14:textId="667CF9FD" w:rsidR="00C479DE" w:rsidRPr="0017584A" w:rsidRDefault="00C479DE" w:rsidP="00DB318E">
      <w:pPr>
        <w:pStyle w:val="Heading2"/>
      </w:pPr>
      <w:bookmarkStart w:id="28" w:name="_Ref185930911"/>
      <w:bookmarkStart w:id="29" w:name="_Toc189770355"/>
      <w:proofErr w:type="spellStart"/>
      <w:r>
        <w:t>Awards</w:t>
      </w:r>
      <w:proofErr w:type="spellEnd"/>
      <w:r>
        <w:t xml:space="preserve"> op het </w:t>
      </w:r>
      <w:proofErr w:type="spellStart"/>
      <w:r>
        <w:t>GeoBIM</w:t>
      </w:r>
      <w:proofErr w:type="spellEnd"/>
      <w:r>
        <w:t xml:space="preserve"> domein</w:t>
      </w:r>
      <w:bookmarkEnd w:id="28"/>
      <w:bookmarkEnd w:id="29"/>
    </w:p>
    <w:p w14:paraId="2D70B40B" w14:textId="0369A0C2" w:rsidR="005F2BE9" w:rsidRDefault="00692E91">
      <w:pPr>
        <w:spacing w:after="160"/>
      </w:pPr>
      <w:r>
        <w:t xml:space="preserve">Ten slotte is er </w:t>
      </w:r>
      <w:r w:rsidR="004A2735">
        <w:t xml:space="preserve">voor de software analyse </w:t>
      </w:r>
      <w:r w:rsidR="00E701CA">
        <w:t xml:space="preserve">onderzoek gedaan naar de </w:t>
      </w:r>
      <w:proofErr w:type="spellStart"/>
      <w:r w:rsidR="00E701CA">
        <w:t>awards</w:t>
      </w:r>
      <w:proofErr w:type="spellEnd"/>
      <w:r w:rsidR="00E701CA">
        <w:t xml:space="preserve"> die worden uitgereikt door </w:t>
      </w:r>
      <w:proofErr w:type="spellStart"/>
      <w:r w:rsidR="00E701CA">
        <w:t>DigiGO</w:t>
      </w:r>
      <w:proofErr w:type="spellEnd"/>
      <w:r w:rsidR="00EE3B72">
        <w:t xml:space="preserve">, </w:t>
      </w:r>
      <w:proofErr w:type="spellStart"/>
      <w:r w:rsidR="004A2735">
        <w:t>bSI</w:t>
      </w:r>
      <w:proofErr w:type="spellEnd"/>
      <w:r w:rsidR="00EE3B72">
        <w:t xml:space="preserve"> en </w:t>
      </w:r>
      <w:proofErr w:type="spellStart"/>
      <w:r w:rsidR="003052F2">
        <w:t>GeoBIM</w:t>
      </w:r>
      <w:proofErr w:type="spellEnd"/>
      <w:r w:rsidR="003052F2">
        <w:t xml:space="preserve"> van </w:t>
      </w:r>
      <w:proofErr w:type="spellStart"/>
      <w:r w:rsidR="003052F2">
        <w:t>geospatial</w:t>
      </w:r>
      <w:proofErr w:type="spellEnd"/>
      <w:r w:rsidR="003052F2">
        <w:t xml:space="preserve">. </w:t>
      </w:r>
    </w:p>
    <w:p w14:paraId="6D3A5687" w14:textId="77777777" w:rsidR="005F2BE9" w:rsidRDefault="005F2BE9" w:rsidP="005F2BE9">
      <w:pPr>
        <w:pStyle w:val="Heading3"/>
      </w:pPr>
      <w:bookmarkStart w:id="30" w:name="_Toc189770356"/>
      <w:proofErr w:type="spellStart"/>
      <w:r>
        <w:t>Digidare</w:t>
      </w:r>
      <w:proofErr w:type="spellEnd"/>
      <w:r>
        <w:t xml:space="preserve"> award</w:t>
      </w:r>
      <w:bookmarkEnd w:id="30"/>
    </w:p>
    <w:p w14:paraId="4D35F018" w14:textId="30E2BA68" w:rsidR="005F2BE9" w:rsidRDefault="005F2BE9" w:rsidP="005F2BE9">
      <w:r>
        <w:t xml:space="preserve">Jaarlijks wordt een </w:t>
      </w:r>
      <w:proofErr w:type="spellStart"/>
      <w:r>
        <w:t>digidare</w:t>
      </w:r>
      <w:proofErr w:type="spellEnd"/>
      <w:r>
        <w:t xml:space="preserve"> award uitger</w:t>
      </w:r>
      <w:r w:rsidR="002F7064">
        <w:t>eikt door digiGO</w:t>
      </w:r>
      <w:r w:rsidR="000D3D73">
        <w:rPr>
          <w:rStyle w:val="FootnoteReference"/>
        </w:rPr>
        <w:footnoteReference w:id="8"/>
      </w:r>
      <w:r w:rsidR="002F7064">
        <w:t xml:space="preserve">. </w:t>
      </w:r>
      <w:r w:rsidR="002F7064" w:rsidRPr="002F7064">
        <w:t xml:space="preserve">De </w:t>
      </w:r>
      <w:proofErr w:type="spellStart"/>
      <w:r w:rsidR="002F7064" w:rsidRPr="002F7064">
        <w:t>DigiDare</w:t>
      </w:r>
      <w:proofErr w:type="spellEnd"/>
      <w:r w:rsidR="002F7064" w:rsidRPr="002F7064">
        <w:t xml:space="preserve"> Award is voor alle professionals, samenwerkingsverbanden en organisaties</w:t>
      </w:r>
      <w:r w:rsidR="002F7064">
        <w:t xml:space="preserve"> die </w:t>
      </w:r>
      <w:r w:rsidR="004A2735">
        <w:t xml:space="preserve">hun </w:t>
      </w:r>
      <w:r w:rsidR="002F7064" w:rsidRPr="002F7064">
        <w:t>resultaat dat zij geboekt hebben met digitaal samenwerken in de gebouwde omgeving</w:t>
      </w:r>
      <w:r w:rsidR="004A2735">
        <w:t xml:space="preserve"> kunnen nomineren</w:t>
      </w:r>
      <w:r w:rsidR="002F7064" w:rsidRPr="002F7064">
        <w:t>. Elke professional, ongeacht achtergrond of ervaring, kan meedoen.</w:t>
      </w:r>
    </w:p>
    <w:p w14:paraId="7A03939C" w14:textId="77777777" w:rsidR="002F7064" w:rsidRDefault="002F7064" w:rsidP="005F2BE9"/>
    <w:p w14:paraId="430022A1" w14:textId="022550E0" w:rsidR="00CE784A" w:rsidRDefault="002F7064" w:rsidP="005F2BE9">
      <w:r>
        <w:t xml:space="preserve">De inzending en prijswinnende partijen zijn geanalyseerd. Er zijn in 2024 geen initiatieven ingediend die een belangrijke </w:t>
      </w:r>
      <w:proofErr w:type="spellStart"/>
      <w:r>
        <w:t>GeoBIM</w:t>
      </w:r>
      <w:proofErr w:type="spellEnd"/>
      <w:r>
        <w:t>-component in zich hebben. In 2023</w:t>
      </w:r>
      <w:r w:rsidR="00011C7B">
        <w:t xml:space="preserve"> en 2022 was dit wel het geval bij verschillende initiatieven. </w:t>
      </w:r>
      <w:r w:rsidR="001F3E38">
        <w:t>Het is</w:t>
      </w:r>
      <w:r w:rsidR="00011C7B">
        <w:t xml:space="preserve"> interessant</w:t>
      </w:r>
      <w:r w:rsidR="001F3E38">
        <w:t xml:space="preserve"> om na te gaan h</w:t>
      </w:r>
      <w:r w:rsidR="00011C7B">
        <w:t xml:space="preserve">oe de doorontwikkeling van deze initiatieven </w:t>
      </w:r>
      <w:r w:rsidR="00677788">
        <w:t>is gegaan en wat de status is van deze initiatieven</w:t>
      </w:r>
      <w:r w:rsidR="001F3E38">
        <w:t>.</w:t>
      </w:r>
      <w:r w:rsidR="002E25BC" w:rsidRPr="002E25BC">
        <w:rPr>
          <w:noProof/>
        </w:rPr>
        <w:t xml:space="preserve"> </w:t>
      </w:r>
      <w:r w:rsidR="002E25BC" w:rsidRPr="005F2BE9">
        <w:rPr>
          <w:noProof/>
        </w:rPr>
        <w:drawing>
          <wp:inline distT="0" distB="0" distL="0" distR="0" wp14:anchorId="44257BBC" wp14:editId="1A418D9C">
            <wp:extent cx="5487035" cy="3088640"/>
            <wp:effectExtent l="0" t="0" r="0" b="0"/>
            <wp:docPr id="119840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06250" name="Picture 1" descr="A screenshot of a computer&#10;&#10;Description automatically generated"/>
                    <pic:cNvPicPr/>
                  </pic:nvPicPr>
                  <pic:blipFill>
                    <a:blip r:embed="rId61"/>
                    <a:stretch>
                      <a:fillRect/>
                    </a:stretch>
                  </pic:blipFill>
                  <pic:spPr>
                    <a:xfrm>
                      <a:off x="0" y="0"/>
                      <a:ext cx="5487035" cy="3088640"/>
                    </a:xfrm>
                    <a:prstGeom prst="rect">
                      <a:avLst/>
                    </a:prstGeom>
                  </pic:spPr>
                </pic:pic>
              </a:graphicData>
            </a:graphic>
          </wp:inline>
        </w:drawing>
      </w:r>
    </w:p>
    <w:p w14:paraId="6FB14091" w14:textId="1377E5C7" w:rsidR="002F7064" w:rsidRDefault="002F7064" w:rsidP="005F2BE9"/>
    <w:p w14:paraId="6AD9723E" w14:textId="290D17F7" w:rsidR="002F7064" w:rsidRDefault="002F7064" w:rsidP="005F2BE9"/>
    <w:p w14:paraId="5AB9AC73" w14:textId="71FF2CC0" w:rsidR="00CE784A" w:rsidRDefault="00677788" w:rsidP="00CE784A">
      <w:proofErr w:type="spellStart"/>
      <w:r>
        <w:t>GeoBIM</w:t>
      </w:r>
      <w:proofErr w:type="spellEnd"/>
      <w:r>
        <w:t xml:space="preserve"> </w:t>
      </w:r>
      <w:r w:rsidR="00CE784A">
        <w:t xml:space="preserve">projecten </w:t>
      </w:r>
      <w:r>
        <w:t xml:space="preserve">die in 2022 en 2023 </w:t>
      </w:r>
      <w:r w:rsidR="006974D0">
        <w:t>zijn ingediend</w:t>
      </w:r>
      <w:r w:rsidR="5A9B88E8">
        <w:t>,</w:t>
      </w:r>
      <w:r w:rsidR="006974D0">
        <w:t xml:space="preserve"> </w:t>
      </w:r>
      <w:r>
        <w:t>zijn:</w:t>
      </w:r>
    </w:p>
    <w:p w14:paraId="37CE386B" w14:textId="47D6970B" w:rsidR="00CE784A" w:rsidRDefault="00CE784A" w:rsidP="00CE784A">
      <w:pPr>
        <w:pStyle w:val="ListParagraph"/>
        <w:numPr>
          <w:ilvl w:val="0"/>
          <w:numId w:val="11"/>
        </w:numPr>
      </w:pPr>
      <w:r>
        <w:t xml:space="preserve">Van BIM Ontwerpdata naar 3D beheer met Haagse Digital </w:t>
      </w:r>
      <w:proofErr w:type="spellStart"/>
      <w:r>
        <w:t>Twin</w:t>
      </w:r>
      <w:proofErr w:type="spellEnd"/>
    </w:p>
    <w:p w14:paraId="7D572DAB" w14:textId="7A94DC2C" w:rsidR="00CE784A" w:rsidRDefault="00CE784A" w:rsidP="00CE784A">
      <w:pPr>
        <w:pStyle w:val="ListParagraph"/>
        <w:numPr>
          <w:ilvl w:val="0"/>
          <w:numId w:val="11"/>
        </w:numPr>
      </w:pPr>
      <w:proofErr w:type="spellStart"/>
      <w:r>
        <w:t>MiniGIM</w:t>
      </w:r>
      <w:proofErr w:type="spellEnd"/>
      <w:r>
        <w:t>: 3D Digitalisering Gebiedsontwikkeling</w:t>
      </w:r>
    </w:p>
    <w:p w14:paraId="1480004B" w14:textId="60993A7B" w:rsidR="00CE784A" w:rsidRDefault="00CE784A" w:rsidP="00CE784A">
      <w:pPr>
        <w:pStyle w:val="ListParagraph"/>
        <w:numPr>
          <w:ilvl w:val="0"/>
          <w:numId w:val="11"/>
        </w:numPr>
      </w:pPr>
      <w:r>
        <w:t>CAD@GIS verenigt</w:t>
      </w:r>
    </w:p>
    <w:p w14:paraId="0D980ACD" w14:textId="0CD0FD8D" w:rsidR="00CE784A" w:rsidRDefault="00CE784A" w:rsidP="00CE784A">
      <w:pPr>
        <w:pStyle w:val="ListParagraph"/>
        <w:numPr>
          <w:ilvl w:val="0"/>
          <w:numId w:val="11"/>
        </w:numPr>
      </w:pPr>
      <w:r>
        <w:t>Vergunnings</w:t>
      </w:r>
      <w:r w:rsidR="00C16883">
        <w:t>check</w:t>
      </w:r>
    </w:p>
    <w:p w14:paraId="19DA8CED" w14:textId="476ECB49" w:rsidR="00C16883" w:rsidRDefault="00C16883" w:rsidP="00CE784A">
      <w:pPr>
        <w:pStyle w:val="ListParagraph"/>
        <w:numPr>
          <w:ilvl w:val="0"/>
          <w:numId w:val="11"/>
        </w:numPr>
      </w:pPr>
      <w:r>
        <w:t xml:space="preserve">Samenwerkingsplatform </w:t>
      </w:r>
    </w:p>
    <w:p w14:paraId="538B8997" w14:textId="4A141607" w:rsidR="00C16883" w:rsidRDefault="00C16883" w:rsidP="00CE784A">
      <w:pPr>
        <w:pStyle w:val="ListParagraph"/>
        <w:numPr>
          <w:ilvl w:val="0"/>
          <w:numId w:val="11"/>
        </w:numPr>
      </w:pPr>
      <w:proofErr w:type="spellStart"/>
      <w:r>
        <w:t>GloBLD</w:t>
      </w:r>
      <w:proofErr w:type="spellEnd"/>
    </w:p>
    <w:p w14:paraId="56E100A7" w14:textId="77777777" w:rsidR="00D35D3F" w:rsidRDefault="00D35D3F" w:rsidP="005F2BE9"/>
    <w:p w14:paraId="3F68BA2B" w14:textId="77777777" w:rsidR="00B12F09" w:rsidRDefault="00B12F09" w:rsidP="005F2BE9"/>
    <w:p w14:paraId="2DFA131C" w14:textId="77777777" w:rsidR="00B12F09" w:rsidRDefault="00B12F09" w:rsidP="005F2BE9"/>
    <w:p w14:paraId="5E0A8FE6" w14:textId="77777777" w:rsidR="00B12F09" w:rsidRDefault="00B12F09" w:rsidP="005F2BE9"/>
    <w:p w14:paraId="56A80BE9" w14:textId="77777777" w:rsidR="00B12F09" w:rsidRDefault="00B12F09" w:rsidP="005F2BE9"/>
    <w:p w14:paraId="46B172D5" w14:textId="2F1516C5" w:rsidR="002968AF" w:rsidRDefault="00F5474E" w:rsidP="002968AF">
      <w:pPr>
        <w:pStyle w:val="Heading3"/>
      </w:pPr>
      <w:bookmarkStart w:id="31" w:name="_Toc189770357"/>
      <w:r>
        <w:rPr>
          <w:noProof/>
        </w:rPr>
        <w:drawing>
          <wp:anchor distT="0" distB="0" distL="114300" distR="114300" simplePos="0" relativeHeight="251658273" behindDoc="1" locked="0" layoutInCell="1" allowOverlap="1" wp14:anchorId="4864E22B" wp14:editId="6B45378C">
            <wp:simplePos x="0" y="0"/>
            <wp:positionH relativeFrom="column">
              <wp:posOffset>4019550</wp:posOffset>
            </wp:positionH>
            <wp:positionV relativeFrom="paragraph">
              <wp:posOffset>0</wp:posOffset>
            </wp:positionV>
            <wp:extent cx="1301750" cy="862965"/>
            <wp:effectExtent l="0" t="0" r="0" b="0"/>
            <wp:wrapTight wrapText="bothSides">
              <wp:wrapPolygon edited="0">
                <wp:start x="0" y="0"/>
                <wp:lineTo x="0" y="20980"/>
                <wp:lineTo x="21179" y="20980"/>
                <wp:lineTo x="21179" y="0"/>
                <wp:lineTo x="0" y="0"/>
              </wp:wrapPolygon>
            </wp:wrapTight>
            <wp:docPr id="227534382" name="Picture 12" descr="GEOBIM 2020 invites nominations for Awards - Geospatial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OBIM 2020 invites nominations for Awards - Geospatial Worl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2170" r="32615" b="60782"/>
                    <a:stretch/>
                  </pic:blipFill>
                  <pic:spPr bwMode="auto">
                    <a:xfrm>
                      <a:off x="0" y="0"/>
                      <a:ext cx="1301750" cy="862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A15F6">
        <w:t>Geospatial</w:t>
      </w:r>
      <w:proofErr w:type="spellEnd"/>
      <w:r w:rsidR="006F41C4">
        <w:t xml:space="preserve"> </w:t>
      </w:r>
      <w:proofErr w:type="spellStart"/>
      <w:r w:rsidR="006F41C4">
        <w:t>GeoBIM</w:t>
      </w:r>
      <w:proofErr w:type="spellEnd"/>
      <w:r w:rsidR="005A15F6">
        <w:t xml:space="preserve"> </w:t>
      </w:r>
      <w:proofErr w:type="spellStart"/>
      <w:r w:rsidR="005A15F6">
        <w:t>Awards</w:t>
      </w:r>
      <w:bookmarkEnd w:id="31"/>
      <w:proofErr w:type="spellEnd"/>
    </w:p>
    <w:p w14:paraId="4F74C860" w14:textId="47D5F97B" w:rsidR="00FA3C5B" w:rsidRDefault="005A15F6" w:rsidP="005A15F6">
      <w:r>
        <w:t xml:space="preserve">Ook vanuit de </w:t>
      </w:r>
      <w:r w:rsidR="00CF1BF0">
        <w:t xml:space="preserve">organisatie </w:t>
      </w:r>
      <w:proofErr w:type="spellStart"/>
      <w:r w:rsidR="00CF1BF0">
        <w:t>geospatial</w:t>
      </w:r>
      <w:proofErr w:type="spellEnd"/>
      <w:r w:rsidR="00CF1BF0">
        <w:t xml:space="preserve"> </w:t>
      </w:r>
      <w:proofErr w:type="spellStart"/>
      <w:r w:rsidR="00CF1BF0">
        <w:t>world</w:t>
      </w:r>
      <w:proofErr w:type="spellEnd"/>
      <w:r w:rsidR="00CF1BF0">
        <w:t xml:space="preserve"> worden </w:t>
      </w:r>
      <w:proofErr w:type="spellStart"/>
      <w:r w:rsidR="00CF1BF0">
        <w:t>awards</w:t>
      </w:r>
      <w:proofErr w:type="spellEnd"/>
      <w:r w:rsidR="00CF1BF0">
        <w:t xml:space="preserve"> uitgereikt voor prestaties op het </w:t>
      </w:r>
      <w:proofErr w:type="spellStart"/>
      <w:r w:rsidR="00CF1BF0">
        <w:t>geospatial</w:t>
      </w:r>
      <w:proofErr w:type="spellEnd"/>
      <w:r w:rsidR="00CF1BF0">
        <w:t xml:space="preserve"> domein. In 202</w:t>
      </w:r>
      <w:r w:rsidR="00673FFC">
        <w:t xml:space="preserve">0 </w:t>
      </w:r>
      <w:r w:rsidR="004B3EFA">
        <w:t>waren dit</w:t>
      </w:r>
      <w:r w:rsidR="000D3D73">
        <w:t xml:space="preserve"> specifiek</w:t>
      </w:r>
      <w:r w:rsidR="004B3EFA">
        <w:t xml:space="preserve"> </w:t>
      </w:r>
      <w:proofErr w:type="spellStart"/>
      <w:r w:rsidR="004B3EFA">
        <w:t>GeoBIM</w:t>
      </w:r>
      <w:proofErr w:type="spellEnd"/>
      <w:r w:rsidR="004B3EFA">
        <w:t xml:space="preserve"> </w:t>
      </w:r>
      <w:proofErr w:type="spellStart"/>
      <w:r w:rsidR="004B3EFA">
        <w:t>awards</w:t>
      </w:r>
      <w:proofErr w:type="spellEnd"/>
      <w:r w:rsidR="000D3D73">
        <w:rPr>
          <w:rStyle w:val="FootnoteReference"/>
        </w:rPr>
        <w:footnoteReference w:id="9"/>
      </w:r>
      <w:r w:rsidR="004B3EFA">
        <w:t xml:space="preserve">. </w:t>
      </w:r>
    </w:p>
    <w:p w14:paraId="550B4716" w14:textId="530899FE" w:rsidR="00FA3C5B" w:rsidRDefault="00FA3C5B" w:rsidP="005A15F6"/>
    <w:p w14:paraId="318DAE9C" w14:textId="36C83862" w:rsidR="00C271DD" w:rsidRDefault="00C271DD" w:rsidP="005A15F6">
      <w:r>
        <w:t xml:space="preserve">Onderstaande partijen hebben </w:t>
      </w:r>
      <w:r w:rsidR="000D3D73">
        <w:t xml:space="preserve">een </w:t>
      </w:r>
      <w:proofErr w:type="spellStart"/>
      <w:r w:rsidR="000D3D73">
        <w:t>GeoBIM</w:t>
      </w:r>
      <w:proofErr w:type="spellEnd"/>
      <w:r w:rsidR="000D3D73">
        <w:t xml:space="preserve"> award </w:t>
      </w:r>
      <w:r>
        <w:t>gewonnen. Ook hier kan het interessant zijn om te</w:t>
      </w:r>
      <w:r w:rsidR="00677788">
        <w:t xml:space="preserve"> kijken naar</w:t>
      </w:r>
      <w:r>
        <w:t xml:space="preserve"> hoe doorontwikkeling </w:t>
      </w:r>
      <w:r w:rsidR="00677788">
        <w:t xml:space="preserve">van deze award winnende initiatieven </w:t>
      </w:r>
      <w:r>
        <w:t xml:space="preserve">is gegaan. </w:t>
      </w:r>
    </w:p>
    <w:p w14:paraId="4163B4CF" w14:textId="4A35D965" w:rsidR="00B12F09" w:rsidRDefault="00B12F09" w:rsidP="005A15F6"/>
    <w:p w14:paraId="46EBB79C" w14:textId="08CF1ED9" w:rsidR="00B12F09" w:rsidRPr="00592477" w:rsidRDefault="00B12F09" w:rsidP="00B12F09">
      <w:pPr>
        <w:pStyle w:val="ListParagraph"/>
        <w:numPr>
          <w:ilvl w:val="0"/>
          <w:numId w:val="11"/>
        </w:numPr>
        <w:rPr>
          <w:lang w:val="en-US"/>
        </w:rPr>
      </w:pPr>
      <w:r w:rsidRPr="00592477">
        <w:rPr>
          <w:lang w:val="en-US"/>
        </w:rPr>
        <w:t xml:space="preserve">Da </w:t>
      </w:r>
      <w:proofErr w:type="spellStart"/>
      <w:r w:rsidRPr="00592477">
        <w:rPr>
          <w:lang w:val="en-US"/>
        </w:rPr>
        <w:t>vinchi</w:t>
      </w:r>
      <w:proofErr w:type="spellEnd"/>
      <w:r w:rsidRPr="00592477">
        <w:rPr>
          <w:lang w:val="en-US"/>
        </w:rPr>
        <w:t xml:space="preserve"> group and </w:t>
      </w:r>
      <w:proofErr w:type="spellStart"/>
      <w:r w:rsidRPr="00592477">
        <w:rPr>
          <w:lang w:val="en-US"/>
        </w:rPr>
        <w:t>Vatmanstudio</w:t>
      </w:r>
      <w:proofErr w:type="spellEnd"/>
      <w:r w:rsidRPr="00592477">
        <w:rPr>
          <w:lang w:val="en-US"/>
        </w:rPr>
        <w:t>, Ukraine for Aura Apart Hotel, Odessa</w:t>
      </w:r>
    </w:p>
    <w:p w14:paraId="161B0BB8" w14:textId="609AE2D1" w:rsidR="00A4186B" w:rsidRPr="00592477" w:rsidRDefault="00A4186B" w:rsidP="00B12F09">
      <w:pPr>
        <w:pStyle w:val="ListParagraph"/>
        <w:numPr>
          <w:ilvl w:val="0"/>
          <w:numId w:val="11"/>
        </w:numPr>
        <w:rPr>
          <w:lang w:val="en-US"/>
        </w:rPr>
      </w:pPr>
      <w:r w:rsidRPr="00592477">
        <w:rPr>
          <w:lang w:val="en-US"/>
        </w:rPr>
        <w:t>Singapore Land Authority (SLA) and Singapore-ETH Centre for the Digital Underground Project Singapore</w:t>
      </w:r>
    </w:p>
    <w:p w14:paraId="3838B03D" w14:textId="21ED94E5" w:rsidR="003728EE" w:rsidRDefault="003728EE" w:rsidP="003728EE">
      <w:pPr>
        <w:pStyle w:val="ListParagraph"/>
        <w:numPr>
          <w:ilvl w:val="0"/>
          <w:numId w:val="11"/>
        </w:numPr>
      </w:pPr>
      <w:r w:rsidRPr="00592477">
        <w:rPr>
          <w:lang w:val="en-US"/>
        </w:rPr>
        <w:t xml:space="preserve">Ballast Nedam and Rijkswaterstaat, Netherlands for A24. </w:t>
      </w:r>
      <w:r>
        <w:t xml:space="preserve">Blankenburgverbinding. </w:t>
      </w:r>
    </w:p>
    <w:p w14:paraId="2FFBAADD" w14:textId="2D73ACAC" w:rsidR="00DD032F" w:rsidRPr="00592477" w:rsidRDefault="00CB0BB3" w:rsidP="00ED1F33">
      <w:pPr>
        <w:pStyle w:val="ListParagraph"/>
        <w:numPr>
          <w:ilvl w:val="0"/>
          <w:numId w:val="11"/>
        </w:numPr>
        <w:rPr>
          <w:lang w:val="en-US"/>
        </w:rPr>
      </w:pPr>
      <w:proofErr w:type="spellStart"/>
      <w:r w:rsidRPr="00592477">
        <w:rPr>
          <w:lang w:val="en-US"/>
        </w:rPr>
        <w:t>Bybanen</w:t>
      </w:r>
      <w:proofErr w:type="spellEnd"/>
      <w:r w:rsidRPr="00592477">
        <w:rPr>
          <w:lang w:val="en-US"/>
        </w:rPr>
        <w:t xml:space="preserve"> </w:t>
      </w:r>
      <w:proofErr w:type="spellStart"/>
      <w:r w:rsidRPr="00592477">
        <w:rPr>
          <w:lang w:val="en-US"/>
        </w:rPr>
        <w:t>Utbygging</w:t>
      </w:r>
      <w:proofErr w:type="spellEnd"/>
      <w:r w:rsidRPr="00592477">
        <w:rPr>
          <w:lang w:val="en-US"/>
        </w:rPr>
        <w:t xml:space="preserve">, </w:t>
      </w:r>
      <w:proofErr w:type="spellStart"/>
      <w:r w:rsidRPr="00592477">
        <w:rPr>
          <w:lang w:val="en-US"/>
        </w:rPr>
        <w:t>Sweco</w:t>
      </w:r>
      <w:proofErr w:type="spellEnd"/>
      <w:r w:rsidRPr="00592477">
        <w:rPr>
          <w:lang w:val="en-US"/>
        </w:rPr>
        <w:t xml:space="preserve"> Norge, and </w:t>
      </w:r>
      <w:proofErr w:type="spellStart"/>
      <w:r w:rsidRPr="00592477">
        <w:rPr>
          <w:lang w:val="en-US"/>
        </w:rPr>
        <w:t>Sweco</w:t>
      </w:r>
      <w:proofErr w:type="spellEnd"/>
      <w:r w:rsidRPr="00592477">
        <w:rPr>
          <w:lang w:val="en-US"/>
        </w:rPr>
        <w:t xml:space="preserve"> NL for Bergen Light Rail Extension Project</w:t>
      </w:r>
    </w:p>
    <w:p w14:paraId="6B232883" w14:textId="77777777" w:rsidR="00DD032F" w:rsidRPr="00592477" w:rsidRDefault="00DD032F" w:rsidP="00ED1F33">
      <w:pPr>
        <w:pStyle w:val="ListParagraph"/>
        <w:numPr>
          <w:ilvl w:val="0"/>
          <w:numId w:val="11"/>
        </w:numPr>
        <w:rPr>
          <w:lang w:val="en-US"/>
        </w:rPr>
      </w:pPr>
      <w:r w:rsidRPr="00592477">
        <w:rPr>
          <w:lang w:val="en-US"/>
        </w:rPr>
        <w:t>City of Rotterdam, the Netherlands for Digital City Program Rotterdam</w:t>
      </w:r>
    </w:p>
    <w:p w14:paraId="28042C6C" w14:textId="302577A8" w:rsidR="005A15F6" w:rsidRPr="00592477" w:rsidRDefault="00FA3C5B" w:rsidP="00DD032F">
      <w:pPr>
        <w:pStyle w:val="ListParagraph"/>
        <w:ind w:left="360"/>
        <w:rPr>
          <w:lang w:val="en-US"/>
        </w:rPr>
      </w:pPr>
      <w:r w:rsidRPr="00592477">
        <w:rPr>
          <w:lang w:val="en-US"/>
        </w:rPr>
        <w:t> </w:t>
      </w:r>
      <w:r w:rsidR="00CF1BF0" w:rsidRPr="00592477">
        <w:rPr>
          <w:lang w:val="en-US"/>
        </w:rPr>
        <w:t xml:space="preserve"> </w:t>
      </w:r>
    </w:p>
    <w:p w14:paraId="04B7A833" w14:textId="4BC3894A" w:rsidR="0052171E" w:rsidRDefault="005C3840" w:rsidP="005F2BE9">
      <w:r>
        <w:t xml:space="preserve">Het </w:t>
      </w:r>
      <w:r w:rsidR="00C0317F">
        <w:t xml:space="preserve">initiatief </w:t>
      </w:r>
      <w:r>
        <w:t xml:space="preserve">Aura Apart Hotel van de Da </w:t>
      </w:r>
      <w:proofErr w:type="spellStart"/>
      <w:r>
        <w:t>Vinchi</w:t>
      </w:r>
      <w:proofErr w:type="spellEnd"/>
      <w:r>
        <w:t xml:space="preserve"> Group </w:t>
      </w:r>
      <w:r w:rsidR="00C0317F">
        <w:t>lijkt voornamelijk op BIM te focusse</w:t>
      </w:r>
      <w:r w:rsidR="00D35BE8">
        <w:t xml:space="preserve">n. Het Digital Underground Project van Singapore is </w:t>
      </w:r>
      <w:r w:rsidR="00823A21">
        <w:t xml:space="preserve">interessant en wordt ondersteunt </w:t>
      </w:r>
      <w:r w:rsidR="00DD616A">
        <w:t xml:space="preserve">door partijen in het  </w:t>
      </w:r>
      <w:proofErr w:type="spellStart"/>
      <w:r w:rsidR="00DD616A">
        <w:t>GeoBIM</w:t>
      </w:r>
      <w:proofErr w:type="spellEnd"/>
      <w:r w:rsidR="00DD616A">
        <w:t xml:space="preserve">-domein als </w:t>
      </w:r>
      <w:r w:rsidR="00DD616A" w:rsidRPr="00DD616A">
        <w:t xml:space="preserve">City of Zurich, </w:t>
      </w:r>
      <w:proofErr w:type="spellStart"/>
      <w:r w:rsidR="00DD616A" w:rsidRPr="00DD616A">
        <w:t>Between</w:t>
      </w:r>
      <w:proofErr w:type="spellEnd"/>
      <w:r w:rsidR="00DD616A" w:rsidRPr="00DD616A">
        <w:t xml:space="preserve"> The </w:t>
      </w:r>
      <w:proofErr w:type="spellStart"/>
      <w:r w:rsidR="00DD616A" w:rsidRPr="00DD616A">
        <w:t>Poles</w:t>
      </w:r>
      <w:proofErr w:type="spellEnd"/>
      <w:r w:rsidR="00DD616A" w:rsidRPr="00DD616A">
        <w:t xml:space="preserve">, Singapore </w:t>
      </w:r>
      <w:proofErr w:type="spellStart"/>
      <w:r w:rsidR="00DD616A" w:rsidRPr="00DD616A">
        <w:t>Institute</w:t>
      </w:r>
      <w:proofErr w:type="spellEnd"/>
      <w:r w:rsidR="00DD616A" w:rsidRPr="00DD616A">
        <w:t xml:space="preserve"> of </w:t>
      </w:r>
      <w:proofErr w:type="spellStart"/>
      <w:r w:rsidR="00DD616A" w:rsidRPr="00DD616A">
        <w:t>Surveyors</w:t>
      </w:r>
      <w:proofErr w:type="spellEnd"/>
      <w:r w:rsidR="00DD616A" w:rsidRPr="00DD616A">
        <w:t xml:space="preserve"> </w:t>
      </w:r>
      <w:proofErr w:type="spellStart"/>
      <w:r w:rsidR="00DD616A" w:rsidRPr="00DD616A">
        <w:t>and</w:t>
      </w:r>
      <w:proofErr w:type="spellEnd"/>
      <w:r w:rsidR="00DD616A" w:rsidRPr="00DD616A">
        <w:t xml:space="preserve"> </w:t>
      </w:r>
      <w:proofErr w:type="spellStart"/>
      <w:r w:rsidR="00DD616A" w:rsidRPr="00DD616A">
        <w:t>Valuers</w:t>
      </w:r>
      <w:proofErr w:type="spellEnd"/>
      <w:r w:rsidR="00DD616A" w:rsidRPr="00DD616A">
        <w:t xml:space="preserve">, </w:t>
      </w:r>
      <w:proofErr w:type="spellStart"/>
      <w:r w:rsidR="00DD616A" w:rsidRPr="00DD616A">
        <w:t>Esri</w:t>
      </w:r>
      <w:proofErr w:type="spellEnd"/>
      <w:r w:rsidR="00DD616A" w:rsidRPr="00DD616A">
        <w:t xml:space="preserve">, Bentley Systems, </w:t>
      </w:r>
      <w:proofErr w:type="spellStart"/>
      <w:r w:rsidR="00DD616A" w:rsidRPr="00DD616A">
        <w:t>and</w:t>
      </w:r>
      <w:proofErr w:type="spellEnd"/>
      <w:r w:rsidR="00DD616A" w:rsidRPr="00DD616A">
        <w:t xml:space="preserve"> </w:t>
      </w:r>
      <w:proofErr w:type="spellStart"/>
      <w:r w:rsidR="00DD616A" w:rsidRPr="00DD616A">
        <w:t>Leica</w:t>
      </w:r>
      <w:proofErr w:type="spellEnd"/>
      <w:r w:rsidR="00DD616A" w:rsidRPr="00DD616A">
        <w:t xml:space="preserve"> </w:t>
      </w:r>
      <w:proofErr w:type="spellStart"/>
      <w:r w:rsidR="00DD616A" w:rsidRPr="00DD616A">
        <w:t>Geosystems</w:t>
      </w:r>
      <w:proofErr w:type="spellEnd"/>
      <w:r w:rsidR="00DD616A" w:rsidRPr="00DD616A">
        <w:t>.</w:t>
      </w:r>
      <w:r w:rsidR="0052171E">
        <w:t xml:space="preserve"> </w:t>
      </w:r>
      <w:r w:rsidR="000233D9">
        <w:t xml:space="preserve">Het </w:t>
      </w:r>
      <w:r w:rsidR="000233D9" w:rsidRPr="000233D9">
        <w:t xml:space="preserve">project </w:t>
      </w:r>
      <w:r w:rsidR="000233D9">
        <w:t xml:space="preserve">streeft </w:t>
      </w:r>
      <w:r w:rsidR="000233D9" w:rsidRPr="000233D9">
        <w:t xml:space="preserve">ernaar om de </w:t>
      </w:r>
      <w:proofErr w:type="spellStart"/>
      <w:r w:rsidR="000233D9" w:rsidRPr="000233D9">
        <w:t>workflows</w:t>
      </w:r>
      <w:proofErr w:type="spellEnd"/>
      <w:r w:rsidR="000233D9" w:rsidRPr="000233D9">
        <w:t xml:space="preserve">, ondersteunende instrumenten, technologie en capaciteiten te identificeren, ontwikkelen, testen en aanbevelen die nodig zijn voor de oprichting van een duurzaam ecosysteem voor </w:t>
      </w:r>
      <w:r w:rsidR="000233D9">
        <w:t xml:space="preserve">specifiek </w:t>
      </w:r>
      <w:r w:rsidR="000233D9" w:rsidRPr="000233D9">
        <w:t>nutsvoorzieningen</w:t>
      </w:r>
      <w:r w:rsidR="000233D9">
        <w:t xml:space="preserve"> in het </w:t>
      </w:r>
      <w:proofErr w:type="spellStart"/>
      <w:r w:rsidR="000233D9">
        <w:t>Geo</w:t>
      </w:r>
      <w:proofErr w:type="spellEnd"/>
      <w:r w:rsidR="000233D9">
        <w:t xml:space="preserve"> en BIM domein</w:t>
      </w:r>
      <w:r w:rsidR="000233D9" w:rsidRPr="000233D9">
        <w:t>.</w:t>
      </w:r>
      <w:r w:rsidR="000233D9">
        <w:t xml:space="preserve"> Hier kan het </w:t>
      </w:r>
      <w:proofErr w:type="spellStart"/>
      <w:r w:rsidR="000233D9">
        <w:t>GeoBIM</w:t>
      </w:r>
      <w:proofErr w:type="spellEnd"/>
      <w:r w:rsidR="000233D9">
        <w:t xml:space="preserve"> project van leren. </w:t>
      </w:r>
    </w:p>
    <w:p w14:paraId="4BC35C99" w14:textId="77777777" w:rsidR="00B104D4" w:rsidRDefault="00B104D4" w:rsidP="000233D9"/>
    <w:p w14:paraId="7140A37C" w14:textId="4A6FFEFB" w:rsidR="000233D9" w:rsidRDefault="008D1232" w:rsidP="000233D9">
      <w:r>
        <w:t xml:space="preserve">Ook het project van </w:t>
      </w:r>
      <w:proofErr w:type="spellStart"/>
      <w:r w:rsidR="000233D9">
        <w:t>Sweco</w:t>
      </w:r>
      <w:proofErr w:type="spellEnd"/>
      <w:r w:rsidR="000233D9">
        <w:t xml:space="preserve"> </w:t>
      </w:r>
      <w:r>
        <w:t xml:space="preserve">lijkt </w:t>
      </w:r>
      <w:proofErr w:type="spellStart"/>
      <w:r>
        <w:t>GeoBIM</w:t>
      </w:r>
      <w:proofErr w:type="spellEnd"/>
      <w:r>
        <w:t xml:space="preserve"> te gebruiken </w:t>
      </w:r>
      <w:r w:rsidR="00CF1589">
        <w:t xml:space="preserve">in de engineering van </w:t>
      </w:r>
      <w:r w:rsidR="00F85A00">
        <w:t>een 10 kilometer lange lightrail die een v</w:t>
      </w:r>
      <w:r w:rsidR="005137A0">
        <w:t xml:space="preserve">erbinding tussen het </w:t>
      </w:r>
      <w:proofErr w:type="spellStart"/>
      <w:r w:rsidR="005137A0">
        <w:t>cetrum</w:t>
      </w:r>
      <w:proofErr w:type="spellEnd"/>
      <w:r w:rsidR="005137A0">
        <w:t xml:space="preserve"> van het Noorse Bergen en haar buitenwijk biedt. </w:t>
      </w:r>
      <w:r w:rsidR="00CF1589" w:rsidRPr="00CF1589">
        <w:t>In dit project he</w:t>
      </w:r>
      <w:r w:rsidR="005137A0">
        <w:t xml:space="preserve">eft </w:t>
      </w:r>
      <w:proofErr w:type="spellStart"/>
      <w:r w:rsidR="005137A0">
        <w:t>Sweco</w:t>
      </w:r>
      <w:proofErr w:type="spellEnd"/>
      <w:r w:rsidR="005137A0">
        <w:t xml:space="preserve"> </w:t>
      </w:r>
      <w:r w:rsidR="00CF1589" w:rsidRPr="00CF1589">
        <w:t>de nieuwste digitaliseringstechnieken op het gebied van Building Information Management (BIM) voor het eerst op grote schaal toegepast.</w:t>
      </w:r>
      <w:r w:rsidR="005137A0">
        <w:t xml:space="preserve"> D</w:t>
      </w:r>
      <w:r w:rsidR="00CF1589" w:rsidRPr="00CF1589">
        <w:t xml:space="preserve">e werkwijze is voorbeeld stellend geweest voor veel projecten die </w:t>
      </w:r>
      <w:r w:rsidR="005137A0">
        <w:t xml:space="preserve">de experts van </w:t>
      </w:r>
      <w:proofErr w:type="spellStart"/>
      <w:r w:rsidR="005137A0">
        <w:t>Sweco</w:t>
      </w:r>
      <w:proofErr w:type="spellEnd"/>
      <w:r w:rsidR="005137A0">
        <w:t xml:space="preserve"> </w:t>
      </w:r>
      <w:r w:rsidR="00CF1589" w:rsidRPr="00CF1589">
        <w:t>hierna in Nederland uitvoerden. Bijvoorbeeld bij </w:t>
      </w:r>
      <w:hyperlink r:id="rId63" w:history="1">
        <w:r w:rsidR="00CF1589" w:rsidRPr="00322939">
          <w:t>de bruggen op IJburg</w:t>
        </w:r>
      </w:hyperlink>
      <w:r w:rsidR="00CF1589" w:rsidRPr="00CF1589">
        <w:t>, </w:t>
      </w:r>
      <w:hyperlink r:id="rId64" w:history="1">
        <w:r w:rsidR="00CF1589" w:rsidRPr="00322939">
          <w:t>stationslocaties</w:t>
        </w:r>
      </w:hyperlink>
      <w:r w:rsidR="00CF1589" w:rsidRPr="00CF1589">
        <w:t> en andere </w:t>
      </w:r>
      <w:hyperlink r:id="rId65" w:history="1">
        <w:r w:rsidR="00CF1589" w:rsidRPr="00322939">
          <w:t>complexe infraprojecten</w:t>
        </w:r>
      </w:hyperlink>
      <w:r w:rsidR="00CF1589" w:rsidRPr="00CF1589">
        <w:t>.</w:t>
      </w:r>
      <w:r w:rsidR="000233D9">
        <w:t xml:space="preserve"> </w:t>
      </w:r>
    </w:p>
    <w:p w14:paraId="3C4E741C" w14:textId="77777777" w:rsidR="000233D9" w:rsidRDefault="000233D9" w:rsidP="005F2BE9"/>
    <w:p w14:paraId="1CEA4A4A" w14:textId="15178947" w:rsidR="000233D9" w:rsidRDefault="00322939" w:rsidP="005F2BE9">
      <w:r>
        <w:t>Het</w:t>
      </w:r>
      <w:r w:rsidR="008D1232">
        <w:t xml:space="preserve"> initiatie</w:t>
      </w:r>
      <w:r>
        <w:t xml:space="preserve">f </w:t>
      </w:r>
      <w:r w:rsidR="008D1232">
        <w:t xml:space="preserve">van Ballast Nedam </w:t>
      </w:r>
      <w:r w:rsidR="00361FE7">
        <w:t xml:space="preserve">waar </w:t>
      </w:r>
      <w:r w:rsidR="00B75BA5">
        <w:t xml:space="preserve">een consortium van in </w:t>
      </w:r>
      <w:r w:rsidR="001E2509">
        <w:t>opdracht van Rijkswaterstaat werkt aan de A24 B</w:t>
      </w:r>
      <w:r w:rsidR="00361FE7">
        <w:t>lankenburg</w:t>
      </w:r>
      <w:r w:rsidR="001E2509">
        <w:t xml:space="preserve">-verbinding sluit het beste aan op het </w:t>
      </w:r>
      <w:proofErr w:type="spellStart"/>
      <w:r w:rsidR="001E2509">
        <w:t>GeoBIM</w:t>
      </w:r>
      <w:proofErr w:type="spellEnd"/>
      <w:r w:rsidR="001E2509">
        <w:t xml:space="preserve"> project</w:t>
      </w:r>
      <w:r w:rsidR="00EB795F">
        <w:t xml:space="preserve">. Het project combineert de </w:t>
      </w:r>
      <w:proofErr w:type="spellStart"/>
      <w:r w:rsidR="00EB795F">
        <w:t>Geo</w:t>
      </w:r>
      <w:proofErr w:type="spellEnd"/>
      <w:r w:rsidR="00EB795F">
        <w:t xml:space="preserve"> en BIM informatie en laat zien hoe dit kan ondersteunen </w:t>
      </w:r>
      <w:r w:rsidR="4FD54F26">
        <w:t>bij</w:t>
      </w:r>
      <w:r w:rsidR="00EB795F">
        <w:t xml:space="preserve"> functionele behoeftes als visualisatie of grondberekeningen. </w:t>
      </w:r>
      <w:r w:rsidR="004279FC">
        <w:t>A</w:t>
      </w:r>
      <w:r w:rsidR="001E2509">
        <w:t>angezien dit een Nederlands Initiatief is</w:t>
      </w:r>
      <w:r w:rsidR="50E231A9">
        <w:t>,</w:t>
      </w:r>
      <w:r w:rsidR="004279FC">
        <w:t xml:space="preserve"> heeft dit project te maken</w:t>
      </w:r>
      <w:r w:rsidR="001E2509">
        <w:t xml:space="preserve"> </w:t>
      </w:r>
      <w:r w:rsidR="3A598481">
        <w:t xml:space="preserve">met </w:t>
      </w:r>
      <w:r w:rsidR="001E2509">
        <w:t xml:space="preserve">Nederlandse datasets en standaarden </w:t>
      </w:r>
      <w:r w:rsidR="6CD9E358">
        <w:t xml:space="preserve">die in </w:t>
      </w:r>
      <w:r w:rsidR="00EB795F">
        <w:t>de context van dit project</w:t>
      </w:r>
      <w:r w:rsidR="41BCC0AF">
        <w:t xml:space="preserve"> relevant</w:t>
      </w:r>
      <w:r w:rsidR="00EB795F">
        <w:t xml:space="preserve"> zijn.</w:t>
      </w:r>
    </w:p>
    <w:p w14:paraId="287D4E2B" w14:textId="51DDDC80" w:rsidR="000233D9" w:rsidRDefault="00EB795F" w:rsidP="005F2BE9">
      <w:r>
        <w:t xml:space="preserve"> </w:t>
      </w:r>
      <w:r w:rsidR="00361FE7">
        <w:t xml:space="preserve"> </w:t>
      </w:r>
    </w:p>
    <w:p w14:paraId="60194B9E" w14:textId="6255D6BB" w:rsidR="00D35D3F" w:rsidRDefault="004279FC" w:rsidP="005F2BE9">
      <w:r>
        <w:rPr>
          <w:noProof/>
        </w:rPr>
        <mc:AlternateContent>
          <mc:Choice Requires="wps">
            <w:drawing>
              <wp:anchor distT="0" distB="0" distL="114300" distR="114300" simplePos="0" relativeHeight="251658277" behindDoc="1" locked="0" layoutInCell="1" allowOverlap="1" wp14:anchorId="121BB8E6" wp14:editId="7EEBAFAC">
                <wp:simplePos x="0" y="0"/>
                <wp:positionH relativeFrom="column">
                  <wp:posOffset>-635</wp:posOffset>
                </wp:positionH>
                <wp:positionV relativeFrom="paragraph">
                  <wp:posOffset>2001520</wp:posOffset>
                </wp:positionV>
                <wp:extent cx="6106795" cy="635"/>
                <wp:effectExtent l="0" t="0" r="0" b="0"/>
                <wp:wrapTight wrapText="bothSides">
                  <wp:wrapPolygon edited="0">
                    <wp:start x="0" y="0"/>
                    <wp:lineTo x="0" y="21600"/>
                    <wp:lineTo x="21600" y="21600"/>
                    <wp:lineTo x="21600" y="0"/>
                  </wp:wrapPolygon>
                </wp:wrapTight>
                <wp:docPr id="1843680008" name="Text Box 1"/>
                <wp:cNvGraphicFramePr/>
                <a:graphic xmlns:a="http://schemas.openxmlformats.org/drawingml/2006/main">
                  <a:graphicData uri="http://schemas.microsoft.com/office/word/2010/wordprocessingShape">
                    <wps:wsp>
                      <wps:cNvSpPr txBox="1"/>
                      <wps:spPr>
                        <a:xfrm>
                          <a:off x="0" y="0"/>
                          <a:ext cx="6106795" cy="635"/>
                        </a:xfrm>
                        <a:prstGeom prst="rect">
                          <a:avLst/>
                        </a:prstGeom>
                        <a:solidFill>
                          <a:prstClr val="white"/>
                        </a:solidFill>
                        <a:ln>
                          <a:noFill/>
                        </a:ln>
                      </wps:spPr>
                      <wps:txbx>
                        <w:txbxContent>
                          <w:p w14:paraId="177C7C4C" w14:textId="471029DE" w:rsidR="004279FC" w:rsidRPr="00326F24" w:rsidRDefault="004279FC" w:rsidP="004279FC">
                            <w:pPr>
                              <w:pStyle w:val="Caption"/>
                              <w:rPr>
                                <w:noProof/>
                                <w:color w:val="3C3C3C" w:themeColor="text1"/>
                                <w:sz w:val="20"/>
                                <w:szCs w:val="20"/>
                              </w:rPr>
                            </w:pPr>
                            <w:r>
                              <w:t xml:space="preserve">Figuur </w:t>
                            </w:r>
                            <w:r>
                              <w:fldChar w:fldCharType="begin"/>
                            </w:r>
                            <w:r>
                              <w:instrText>SEQ Figuur \* ARABIC</w:instrText>
                            </w:r>
                            <w:r>
                              <w:fldChar w:fldCharType="separate"/>
                            </w:r>
                            <w:r w:rsidR="008E54C0">
                              <w:rPr>
                                <w:noProof/>
                              </w:rPr>
                              <w:t>17</w:t>
                            </w:r>
                            <w:r>
                              <w:fldChar w:fldCharType="end"/>
                            </w:r>
                            <w:r>
                              <w:t xml:space="preserve">: Initatieven van </w:t>
                            </w:r>
                            <w:r w:rsidR="00FA043C">
                              <w:t>het Digital Underground Project (Singapore)</w:t>
                            </w:r>
                            <w:r>
                              <w:t>, Bergen</w:t>
                            </w:r>
                            <w:r w:rsidR="00FA043C">
                              <w:t xml:space="preserve"> Light Rail (Sweco)</w:t>
                            </w:r>
                            <w:r>
                              <w:t>, en de Blankenburgverbinding</w:t>
                            </w:r>
                            <w:r w:rsidR="00FA043C">
                              <w:t xml:space="preserve"> (Ballast Nedom)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BB8E6" id="_x0000_s1031" type="#_x0000_t202" style="position:absolute;margin-left:-.05pt;margin-top:157.6pt;width:480.85pt;height:.05pt;z-index:-2516582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gLHGQIAAD8EAAAOAAAAZHJzL2Uyb0RvYy54bWysU8Fu2zAMvQ/YPwi6L046NNu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" stroked="f">
                <v:textbox style="mso-fit-shape-to-text:t" inset="0,0,0,0">
                  <w:txbxContent>
                    <w:p w14:paraId="177C7C4C" w14:textId="471029DE" w:rsidR="004279FC" w:rsidRPr="00326F24" w:rsidRDefault="004279FC" w:rsidP="004279FC">
                      <w:pPr>
                        <w:pStyle w:val="Caption"/>
                        <w:rPr>
                          <w:noProof/>
                          <w:color w:val="3C3C3C" w:themeColor="text1"/>
                          <w:sz w:val="20"/>
                          <w:szCs w:val="20"/>
                        </w:rPr>
                      </w:pPr>
                      <w:r>
                        <w:t xml:space="preserve">Figuur </w:t>
                      </w:r>
                      <w:r>
                        <w:fldChar w:fldCharType="begin"/>
                      </w:r>
                      <w:r>
                        <w:instrText>SEQ Figuur \* ARABIC</w:instrText>
                      </w:r>
                      <w:r>
                        <w:fldChar w:fldCharType="separate"/>
                      </w:r>
                      <w:r w:rsidR="008E54C0">
                        <w:rPr>
                          <w:noProof/>
                        </w:rPr>
                        <w:t>17</w:t>
                      </w:r>
                      <w:r>
                        <w:fldChar w:fldCharType="end"/>
                      </w:r>
                      <w:r>
                        <w:t xml:space="preserve">: Initatieven van </w:t>
                      </w:r>
                      <w:r w:rsidR="00FA043C">
                        <w:t>het Digital Underground Project (Singapore)</w:t>
                      </w:r>
                      <w:r>
                        <w:t>, Bergen</w:t>
                      </w:r>
                      <w:r w:rsidR="00FA043C">
                        <w:t xml:space="preserve"> Light Rail (Sweco)</w:t>
                      </w:r>
                      <w:r>
                        <w:t>, en de Blankenburgverbinding</w:t>
                      </w:r>
                      <w:r w:rsidR="00FA043C">
                        <w:t xml:space="preserve"> (Ballast Nedom)</w:t>
                      </w:r>
                    </w:p>
                  </w:txbxContent>
                </v:textbox>
                <w10:wrap type="tight"/>
              </v:shape>
            </w:pict>
          </mc:Fallback>
        </mc:AlternateContent>
      </w:r>
      <w:r w:rsidR="001E2509">
        <w:rPr>
          <w:noProof/>
        </w:rPr>
        <mc:AlternateContent>
          <mc:Choice Requires="wpg">
            <w:drawing>
              <wp:anchor distT="0" distB="0" distL="114300" distR="114300" simplePos="0" relativeHeight="251658276" behindDoc="0" locked="0" layoutInCell="1" allowOverlap="1" wp14:anchorId="5EF8A3F8" wp14:editId="1EB7740C">
                <wp:simplePos x="0" y="0"/>
                <wp:positionH relativeFrom="margin">
                  <wp:posOffset>-635</wp:posOffset>
                </wp:positionH>
                <wp:positionV relativeFrom="paragraph">
                  <wp:posOffset>283680</wp:posOffset>
                </wp:positionV>
                <wp:extent cx="6106795" cy="1661160"/>
                <wp:effectExtent l="0" t="0" r="8255" b="0"/>
                <wp:wrapTight wrapText="bothSides">
                  <wp:wrapPolygon edited="0">
                    <wp:start x="0" y="0"/>
                    <wp:lineTo x="0" y="21303"/>
                    <wp:lineTo x="21562" y="21303"/>
                    <wp:lineTo x="21562" y="0"/>
                    <wp:lineTo x="0" y="0"/>
                  </wp:wrapPolygon>
                </wp:wrapTight>
                <wp:docPr id="1198593014" name="Group 19"/>
                <wp:cNvGraphicFramePr/>
                <a:graphic xmlns:a="http://schemas.openxmlformats.org/drawingml/2006/main">
                  <a:graphicData uri="http://schemas.microsoft.com/office/word/2010/wordprocessingGroup">
                    <wpg:wgp>
                      <wpg:cNvGrpSpPr/>
                      <wpg:grpSpPr>
                        <a:xfrm>
                          <a:off x="0" y="0"/>
                          <a:ext cx="6106795" cy="1661160"/>
                          <a:chOff x="0" y="0"/>
                          <a:chExt cx="6107198" cy="1661160"/>
                        </a:xfrm>
                      </wpg:grpSpPr>
                      <pic:pic xmlns:pic="http://schemas.openxmlformats.org/drawingml/2006/picture">
                        <pic:nvPicPr>
                          <pic:cNvPr id="2074047812" name="Picture 28" descr="A map of a factory&#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4223153" y="0"/>
                            <a:ext cx="1884045" cy="1661160"/>
                          </a:xfrm>
                          <a:prstGeom prst="rect">
                            <a:avLst/>
                          </a:prstGeom>
                          <a:noFill/>
                          <a:ln>
                            <a:noFill/>
                          </a:ln>
                        </pic:spPr>
                      </pic:pic>
                      <pic:pic xmlns:pic="http://schemas.openxmlformats.org/drawingml/2006/picture">
                        <pic:nvPicPr>
                          <pic:cNvPr id="1249569627" name="Picture 14" descr="A train on a road&#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l="12966"/>
                          <a:stretch/>
                        </pic:blipFill>
                        <pic:spPr bwMode="auto">
                          <a:xfrm>
                            <a:off x="1612092" y="5285"/>
                            <a:ext cx="2553970" cy="1651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8533856" name="Picture 1" descr="A diagram of a diagram of a diagram&#10;&#10;Description automatically generated with medium confidence"/>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55115" cy="1648460"/>
                          </a:xfrm>
                          <a:prstGeom prst="rect">
                            <a:avLst/>
                          </a:prstGeom>
                        </pic:spPr>
                      </pic:pic>
                    </wpg:wgp>
                  </a:graphicData>
                </a:graphic>
              </wp:anchor>
            </w:drawing>
          </mc:Choice>
          <mc:Fallback xmlns:arto="http://schemas.microsoft.com/office/word/2006/arto">
            <w:pict>
              <v:group w14:anchorId="4215EDDA" id="Group 19" o:spid="_x0000_s1026" style="position:absolute;margin-left:-.05pt;margin-top:22.35pt;width:480.85pt;height:130.8pt;z-index:251655206;mso-position-horizontal-relative:margin" coordsize="61071,1661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">
                <v:shape id="Picture 28" o:spid="_x0000_s1027" type="#_x0000_t75" alt="A map of a factory&#10;&#10;Description automatically generated" style="position:absolute;left:42231;width:18840;height:16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">
                  <v:imagedata r:id="rId69" o:title="A map of a factory&#10;&#10;Description automatically generated"/>
                </v:shape>
                <v:shape id="Picture 14" o:spid="_x0000_s1028" type="#_x0000_t75" alt="A train on a road&#10;&#10;Description automatically generated" style="position:absolute;left:16120;top:52;width:25540;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">
                  <v:imagedata r:id="rId70" o:title="A train on a road&#10;&#10;Description automatically generated" cropleft="8497f"/>
                </v:shape>
                <v:shape id="Picture 1" o:spid="_x0000_s1029" type="#_x0000_t75" alt="A diagram of a diagram of a diagram&#10;&#10;Description automatically generated with medium confidence" style="position:absolute;width:15551;height:16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">
                  <v:imagedata r:id="rId71" o:title="A diagram of a diagram of a diagram&#10;&#10;Description automatically generated with medium confidence"/>
                </v:shape>
                <w10:wrap type="tight" anchorx="margin"/>
              </v:group>
            </w:pict>
          </mc:Fallback>
        </mc:AlternateContent>
      </w:r>
    </w:p>
    <w:p w14:paraId="117BD076" w14:textId="77777777" w:rsidR="00D35D3F" w:rsidRDefault="00D35D3F" w:rsidP="00D35D3F">
      <w:pPr>
        <w:pStyle w:val="Heading3"/>
      </w:pPr>
      <w:bookmarkStart w:id="32" w:name="_Ref185930902"/>
      <w:bookmarkStart w:id="33" w:name="_Toc189770358"/>
      <w:r>
        <w:t xml:space="preserve">Building Smart Open BIM </w:t>
      </w:r>
      <w:proofErr w:type="spellStart"/>
      <w:r>
        <w:t>Awards</w:t>
      </w:r>
      <w:bookmarkEnd w:id="32"/>
      <w:bookmarkEnd w:id="33"/>
      <w:proofErr w:type="spellEnd"/>
    </w:p>
    <w:p w14:paraId="5ECEFD41" w14:textId="2745961F" w:rsidR="00FC4165" w:rsidRDefault="00314434" w:rsidP="00D35D3F">
      <w:r>
        <w:t xml:space="preserve">Elk jaar reikt Building Smart International de open BIM </w:t>
      </w:r>
      <w:proofErr w:type="spellStart"/>
      <w:r>
        <w:t>Awards</w:t>
      </w:r>
      <w:proofErr w:type="spellEnd"/>
      <w:r>
        <w:t xml:space="preserve"> uit voor initiatieven met </w:t>
      </w:r>
      <w:r w:rsidR="00A46F1A">
        <w:t xml:space="preserve">gebruik van </w:t>
      </w:r>
      <w:r>
        <w:t>de standaard</w:t>
      </w:r>
      <w:r w:rsidR="00A46F1A">
        <w:t>en van Building Smart zoals IFC, IDS en/of BCF</w:t>
      </w:r>
      <w:r>
        <w:t xml:space="preserve">. </w:t>
      </w:r>
      <w:r w:rsidR="00BB3875">
        <w:t xml:space="preserve">Een van de </w:t>
      </w:r>
      <w:r w:rsidR="00A46F1A">
        <w:t>categorieën</w:t>
      </w:r>
      <w:r w:rsidR="00BB3875">
        <w:t xml:space="preserve"> waar initiatieven voor ingediend konden worden</w:t>
      </w:r>
      <w:r w:rsidR="003D5B6A">
        <w:t xml:space="preserve"> dit jaar</w:t>
      </w:r>
      <w:r w:rsidR="00FC4165">
        <w:t xml:space="preserve"> was de BIM + GIS exce</w:t>
      </w:r>
      <w:r w:rsidR="002D188A">
        <w:t xml:space="preserve">llence. Met onderstaande toelichting: </w:t>
      </w:r>
    </w:p>
    <w:p w14:paraId="46492235" w14:textId="77777777" w:rsidR="001836F6" w:rsidRDefault="001836F6" w:rsidP="00D35D3F"/>
    <w:p w14:paraId="17362411" w14:textId="12FF19AA" w:rsidR="00314434" w:rsidRDefault="00043AD7" w:rsidP="00D35D3F">
      <w:r w:rsidRPr="00043AD7">
        <w:rPr>
          <w:noProof/>
        </w:rPr>
        <w:drawing>
          <wp:inline distT="0" distB="0" distL="0" distR="0" wp14:anchorId="5F884F6B" wp14:editId="2BF5DB97">
            <wp:extent cx="5448428" cy="806450"/>
            <wp:effectExtent l="0" t="0" r="0" b="0"/>
            <wp:docPr id="188316707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67070" name="Picture 1" descr="A close-up of a text&#10;&#10;Description automatically generated"/>
                    <pic:cNvPicPr/>
                  </pic:nvPicPr>
                  <pic:blipFill>
                    <a:blip r:embed="rId72"/>
                    <a:stretch>
                      <a:fillRect/>
                    </a:stretch>
                  </pic:blipFill>
                  <pic:spPr>
                    <a:xfrm>
                      <a:off x="0" y="0"/>
                      <a:ext cx="5511567" cy="815796"/>
                    </a:xfrm>
                    <a:prstGeom prst="rect">
                      <a:avLst/>
                    </a:prstGeom>
                  </pic:spPr>
                </pic:pic>
              </a:graphicData>
            </a:graphic>
          </wp:inline>
        </w:drawing>
      </w:r>
    </w:p>
    <w:p w14:paraId="594E7814" w14:textId="74266E9B" w:rsidR="001836F6" w:rsidRDefault="001836F6" w:rsidP="00D35D3F"/>
    <w:p w14:paraId="7609E68C" w14:textId="11232860" w:rsidR="00BB3875" w:rsidRDefault="001836F6" w:rsidP="00D35D3F">
      <w:r w:rsidRPr="00D35D3F">
        <w:rPr>
          <w:b/>
          <w:noProof/>
        </w:rPr>
        <w:drawing>
          <wp:anchor distT="0" distB="0" distL="114300" distR="114300" simplePos="0" relativeHeight="251658274" behindDoc="1" locked="0" layoutInCell="1" allowOverlap="1" wp14:anchorId="2BBACCF4" wp14:editId="29C3C6C7">
            <wp:simplePos x="0" y="0"/>
            <wp:positionH relativeFrom="column">
              <wp:posOffset>2176145</wp:posOffset>
            </wp:positionH>
            <wp:positionV relativeFrom="paragraph">
              <wp:posOffset>7620</wp:posOffset>
            </wp:positionV>
            <wp:extent cx="3092450" cy="2695575"/>
            <wp:effectExtent l="0" t="0" r="0" b="9525"/>
            <wp:wrapTight wrapText="bothSides">
              <wp:wrapPolygon edited="0">
                <wp:start x="0" y="0"/>
                <wp:lineTo x="0" y="21524"/>
                <wp:lineTo x="21423" y="21524"/>
                <wp:lineTo x="21423" y="0"/>
                <wp:lineTo x="0" y="0"/>
              </wp:wrapPolygon>
            </wp:wrapTight>
            <wp:docPr id="361152014" name="Picture 13"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 met tekst, schermopname&#10;&#10;Automatisch gegenereerde beschrijvi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0798"/>
                    <a:stretch/>
                  </pic:blipFill>
                  <pic:spPr bwMode="auto">
                    <a:xfrm>
                      <a:off x="0" y="0"/>
                      <a:ext cx="3092450" cy="2695575"/>
                    </a:xfrm>
                    <a:prstGeom prst="rect">
                      <a:avLst/>
                    </a:prstGeom>
                    <a:noFill/>
                    <a:ln>
                      <a:noFill/>
                    </a:ln>
                    <a:extLst>
                      <a:ext uri="{53640926-AAD7-44D8-BBD7-CCE9431645EC}">
                        <a14:shadowObscured xmlns:a14="http://schemas.microsoft.com/office/drawing/2010/main"/>
                      </a:ext>
                    </a:extLst>
                  </pic:spPr>
                </pic:pic>
              </a:graphicData>
            </a:graphic>
          </wp:anchor>
        </w:drawing>
      </w:r>
      <w:r w:rsidR="00BB3875">
        <w:t>Alle initiatieven</w:t>
      </w:r>
      <w:r w:rsidR="00445952">
        <w:t>, inzendingen en winnaars, van 2024</w:t>
      </w:r>
      <w:r w:rsidR="00BB3875">
        <w:t xml:space="preserve"> zijn </w:t>
      </w:r>
      <w:r w:rsidR="00325889">
        <w:t xml:space="preserve">bekeken. </w:t>
      </w:r>
      <w:r>
        <w:t xml:space="preserve">De ingezonden </w:t>
      </w:r>
      <w:r w:rsidR="00325889">
        <w:t xml:space="preserve">innovatie </w:t>
      </w:r>
      <w:r>
        <w:t xml:space="preserve">blijkt </w:t>
      </w:r>
      <w:r w:rsidR="00325889">
        <w:t>zich</w:t>
      </w:r>
      <w:r>
        <w:t xml:space="preserve"> geheel</w:t>
      </w:r>
      <w:r w:rsidR="00325889">
        <w:t xml:space="preserve"> te </w:t>
      </w:r>
      <w:r w:rsidR="00445952">
        <w:t xml:space="preserve">positioneren binnen het BIM-domein en niet de connectie naar het </w:t>
      </w:r>
      <w:proofErr w:type="spellStart"/>
      <w:r w:rsidR="00445952">
        <w:t>Geo</w:t>
      </w:r>
      <w:proofErr w:type="spellEnd"/>
      <w:r w:rsidR="00445952">
        <w:t xml:space="preserve">-domein te maken. </w:t>
      </w:r>
    </w:p>
    <w:p w14:paraId="6900D106" w14:textId="55B699FF" w:rsidR="00093D9E" w:rsidRPr="00D35D3F" w:rsidRDefault="00093D9E" w:rsidP="00D35D3F"/>
    <w:p w14:paraId="1FC6C277" w14:textId="3294CA57" w:rsidR="00D97FE0" w:rsidRDefault="00D35D3F" w:rsidP="00D35D3F">
      <w:r w:rsidRPr="00D35D3F">
        <w:t> </w:t>
      </w:r>
    </w:p>
    <w:p w14:paraId="0E680E34" w14:textId="0B5CC0C9" w:rsidR="00E61971" w:rsidRDefault="00EB3273" w:rsidP="00D35D3F">
      <w:r>
        <w:t>Ook bij deze award blijk</w:t>
      </w:r>
      <w:r w:rsidR="00A51D29">
        <w:t>en</w:t>
      </w:r>
      <w:r>
        <w:t xml:space="preserve"> er in </w:t>
      </w:r>
      <w:r w:rsidR="00910B16">
        <w:t xml:space="preserve">een </w:t>
      </w:r>
      <w:r w:rsidR="008A6944">
        <w:t>voorgaand ja</w:t>
      </w:r>
      <w:r w:rsidR="00910B16">
        <w:t>a</w:t>
      </w:r>
      <w:r w:rsidR="008A6944">
        <w:t xml:space="preserve">r, 2023 wel </w:t>
      </w:r>
      <w:proofErr w:type="spellStart"/>
      <w:r w:rsidR="008A6944">
        <w:t>indiening</w:t>
      </w:r>
      <w:r w:rsidR="00A51D29">
        <w:t>en</w:t>
      </w:r>
      <w:proofErr w:type="spellEnd"/>
      <w:r w:rsidR="004912F0">
        <w:t xml:space="preserve"> gedaan te zijn op het </w:t>
      </w:r>
      <w:proofErr w:type="spellStart"/>
      <w:r w:rsidR="004912F0">
        <w:t>GeoBIM</w:t>
      </w:r>
      <w:proofErr w:type="spellEnd"/>
      <w:r w:rsidR="004912F0">
        <w:t xml:space="preserve">-domein. </w:t>
      </w:r>
      <w:r w:rsidR="00E61971">
        <w:t>Dit betreft</w:t>
      </w:r>
      <w:r w:rsidR="00C132D7">
        <w:t xml:space="preserve"> een student onderzoek </w:t>
      </w:r>
      <w:r w:rsidR="000E2CB5">
        <w:t>“</w:t>
      </w:r>
      <w:proofErr w:type="spellStart"/>
      <w:r w:rsidR="000E2CB5">
        <w:t>methodology</w:t>
      </w:r>
      <w:proofErr w:type="spellEnd"/>
      <w:r w:rsidR="000E2CB5">
        <w:t xml:space="preserve"> </w:t>
      </w:r>
      <w:proofErr w:type="spellStart"/>
      <w:r w:rsidR="000E2CB5">
        <w:t>for</w:t>
      </w:r>
      <w:proofErr w:type="spellEnd"/>
      <w:r w:rsidR="000E2CB5">
        <w:t xml:space="preserve"> life </w:t>
      </w:r>
      <w:proofErr w:type="spellStart"/>
      <w:r w:rsidR="000E2CB5">
        <w:t>cycle</w:t>
      </w:r>
      <w:proofErr w:type="spellEnd"/>
      <w:r w:rsidR="000E2CB5">
        <w:t xml:space="preserve"> </w:t>
      </w:r>
      <w:proofErr w:type="spellStart"/>
      <w:r w:rsidR="000E2CB5">
        <w:t>assesment</w:t>
      </w:r>
      <w:proofErr w:type="spellEnd"/>
      <w:r w:rsidR="000E2CB5">
        <w:t xml:space="preserve"> in </w:t>
      </w:r>
      <w:proofErr w:type="spellStart"/>
      <w:r w:rsidR="000E2CB5">
        <w:t>infrastructure</w:t>
      </w:r>
      <w:proofErr w:type="spellEnd"/>
      <w:r w:rsidR="000E2CB5">
        <w:t xml:space="preserve"> </w:t>
      </w:r>
      <w:proofErr w:type="spellStart"/>
      <w:r w:rsidR="000E2CB5">
        <w:t>construction</w:t>
      </w:r>
      <w:proofErr w:type="spellEnd"/>
      <w:r w:rsidR="000E2CB5">
        <w:t>”. Hier laat de indiener zien hoe BIM, GIS en LCA gecombineerd word</w:t>
      </w:r>
      <w:r w:rsidR="00677788">
        <w:t>en</w:t>
      </w:r>
      <w:r w:rsidR="000E2CB5">
        <w:t xml:space="preserve">. Dit sluit goed aan op een de </w:t>
      </w:r>
      <w:r w:rsidR="00EE05AD">
        <w:t xml:space="preserve">user </w:t>
      </w:r>
      <w:proofErr w:type="spellStart"/>
      <w:r w:rsidR="00EE05AD">
        <w:t>stories</w:t>
      </w:r>
      <w:proofErr w:type="spellEnd"/>
      <w:r w:rsidR="00A46F1A">
        <w:t xml:space="preserve"> 2 en </w:t>
      </w:r>
      <w:r w:rsidR="00A63C31">
        <w:t xml:space="preserve">7 (zie paragraaf </w:t>
      </w:r>
      <w:r w:rsidR="00A63C31">
        <w:fldChar w:fldCharType="begin"/>
      </w:r>
      <w:r w:rsidR="00A63C31">
        <w:instrText xml:space="preserve"> REF _Ref185937086 \r \h </w:instrText>
      </w:r>
      <w:r w:rsidR="00A63C31">
        <w:fldChar w:fldCharType="separate"/>
      </w:r>
      <w:r w:rsidR="008E54C0">
        <w:t>5.1.3</w:t>
      </w:r>
      <w:r w:rsidR="00A63C31">
        <w:fldChar w:fldCharType="end"/>
      </w:r>
      <w:r w:rsidR="00A63C31">
        <w:t>)</w:t>
      </w:r>
      <w:r w:rsidR="000E2CB5">
        <w:t xml:space="preserve">. </w:t>
      </w:r>
      <w:r w:rsidR="00E61971">
        <w:t xml:space="preserve">Daarnaast laat de technische oplossing </w:t>
      </w:r>
      <w:proofErr w:type="spellStart"/>
      <w:r w:rsidR="00E61971">
        <w:t>usBIM.geotwin</w:t>
      </w:r>
      <w:proofErr w:type="spellEnd"/>
      <w:r w:rsidR="00E61971">
        <w:t xml:space="preserve"> zien hoe </w:t>
      </w:r>
      <w:proofErr w:type="spellStart"/>
      <w:r w:rsidR="00E61971">
        <w:t>Geo</w:t>
      </w:r>
      <w:proofErr w:type="spellEnd"/>
      <w:r w:rsidR="00E61971">
        <w:t xml:space="preserve"> en BIM gecombineerd kan worden in commerciële software</w:t>
      </w:r>
      <w:r w:rsidR="004A11BE">
        <w:t xml:space="preserve">, </w:t>
      </w:r>
      <w:proofErr w:type="spellStart"/>
      <w:r w:rsidR="004A11BE">
        <w:t>Esri</w:t>
      </w:r>
      <w:proofErr w:type="spellEnd"/>
      <w:r w:rsidR="004A11BE">
        <w:t xml:space="preserve"> en ACCA</w:t>
      </w:r>
      <w:r w:rsidR="00E61971">
        <w:t xml:space="preserve">. </w:t>
      </w:r>
      <w:r w:rsidR="004A11BE">
        <w:t>Ook hiervoor geldt dat het interessant is</w:t>
      </w:r>
      <w:r w:rsidR="002968AF">
        <w:t xml:space="preserve"> na te gaan hoe deze initiatieven zich verder ontwikkeld hebben. </w:t>
      </w:r>
    </w:p>
    <w:p w14:paraId="348EA50E" w14:textId="0612F95A" w:rsidR="00B63801" w:rsidRDefault="00B63801" w:rsidP="00D35D3F"/>
    <w:p w14:paraId="07FBC78B" w14:textId="235F8B4B" w:rsidR="00EB3273" w:rsidRDefault="00A407FE" w:rsidP="00D35D3F">
      <w:r>
        <w:tab/>
      </w:r>
      <w:r w:rsidR="00910B16" w:rsidRPr="00910B16">
        <w:br/>
      </w:r>
    </w:p>
    <w:p w14:paraId="0D77E97D" w14:textId="236F7651" w:rsidR="00EB3273" w:rsidRDefault="00B22C3C" w:rsidP="00D35D3F">
      <w:r>
        <w:rPr>
          <w:noProof/>
        </w:rPr>
        <mc:AlternateContent>
          <mc:Choice Requires="wpg">
            <w:drawing>
              <wp:anchor distT="0" distB="0" distL="114300" distR="114300" simplePos="0" relativeHeight="251658265" behindDoc="0" locked="0" layoutInCell="1" allowOverlap="1" wp14:anchorId="5457C1F4" wp14:editId="4FCD1803">
                <wp:simplePos x="0" y="0"/>
                <wp:positionH relativeFrom="margin">
                  <wp:posOffset>1174712</wp:posOffset>
                </wp:positionH>
                <wp:positionV relativeFrom="paragraph">
                  <wp:posOffset>-300108</wp:posOffset>
                </wp:positionV>
                <wp:extent cx="3049905" cy="2272030"/>
                <wp:effectExtent l="0" t="0" r="0" b="0"/>
                <wp:wrapSquare wrapText="bothSides"/>
                <wp:docPr id="684503901" name="Group 20"/>
                <wp:cNvGraphicFramePr/>
                <a:graphic xmlns:a="http://schemas.openxmlformats.org/drawingml/2006/main">
                  <a:graphicData uri="http://schemas.microsoft.com/office/word/2010/wordprocessingGroup">
                    <wpg:wgp>
                      <wpg:cNvGrpSpPr/>
                      <wpg:grpSpPr>
                        <a:xfrm>
                          <a:off x="0" y="0"/>
                          <a:ext cx="3049905" cy="2272030"/>
                          <a:chOff x="0" y="0"/>
                          <a:chExt cx="4315498" cy="3254849"/>
                        </a:xfrm>
                      </wpg:grpSpPr>
                      <pic:pic xmlns:pic="http://schemas.openxmlformats.org/drawingml/2006/picture">
                        <pic:nvPicPr>
                          <pic:cNvPr id="423421520" name="Picture 19" descr="Afbeelding met tekst, schermopname, Onlineadvertenties&#10;&#10;Automatisch gegenereerde beschrijvi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2176818" y="6824"/>
                            <a:ext cx="2138680" cy="3248025"/>
                          </a:xfrm>
                          <a:prstGeom prst="rect">
                            <a:avLst/>
                          </a:prstGeom>
                          <a:noFill/>
                          <a:ln>
                            <a:noFill/>
                          </a:ln>
                        </pic:spPr>
                      </pic:pic>
                      <pic:pic xmlns:pic="http://schemas.openxmlformats.org/drawingml/2006/picture">
                        <pic:nvPicPr>
                          <pic:cNvPr id="520595880" name="Picture 15" descr="Afbeelding met tekst, elektronica, schermopname, Website&#10;&#10;Automatisch gegenereerde beschrijving"/>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997075" cy="3254375"/>
                          </a:xfrm>
                          <a:prstGeom prst="rect">
                            <a:avLst/>
                          </a:prstGeom>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5B56B2AD" id="Group 20" o:spid="_x0000_s1026" style="position:absolute;margin-left:92.5pt;margin-top:-23.65pt;width:240.15pt;height:178.9pt;z-index:251655195;mso-position-horizontal-relative:margin;mso-width-relative:margin;mso-height-relative:margin" coordsize="43154,32548"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">
                <v:shape id="Picture 19" o:spid="_x0000_s1027" type="#_x0000_t75" alt="Afbeelding met tekst, schermopname, Onlineadvertenties&#10;&#10;Automatisch gegenereerde beschrijving" style="position:absolute;left:21768;top:68;width:21386;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">
                  <v:imagedata r:id="rId76" o:title="Afbeelding met tekst, schermopname, Onlineadvertenties&#10;&#10;Automatisch gegenereerde beschrijving"/>
                </v:shape>
                <v:shape id="Picture 15" o:spid="_x0000_s1028" type="#_x0000_t75" alt="Afbeelding met tekst, elektronica, schermopname, Website&#10;&#10;Automatisch gegenereerde beschrijving" style="position:absolute;width:19970;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">
                  <v:imagedata r:id="rId77" o:title="Afbeelding met tekst, elektronica, schermopname, Website&#10;&#10;Automatisch gegenereerde beschrijving"/>
                </v:shape>
                <w10:wrap type="square" anchorx="margin"/>
              </v:group>
            </w:pict>
          </mc:Fallback>
        </mc:AlternateContent>
      </w:r>
    </w:p>
    <w:p w14:paraId="133DC470" w14:textId="77777777" w:rsidR="00EB3273" w:rsidRDefault="00EB3273" w:rsidP="00D35D3F"/>
    <w:p w14:paraId="4918CDC3" w14:textId="7B171A44" w:rsidR="00EB3273" w:rsidRDefault="00EB3273" w:rsidP="00D35D3F"/>
    <w:p w14:paraId="5F7FFD49" w14:textId="77777777" w:rsidR="00EB3273" w:rsidRDefault="00EB3273" w:rsidP="00D35D3F"/>
    <w:p w14:paraId="39EFE057" w14:textId="1E1A97B4" w:rsidR="00EB3273" w:rsidRDefault="00EB3273" w:rsidP="00D35D3F"/>
    <w:p w14:paraId="2B1228A1" w14:textId="7105969F" w:rsidR="00045A6C" w:rsidRDefault="00045A6C" w:rsidP="00045A6C"/>
    <w:p w14:paraId="7A59840E" w14:textId="25D3E5C5" w:rsidR="00B22C3C" w:rsidRDefault="00B22C3C" w:rsidP="001836F6">
      <w:pPr>
        <w:pStyle w:val="Heading2"/>
      </w:pPr>
      <w:bookmarkStart w:id="34" w:name="_Toc189770359"/>
      <w:r>
        <w:t>Conclusie software onderzoek</w:t>
      </w:r>
      <w:bookmarkEnd w:id="34"/>
    </w:p>
    <w:p w14:paraId="33408CD6" w14:textId="4FC5CFA8" w:rsidR="00A87B59" w:rsidRDefault="00F210BF" w:rsidP="001836F6">
      <w:r>
        <w:t xml:space="preserve">Er </w:t>
      </w:r>
      <w:r w:rsidR="00677788">
        <w:t xml:space="preserve">is </w:t>
      </w:r>
      <w:r>
        <w:t xml:space="preserve">veel software die het proces van gebiedsontwikkeling ondersteunt en </w:t>
      </w:r>
      <w:r w:rsidR="00677788">
        <w:t xml:space="preserve">waarbij integratie tussen </w:t>
      </w:r>
      <w:proofErr w:type="spellStart"/>
      <w:r w:rsidR="00677788">
        <w:t>Geo</w:t>
      </w:r>
      <w:proofErr w:type="spellEnd"/>
      <w:r w:rsidR="00677788">
        <w:t xml:space="preserve"> en BIM al plaats vindt</w:t>
      </w:r>
      <w:r>
        <w:t xml:space="preserve">. Echter bij het uitwisselen van informatie van partij A naar partij B zijn er nog geen </w:t>
      </w:r>
      <w:r w:rsidR="00CC2283">
        <w:t xml:space="preserve">uitwisselformaten of toepassingsprofielen </w:t>
      </w:r>
      <w:r w:rsidR="005D059B">
        <w:t>afgesproken</w:t>
      </w:r>
      <w:r w:rsidR="00CC2283">
        <w:t xml:space="preserve">. Wanneer </w:t>
      </w:r>
      <w:r w:rsidR="00677788">
        <w:t xml:space="preserve">er wel dergelijke standaarden, methodieken en afspraken komen zal </w:t>
      </w:r>
      <w:proofErr w:type="spellStart"/>
      <w:r w:rsidR="00677788">
        <w:t>Geo</w:t>
      </w:r>
      <w:proofErr w:type="spellEnd"/>
      <w:r w:rsidR="00677788">
        <w:t xml:space="preserve">- en BIM </w:t>
      </w:r>
      <w:r w:rsidR="001149C5">
        <w:t xml:space="preserve">data beter hergebruikt </w:t>
      </w:r>
      <w:r w:rsidR="00677788">
        <w:t xml:space="preserve">kunnen </w:t>
      </w:r>
      <w:r w:rsidR="001149C5">
        <w:t xml:space="preserve">worden en </w:t>
      </w:r>
      <w:r w:rsidR="00677788">
        <w:t>kan het gebiedsontwikkelings</w:t>
      </w:r>
      <w:r w:rsidR="001149C5">
        <w:t xml:space="preserve">proces </w:t>
      </w:r>
      <w:r w:rsidR="00677788">
        <w:t>worden versneld</w:t>
      </w:r>
      <w:r w:rsidR="001149C5">
        <w:t xml:space="preserve">. </w:t>
      </w:r>
      <w:r w:rsidR="00893BC3">
        <w:t xml:space="preserve">In het vervolg van het </w:t>
      </w:r>
      <w:proofErr w:type="spellStart"/>
      <w:r w:rsidR="00893BC3">
        <w:t>GeoBIM</w:t>
      </w:r>
      <w:proofErr w:type="spellEnd"/>
      <w:r w:rsidR="00893BC3">
        <w:t xml:space="preserve"> project voor gebiedsontwikkeling z</w:t>
      </w:r>
      <w:r w:rsidR="00677788">
        <w:t xml:space="preserve">ullen reeds gebruikte </w:t>
      </w:r>
      <w:r w:rsidR="00893BC3">
        <w:t>software die gebruikt wordt bij gebiedsontwikkeling</w:t>
      </w:r>
      <w:r w:rsidR="00677788">
        <w:t xml:space="preserve"> worden meegenomen</w:t>
      </w:r>
      <w:r w:rsidR="00893BC3">
        <w:t>. De ontwikkeling van best-</w:t>
      </w:r>
      <w:proofErr w:type="spellStart"/>
      <w:r w:rsidR="00893BC3">
        <w:t>practices</w:t>
      </w:r>
      <w:proofErr w:type="spellEnd"/>
      <w:r w:rsidR="00893BC3">
        <w:t>, standaarden, toepassingsprofielen en/of praktijkrichtlijnen zal zich focussen op de</w:t>
      </w:r>
      <w:r w:rsidR="00677788">
        <w:t xml:space="preserve"> uitwisseling van</w:t>
      </w:r>
      <w:r w:rsidR="00893BC3">
        <w:t xml:space="preserve"> data </w:t>
      </w:r>
      <w:r w:rsidR="00677788">
        <w:t>buiten specifieke software en projecten om</w:t>
      </w:r>
      <w:r w:rsidR="00E319DF">
        <w:t>, al zullen de bijdrage van s</w:t>
      </w:r>
      <w:r w:rsidR="0022016D">
        <w:t>oftware-partijen</w:t>
      </w:r>
      <w:r w:rsidR="00E319DF">
        <w:t xml:space="preserve"> hierbij zeer waardevol zijn</w:t>
      </w:r>
      <w:r w:rsidR="0022016D">
        <w:t>.</w:t>
      </w:r>
      <w:r w:rsidR="00A87B59">
        <w:t xml:space="preserve"> Het is van belang dat de gekozen werkwijze goed aansluit op de software</w:t>
      </w:r>
      <w:r w:rsidR="3D78657D">
        <w:t xml:space="preserve"> en op huidige praktijk</w:t>
      </w:r>
      <w:r w:rsidR="00A87B59">
        <w:t xml:space="preserve">. </w:t>
      </w:r>
    </w:p>
    <w:p w14:paraId="4C22F049" w14:textId="77777777" w:rsidR="002F7589" w:rsidRDefault="002F7589" w:rsidP="001836F6"/>
    <w:p w14:paraId="0C299AD1" w14:textId="7BBCDFDD" w:rsidR="001836F6" w:rsidRDefault="009C477B" w:rsidP="001836F6">
      <w:r>
        <w:t xml:space="preserve">Uit de analyse </w:t>
      </w:r>
      <w:r w:rsidR="00E319DF">
        <w:t>van</w:t>
      </w:r>
      <w:r>
        <w:t xml:space="preserve"> OGC- en </w:t>
      </w:r>
      <w:proofErr w:type="spellStart"/>
      <w:r w:rsidR="00E319DF">
        <w:t>bSI</w:t>
      </w:r>
      <w:proofErr w:type="spellEnd"/>
      <w:r>
        <w:t xml:space="preserve">-leden blijkt dat </w:t>
      </w:r>
      <w:r w:rsidR="0058334C">
        <w:t xml:space="preserve">zeer weinig </w:t>
      </w:r>
      <w:r w:rsidR="00A87B59">
        <w:t xml:space="preserve">organisaties </w:t>
      </w:r>
      <w:r w:rsidR="00300723">
        <w:t xml:space="preserve">zowel OGC als </w:t>
      </w:r>
      <w:proofErr w:type="spellStart"/>
      <w:r w:rsidR="00E319DF">
        <w:t>bSI</w:t>
      </w:r>
      <w:proofErr w:type="spellEnd"/>
      <w:r w:rsidR="00300723">
        <w:t xml:space="preserve"> </w:t>
      </w:r>
      <w:r>
        <w:t>lid zijn</w:t>
      </w:r>
      <w:r w:rsidR="0058334C">
        <w:t xml:space="preserve">. </w:t>
      </w:r>
      <w:r>
        <w:t xml:space="preserve">Van de </w:t>
      </w:r>
      <w:proofErr w:type="spellStart"/>
      <w:r>
        <w:t>strategic</w:t>
      </w:r>
      <w:proofErr w:type="spellEnd"/>
      <w:r>
        <w:t xml:space="preserve"> en </w:t>
      </w:r>
      <w:proofErr w:type="spellStart"/>
      <w:r>
        <w:t>principal</w:t>
      </w:r>
      <w:proofErr w:type="spellEnd"/>
      <w:r>
        <w:t xml:space="preserve"> members </w:t>
      </w:r>
      <w:r w:rsidR="00776471">
        <w:t xml:space="preserve">is </w:t>
      </w:r>
      <w:r>
        <w:t>25%</w:t>
      </w:r>
      <w:r w:rsidR="0066217F">
        <w:t xml:space="preserve"> </w:t>
      </w:r>
      <w:r w:rsidR="00776471">
        <w:t>lid van beide organisaties (7 leden).</w:t>
      </w:r>
      <w:r>
        <w:t xml:space="preserve"> </w:t>
      </w:r>
      <w:r w:rsidR="00BB22EA">
        <w:t xml:space="preserve">Voor de normale leden </w:t>
      </w:r>
      <w:r w:rsidR="00706A37">
        <w:t xml:space="preserve">geldt een percentage van </w:t>
      </w:r>
      <w:r w:rsidR="00ED483C">
        <w:t xml:space="preserve">0,7% van de Building Smart International leden die lid zijn van OGC. En </w:t>
      </w:r>
      <w:r w:rsidR="00170B87">
        <w:t xml:space="preserve">3% van de leden van OGC is Building Smart lid. Het zou goed zijn als meer partijen het belang van </w:t>
      </w:r>
      <w:r w:rsidR="00E319DF">
        <w:t xml:space="preserve">op elkaar afgestemde </w:t>
      </w:r>
      <w:proofErr w:type="spellStart"/>
      <w:r w:rsidR="00170B87">
        <w:t>openBIM</w:t>
      </w:r>
      <w:proofErr w:type="spellEnd"/>
      <w:r w:rsidR="00170B87">
        <w:t xml:space="preserve"> </w:t>
      </w:r>
      <w:r w:rsidR="00E319DF">
        <w:t>en</w:t>
      </w:r>
      <w:r w:rsidR="00170B87">
        <w:t xml:space="preserve"> </w:t>
      </w:r>
      <w:proofErr w:type="spellStart"/>
      <w:r w:rsidR="00170B87">
        <w:t>openGeo</w:t>
      </w:r>
      <w:proofErr w:type="spellEnd"/>
      <w:r w:rsidR="00170B87">
        <w:t xml:space="preserve"> in zien en</w:t>
      </w:r>
      <w:r w:rsidR="00E319DF">
        <w:t xml:space="preserve"> via gecombineerd lidmaatschap hierop aansturen</w:t>
      </w:r>
      <w:r w:rsidR="00170B87">
        <w:t>. Dit ligt buiten</w:t>
      </w:r>
      <w:r w:rsidR="00E319DF">
        <w:t xml:space="preserve"> de</w:t>
      </w:r>
      <w:r w:rsidR="00170B87">
        <w:t xml:space="preserve"> scope van dit project</w:t>
      </w:r>
      <w:r w:rsidR="3963AA8E">
        <w:t xml:space="preserve">, al kan hier wel invloed op worden uitgeoefend via Nederlandse organisaties die actief zijn in OGC en </w:t>
      </w:r>
      <w:proofErr w:type="spellStart"/>
      <w:r w:rsidR="3963AA8E">
        <w:t>bSI</w:t>
      </w:r>
      <w:proofErr w:type="spellEnd"/>
      <w:r w:rsidR="00170B87">
        <w:t xml:space="preserve">. </w:t>
      </w:r>
      <w:r w:rsidR="00656A6C">
        <w:t xml:space="preserve">Wel is het interessant om </w:t>
      </w:r>
      <w:r w:rsidR="00D52D2E">
        <w:t>te verkennen wat d</w:t>
      </w:r>
      <w:r w:rsidR="00656A6C">
        <w:t xml:space="preserve">e </w:t>
      </w:r>
      <w:r w:rsidR="00D760CA">
        <w:t xml:space="preserve">organisaties die zowel lid zijn van Building Smart International als </w:t>
      </w:r>
      <w:r w:rsidR="00232F75">
        <w:t xml:space="preserve">het Open </w:t>
      </w:r>
      <w:proofErr w:type="spellStart"/>
      <w:r w:rsidR="00232F75">
        <w:t>Geospatial</w:t>
      </w:r>
      <w:proofErr w:type="spellEnd"/>
      <w:r w:rsidR="00232F75">
        <w:t xml:space="preserve"> Consortium </w:t>
      </w:r>
      <w:r w:rsidR="00D52D2E">
        <w:t xml:space="preserve">doen op het gebied van </w:t>
      </w:r>
      <w:proofErr w:type="spellStart"/>
      <w:r w:rsidR="00D52D2E">
        <w:t>GeoBIM</w:t>
      </w:r>
      <w:proofErr w:type="spellEnd"/>
      <w:r w:rsidR="00D52D2E">
        <w:t xml:space="preserve">. Wellicht dat </w:t>
      </w:r>
      <w:r w:rsidR="00E319DF">
        <w:t xml:space="preserve">dit kan helpen om richting te geven aan open </w:t>
      </w:r>
      <w:proofErr w:type="spellStart"/>
      <w:r w:rsidR="00E319DF">
        <w:t>GeoBIM</w:t>
      </w:r>
      <w:proofErr w:type="spellEnd"/>
      <w:r w:rsidR="00E319DF">
        <w:t xml:space="preserve"> oplossingen zoals in ons project</w:t>
      </w:r>
      <w:r w:rsidR="007F06B1">
        <w:t xml:space="preserve">. </w:t>
      </w:r>
    </w:p>
    <w:p w14:paraId="373A789D" w14:textId="77777777" w:rsidR="007F06B1" w:rsidRDefault="007F06B1" w:rsidP="001836F6"/>
    <w:p w14:paraId="1E934EFD" w14:textId="4781BC8E" w:rsidR="00995D8A" w:rsidRDefault="007F06B1" w:rsidP="001836F6">
      <w:r>
        <w:t xml:space="preserve">Ten slotte is onderzoek gedaan naar verschillende digitalisering en </w:t>
      </w:r>
      <w:proofErr w:type="spellStart"/>
      <w:r>
        <w:t>GeoBIM</w:t>
      </w:r>
      <w:proofErr w:type="spellEnd"/>
      <w:r>
        <w:t xml:space="preserve"> </w:t>
      </w:r>
      <w:proofErr w:type="spellStart"/>
      <w:r>
        <w:t>awards</w:t>
      </w:r>
      <w:proofErr w:type="spellEnd"/>
      <w:r>
        <w:t xml:space="preserve">. Het blijkt dat er dit jaar geen goede initiatieven op het gebied van </w:t>
      </w:r>
      <w:proofErr w:type="spellStart"/>
      <w:r>
        <w:t>Geo</w:t>
      </w:r>
      <w:proofErr w:type="spellEnd"/>
      <w:r>
        <w:t xml:space="preserve"> en BIM zijn ingediend, ondanks dat dit in het geval van Building Smart wel specifiek is uitgevraagd. Wel </w:t>
      </w:r>
      <w:r w:rsidR="00E319DF">
        <w:t>zijn er</w:t>
      </w:r>
      <w:r>
        <w:t xml:space="preserve"> in de voorgaande jaren </w:t>
      </w:r>
      <w:r w:rsidR="005A465E">
        <w:t>initiatieven op</w:t>
      </w:r>
      <w:r w:rsidR="00E319DF">
        <w:t xml:space="preserve"> </w:t>
      </w:r>
      <w:proofErr w:type="spellStart"/>
      <w:r w:rsidR="00E319DF">
        <w:t>GeoBIM</w:t>
      </w:r>
      <w:proofErr w:type="spellEnd"/>
      <w:r w:rsidR="00E319DF">
        <w:t xml:space="preserve"> gebied </w:t>
      </w:r>
      <w:r w:rsidR="005A465E">
        <w:t>ingediend</w:t>
      </w:r>
      <w:r w:rsidR="00995D8A">
        <w:t>. Het is interessant om deze initiatieven in de vervolgfase</w:t>
      </w:r>
      <w:r w:rsidR="00E319DF">
        <w:t xml:space="preserve"> van dit project te betrekken</w:t>
      </w:r>
      <w:r w:rsidR="00995D8A">
        <w:t xml:space="preserve">. Dit kan onderdeel worden van de </w:t>
      </w:r>
      <w:r w:rsidR="00A7527A">
        <w:t xml:space="preserve">activiteiten die ondernomen worden voor het bouwen van </w:t>
      </w:r>
      <w:r w:rsidR="00E319DF">
        <w:t xml:space="preserve">de </w:t>
      </w:r>
      <w:proofErr w:type="spellStart"/>
      <w:r w:rsidR="00E319DF">
        <w:t>GeoBIM</w:t>
      </w:r>
      <w:proofErr w:type="spellEnd"/>
      <w:r w:rsidR="00A7527A">
        <w:t xml:space="preserve"> community</w:t>
      </w:r>
      <w:r w:rsidR="00E319DF">
        <w:t xml:space="preserve"> in Nederland</w:t>
      </w:r>
      <w:r w:rsidR="00A7527A">
        <w:t xml:space="preserve">. </w:t>
      </w:r>
    </w:p>
    <w:p w14:paraId="6D6D4670" w14:textId="77777777" w:rsidR="00170B87" w:rsidRDefault="00170B87" w:rsidP="001836F6"/>
    <w:p w14:paraId="2DE36BED" w14:textId="77777777" w:rsidR="00170B87" w:rsidRDefault="00170B87" w:rsidP="001836F6"/>
    <w:p w14:paraId="2CDAB497" w14:textId="6CF34E21" w:rsidR="00383FAA" w:rsidRDefault="00383FAA">
      <w:pPr>
        <w:spacing w:after="160"/>
      </w:pPr>
      <w:r>
        <w:br w:type="page"/>
      </w:r>
    </w:p>
    <w:p w14:paraId="22D3C89C" w14:textId="4D3CC4D4" w:rsidR="004F41C3" w:rsidRDefault="00045A6C" w:rsidP="00295F6E">
      <w:pPr>
        <w:pStyle w:val="Heading1"/>
      </w:pPr>
      <w:bookmarkStart w:id="35" w:name="_Toc189770360"/>
      <w:r>
        <w:t>Deelprojectplan 2</w:t>
      </w:r>
      <w:r w:rsidR="00A7527A">
        <w:t xml:space="preserve"> </w:t>
      </w:r>
      <w:proofErr w:type="spellStart"/>
      <w:r w:rsidR="00A7527A">
        <w:t>GeoBIM</w:t>
      </w:r>
      <w:proofErr w:type="spellEnd"/>
      <w:r w:rsidR="00A7527A">
        <w:t xml:space="preserve"> </w:t>
      </w:r>
      <w:r w:rsidR="00D800F5">
        <w:t xml:space="preserve">voor versnelling </w:t>
      </w:r>
      <w:r w:rsidR="00A7527A">
        <w:t>Gebied</w:t>
      </w:r>
      <w:r w:rsidR="00D800F5">
        <w:t>s</w:t>
      </w:r>
      <w:r w:rsidR="00A7527A">
        <w:t>ontwikkeling</w:t>
      </w:r>
      <w:bookmarkEnd w:id="35"/>
      <w:r w:rsidR="00A7527A">
        <w:t xml:space="preserve"> </w:t>
      </w:r>
    </w:p>
    <w:p w14:paraId="76058061" w14:textId="08FC5A1B" w:rsidR="006A032A" w:rsidRPr="0017584A" w:rsidRDefault="00295F6E" w:rsidP="006A032A">
      <w:r>
        <w:t xml:space="preserve">Op basis van de </w:t>
      </w:r>
      <w:r w:rsidR="00BD0A17">
        <w:t xml:space="preserve">resultaten van dit deelproject </w:t>
      </w:r>
      <w:proofErr w:type="spellStart"/>
      <w:r w:rsidR="00BD0A17">
        <w:t>GeoBIM</w:t>
      </w:r>
      <w:proofErr w:type="spellEnd"/>
      <w:r w:rsidR="00BD0A17">
        <w:t xml:space="preserve"> voor versnelling Gebiedsontwikkeling wordt </w:t>
      </w:r>
      <w:r w:rsidR="00E319DF">
        <w:t xml:space="preserve">ook </w:t>
      </w:r>
      <w:r w:rsidR="00BD0A17">
        <w:t xml:space="preserve">een vervolg deelprojectplan opgeleverd. In dit deelprojectplan </w:t>
      </w:r>
      <w:r w:rsidR="00B81B05">
        <w:t xml:space="preserve">2 </w:t>
      </w:r>
      <w:r w:rsidR="00BD0A17">
        <w:t>staat beschreven hoe op basis van de huidige resultaten verder gewerkt kan worden</w:t>
      </w:r>
      <w:r w:rsidR="26F1C2BD">
        <w:t xml:space="preserve"> aan de beoogde </w:t>
      </w:r>
      <w:proofErr w:type="spellStart"/>
      <w:r w:rsidR="26F1C2BD">
        <w:t>GeoBIM</w:t>
      </w:r>
      <w:proofErr w:type="spellEnd"/>
      <w:r w:rsidR="26F1C2BD">
        <w:t xml:space="preserve"> bouwstenen zoals beschreven in het oorspronkelijke projectplan:</w:t>
      </w:r>
    </w:p>
    <w:p w14:paraId="48376E27" w14:textId="40B7A152" w:rsidR="006A032A" w:rsidRPr="0017584A" w:rsidRDefault="006A032A" w:rsidP="006A032A"/>
    <w:p w14:paraId="152E106C" w14:textId="339CDA8F" w:rsidR="006A032A" w:rsidRPr="0017584A" w:rsidRDefault="006A032A" w:rsidP="006A032A"/>
    <w:p w14:paraId="0AA916CD" w14:textId="77777777" w:rsidR="006A032A" w:rsidRPr="0017584A" w:rsidRDefault="03B1D06E" w:rsidP="2CED6EE9">
      <w:pPr>
        <w:numPr>
          <w:ilvl w:val="0"/>
          <w:numId w:val="12"/>
        </w:numPr>
      </w:pPr>
      <w:r>
        <w:t xml:space="preserve">Identificeren van </w:t>
      </w:r>
      <w:proofErr w:type="spellStart"/>
      <w:r>
        <w:t>GeoBIM</w:t>
      </w:r>
      <w:proofErr w:type="spellEnd"/>
      <w:r>
        <w:t xml:space="preserve"> uitdagingen en borging in praktijk </w:t>
      </w:r>
    </w:p>
    <w:p w14:paraId="43942F2E" w14:textId="77777777" w:rsidR="006A032A" w:rsidRPr="0017584A" w:rsidRDefault="03B1D06E" w:rsidP="2CED6EE9">
      <w:pPr>
        <w:numPr>
          <w:ilvl w:val="0"/>
          <w:numId w:val="13"/>
        </w:numPr>
      </w:pPr>
      <w:r>
        <w:t xml:space="preserve">Het brengen van BIM-informatie naar </w:t>
      </w:r>
      <w:proofErr w:type="spellStart"/>
      <w:r>
        <w:t>Geo</w:t>
      </w:r>
      <w:proofErr w:type="spellEnd"/>
      <w:r>
        <w:t> </w:t>
      </w:r>
    </w:p>
    <w:p w14:paraId="4F0B26BA" w14:textId="77777777" w:rsidR="006A032A" w:rsidRPr="0017584A" w:rsidRDefault="03B1D06E" w:rsidP="2CED6EE9">
      <w:pPr>
        <w:numPr>
          <w:ilvl w:val="0"/>
          <w:numId w:val="14"/>
        </w:numPr>
      </w:pPr>
      <w:r>
        <w:t xml:space="preserve">Het brengen van </w:t>
      </w:r>
      <w:proofErr w:type="spellStart"/>
      <w:r>
        <w:t>Geo</w:t>
      </w:r>
      <w:proofErr w:type="spellEnd"/>
      <w:r>
        <w:t>-informatie naar BIM </w:t>
      </w:r>
    </w:p>
    <w:p w14:paraId="4485E938" w14:textId="77777777" w:rsidR="006A032A" w:rsidRPr="0017584A" w:rsidRDefault="03B1D06E" w:rsidP="2CED6EE9">
      <w:pPr>
        <w:numPr>
          <w:ilvl w:val="0"/>
          <w:numId w:val="15"/>
        </w:numPr>
      </w:pPr>
      <w:r>
        <w:t xml:space="preserve">Standaardiseren van </w:t>
      </w:r>
      <w:proofErr w:type="spellStart"/>
      <w:r>
        <w:t>georefereren</w:t>
      </w:r>
      <w:proofErr w:type="spellEnd"/>
      <w:r>
        <w:t xml:space="preserve"> BIM-modellen </w:t>
      </w:r>
    </w:p>
    <w:p w14:paraId="37D97EAE" w14:textId="77777777" w:rsidR="006A032A" w:rsidRPr="0017584A" w:rsidRDefault="03B1D06E" w:rsidP="2CED6EE9">
      <w:pPr>
        <w:numPr>
          <w:ilvl w:val="0"/>
          <w:numId w:val="16"/>
        </w:numPr>
      </w:pPr>
      <w:proofErr w:type="spellStart"/>
      <w:r>
        <w:t>Geo-based</w:t>
      </w:r>
      <w:proofErr w:type="spellEnd"/>
      <w:r>
        <w:t xml:space="preserve"> BIM en BIM-</w:t>
      </w:r>
      <w:proofErr w:type="spellStart"/>
      <w:r>
        <w:t>based</w:t>
      </w:r>
      <w:proofErr w:type="spellEnd"/>
      <w:r>
        <w:t xml:space="preserve"> </w:t>
      </w:r>
      <w:proofErr w:type="spellStart"/>
      <w:r>
        <w:t>Geo</w:t>
      </w:r>
      <w:proofErr w:type="spellEnd"/>
      <w:r>
        <w:t xml:space="preserve"> standaarden </w:t>
      </w:r>
    </w:p>
    <w:p w14:paraId="22D34555" w14:textId="77777777" w:rsidR="006A032A" w:rsidRPr="0017584A" w:rsidRDefault="03B1D06E" w:rsidP="2CED6EE9">
      <w:pPr>
        <w:numPr>
          <w:ilvl w:val="0"/>
          <w:numId w:val="17"/>
        </w:numPr>
      </w:pPr>
      <w:r>
        <w:t xml:space="preserve">Afsprakenstelsel voor </w:t>
      </w:r>
      <w:proofErr w:type="spellStart"/>
      <w:r>
        <w:t>Geo</w:t>
      </w:r>
      <w:proofErr w:type="spellEnd"/>
      <w:r>
        <w:t>-BIM data integratie </w:t>
      </w:r>
    </w:p>
    <w:p w14:paraId="22ABE9F5" w14:textId="7285E76D" w:rsidR="006A032A" w:rsidRPr="0017584A" w:rsidRDefault="006A032A" w:rsidP="006A032A"/>
    <w:p w14:paraId="7BD95725" w14:textId="068CC8B2" w:rsidR="006A032A" w:rsidRPr="0017584A" w:rsidRDefault="00BD0A17" w:rsidP="006A032A">
      <w:r>
        <w:t xml:space="preserve">Beoogde uitvoering van </w:t>
      </w:r>
      <w:r w:rsidR="0D7F7B86">
        <w:t xml:space="preserve">deelprojectplan 2 </w:t>
      </w:r>
      <w:r>
        <w:t xml:space="preserve">is 2025 om energie en betrokkenheid van de community te houden. Het deelprojectplan neemt het totaalplan </w:t>
      </w:r>
      <w:proofErr w:type="spellStart"/>
      <w:r>
        <w:t>GeoBIM</w:t>
      </w:r>
      <w:proofErr w:type="spellEnd"/>
      <w:r>
        <w:t xml:space="preserve"> als leidraad</w:t>
      </w:r>
      <w:r w:rsidR="00B81B05">
        <w:t xml:space="preserve"> en </w:t>
      </w:r>
      <w:r>
        <w:t xml:space="preserve">beschrijft hoe </w:t>
      </w:r>
      <w:r w:rsidR="00B81B05">
        <w:t xml:space="preserve">vijf </w:t>
      </w:r>
      <w:r>
        <w:t xml:space="preserve">werkgroepen </w:t>
      </w:r>
      <w:r w:rsidR="00B81B05">
        <w:t xml:space="preserve">met de respectievelijk vijf onderkende </w:t>
      </w:r>
      <w:proofErr w:type="spellStart"/>
      <w:r w:rsidR="00B81B05">
        <w:t>GeoBIM</w:t>
      </w:r>
      <w:proofErr w:type="spellEnd"/>
      <w:r w:rsidR="00B81B05">
        <w:t xml:space="preserve"> bouwstenen </w:t>
      </w:r>
      <w:r>
        <w:t>aan de slag gaan</w:t>
      </w:r>
      <w:r w:rsidR="00AE3B0D">
        <w:t xml:space="preserve"> om verbeterde </w:t>
      </w:r>
      <w:proofErr w:type="spellStart"/>
      <w:r w:rsidR="00AE3B0D">
        <w:t>GeoBIM</w:t>
      </w:r>
      <w:proofErr w:type="spellEnd"/>
      <w:r w:rsidR="00AE3B0D">
        <w:t xml:space="preserve"> integratie te bewerkstelligen voor de geselecteerde </w:t>
      </w:r>
      <w:r w:rsidR="00DE6F6C">
        <w:t xml:space="preserve">user </w:t>
      </w:r>
      <w:proofErr w:type="spellStart"/>
      <w:r w:rsidR="00DE6F6C">
        <w:t>stories</w:t>
      </w:r>
      <w:proofErr w:type="spellEnd"/>
      <w:r w:rsidR="00DE6F6C">
        <w:t xml:space="preserve"> </w:t>
      </w:r>
      <w:r>
        <w:t>. Binnen de werkgroepen wordt gewerkt aan standaarden</w:t>
      </w:r>
      <w:r w:rsidR="00AE3B0D">
        <w:t xml:space="preserve">, </w:t>
      </w:r>
      <w:r>
        <w:t>methodieken</w:t>
      </w:r>
      <w:r w:rsidR="00AE3B0D">
        <w:t xml:space="preserve">, best </w:t>
      </w:r>
      <w:proofErr w:type="spellStart"/>
      <w:r w:rsidR="00AE3B0D">
        <w:t>practices</w:t>
      </w:r>
      <w:proofErr w:type="spellEnd"/>
      <w:r w:rsidR="00AE3B0D">
        <w:t>, praktijk richtlijnen en ondersteunende open source tools</w:t>
      </w:r>
      <w:r>
        <w:t xml:space="preserve"> voor de </w:t>
      </w:r>
      <w:r w:rsidR="00EE05AD">
        <w:t xml:space="preserve">user </w:t>
      </w:r>
      <w:proofErr w:type="spellStart"/>
      <w:r w:rsidR="00EE05AD">
        <w:t>stories</w:t>
      </w:r>
      <w:proofErr w:type="spellEnd"/>
      <w:r>
        <w:t xml:space="preserve">. </w:t>
      </w:r>
      <w:r w:rsidR="00AE3B0D">
        <w:t xml:space="preserve"> D</w:t>
      </w:r>
      <w:r w:rsidR="00C5344E">
        <w:t>eelprojectplan</w:t>
      </w:r>
      <w:r w:rsidR="00AE3B0D">
        <w:t xml:space="preserve"> 2 </w:t>
      </w:r>
      <w:r w:rsidR="1E1E8DE7">
        <w:t>is</w:t>
      </w:r>
      <w:r w:rsidR="00644A3B">
        <w:t xml:space="preserve"> als resultaat </w:t>
      </w:r>
      <w:r w:rsidR="00AE3B0D">
        <w:t xml:space="preserve">van </w:t>
      </w:r>
      <w:r w:rsidR="00644A3B">
        <w:t xml:space="preserve">dit eerste deelproject opgeleverd. </w:t>
      </w:r>
    </w:p>
    <w:p w14:paraId="396CBC7B" w14:textId="2B116CDE" w:rsidR="006A032A" w:rsidRPr="0017584A" w:rsidRDefault="006A032A" w:rsidP="006A032A"/>
    <w:p w14:paraId="3FAAF567" w14:textId="34A3BC63" w:rsidR="00644A3B" w:rsidRDefault="00ED1F33" w:rsidP="00644A3B">
      <w:pPr>
        <w:keepNext/>
      </w:pPr>
      <w:r>
        <w:rPr>
          <w:noProof/>
        </w:rPr>
        <mc:AlternateContent>
          <mc:Choice Requires="wps">
            <w:drawing>
              <wp:anchor distT="0" distB="0" distL="114300" distR="114300" simplePos="0" relativeHeight="251658266" behindDoc="0" locked="0" layoutInCell="1" allowOverlap="1" wp14:anchorId="385827EB" wp14:editId="0A1F0F0C">
                <wp:simplePos x="0" y="0"/>
                <wp:positionH relativeFrom="column">
                  <wp:posOffset>411285</wp:posOffset>
                </wp:positionH>
                <wp:positionV relativeFrom="paragraph">
                  <wp:posOffset>1497565</wp:posOffset>
                </wp:positionV>
                <wp:extent cx="3551889" cy="1418590"/>
                <wp:effectExtent l="0" t="0" r="10795" b="10160"/>
                <wp:wrapNone/>
                <wp:docPr id="1730607033" name="Rectangle 13"/>
                <wp:cNvGraphicFramePr/>
                <a:graphic xmlns:a="http://schemas.openxmlformats.org/drawingml/2006/main">
                  <a:graphicData uri="http://schemas.microsoft.com/office/word/2010/wordprocessingShape">
                    <wps:wsp>
                      <wps:cNvSpPr/>
                      <wps:spPr>
                        <a:xfrm>
                          <a:off x="0" y="0"/>
                          <a:ext cx="3551889" cy="1418590"/>
                        </a:xfrm>
                        <a:prstGeom prst="rect">
                          <a:avLst/>
                        </a:prstGeom>
                        <a:noFill/>
                        <a:ln w="19050">
                          <a:solidFill>
                            <a:schemeClr val="accent3"/>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738276EB" id="Rectangle 13" o:spid="_x0000_s1026" style="position:absolute;margin-left:32.4pt;margin-top:117.9pt;width:279.7pt;height:111.7pt;z-index:2516551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" filled="f" strokecolor="#0085c6 [3206]" strokeweight="1.5pt">
                <v:stroke dashstyle="3 1"/>
              </v:rect>
            </w:pict>
          </mc:Fallback>
        </mc:AlternateContent>
      </w:r>
      <w:r w:rsidR="00644A3B">
        <w:rPr>
          <w:noProof/>
        </w:rPr>
        <mc:AlternateContent>
          <mc:Choice Requires="wps">
            <w:drawing>
              <wp:anchor distT="0" distB="0" distL="114300" distR="114300" simplePos="0" relativeHeight="251658269" behindDoc="0" locked="0" layoutInCell="1" allowOverlap="1" wp14:anchorId="1170B60A" wp14:editId="3A0A8F9F">
                <wp:simplePos x="0" y="0"/>
                <wp:positionH relativeFrom="margin">
                  <wp:posOffset>1871345</wp:posOffset>
                </wp:positionH>
                <wp:positionV relativeFrom="paragraph">
                  <wp:posOffset>2699948</wp:posOffset>
                </wp:positionV>
                <wp:extent cx="1276614" cy="276046"/>
                <wp:effectExtent l="0" t="0" r="0" b="0"/>
                <wp:wrapNone/>
                <wp:docPr id="805754582" name="Text Box 1"/>
                <wp:cNvGraphicFramePr/>
                <a:graphic xmlns:a="http://schemas.openxmlformats.org/drawingml/2006/main">
                  <a:graphicData uri="http://schemas.microsoft.com/office/word/2010/wordprocessingShape">
                    <wps:wsp>
                      <wps:cNvSpPr txBox="1"/>
                      <wps:spPr>
                        <a:xfrm>
                          <a:off x="0" y="0"/>
                          <a:ext cx="1276614" cy="276046"/>
                        </a:xfrm>
                        <a:prstGeom prst="rect">
                          <a:avLst/>
                        </a:prstGeom>
                        <a:noFill/>
                        <a:ln>
                          <a:noFill/>
                        </a:ln>
                      </wps:spPr>
                      <wps:txbx>
                        <w:txbxContent>
                          <w:p w14:paraId="396AE666" w14:textId="6A683E8C" w:rsidR="00644A3B" w:rsidRPr="00644A3B" w:rsidRDefault="00644A3B" w:rsidP="00644A3B">
                            <w:pPr>
                              <w:jc w:val="center"/>
                              <w:rPr>
                                <w:color w:val="0085C6" w:themeColor="accent3"/>
                                <w14:textOutline w14:w="0" w14:cap="flat" w14:cmpd="sng" w14:algn="ctr">
                                  <w14:noFill/>
                                  <w14:prstDash w14:val="solid"/>
                                  <w14:round/>
                                </w14:textOutline>
                              </w:rPr>
                            </w:pPr>
                            <w:r w:rsidRPr="00644A3B">
                              <w:rPr>
                                <w:color w:val="0085C6" w:themeColor="accent3"/>
                                <w14:textOutline w14:w="0" w14:cap="flat" w14:cmpd="sng" w14:algn="ctr">
                                  <w14:noFill/>
                                  <w14:prstDash w14:val="solid"/>
                                  <w14:round/>
                                </w14:textOutline>
                              </w:rPr>
                              <w:t xml:space="preserve">Deelprojectplan </w:t>
                            </w:r>
                            <w:r>
                              <w:rPr>
                                <w:color w:val="0085C6" w:themeColor="accent3"/>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0B60A" id="_x0000_s1032" type="#_x0000_t202" style="position:absolute;margin-left:147.35pt;margin-top:212.6pt;width:100.5pt;height:21.75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" filled="f" stroked="f">
                <v:textbox>
                  <w:txbxContent>
                    <w:p w14:paraId="396AE666" w14:textId="6A683E8C" w:rsidR="00644A3B" w:rsidRPr="00644A3B" w:rsidRDefault="00644A3B" w:rsidP="00644A3B">
                      <w:pPr>
                        <w:jc w:val="center"/>
                        <w:rPr>
                          <w:color w:val="0085C6" w:themeColor="accent3"/>
                          <w14:textOutline w14:w="0" w14:cap="flat" w14:cmpd="sng" w14:algn="ctr">
                            <w14:noFill/>
                            <w14:prstDash w14:val="solid"/>
                            <w14:round/>
                          </w14:textOutline>
                        </w:rPr>
                      </w:pPr>
                      <w:r w:rsidRPr="00644A3B">
                        <w:rPr>
                          <w:color w:val="0085C6" w:themeColor="accent3"/>
                          <w14:textOutline w14:w="0" w14:cap="flat" w14:cmpd="sng" w14:algn="ctr">
                            <w14:noFill/>
                            <w14:prstDash w14:val="solid"/>
                            <w14:round/>
                          </w14:textOutline>
                        </w:rPr>
                        <w:t xml:space="preserve">Deelprojectplan </w:t>
                      </w:r>
                      <w:r>
                        <w:rPr>
                          <w:color w:val="0085C6" w:themeColor="accent3"/>
                          <w14:textOutline w14:w="0" w14:cap="flat" w14:cmpd="sng" w14:algn="ctr">
                            <w14:noFill/>
                            <w14:prstDash w14:val="solid"/>
                            <w14:round/>
                          </w14:textOutline>
                        </w:rPr>
                        <w:t>2</w:t>
                      </w:r>
                    </w:p>
                  </w:txbxContent>
                </v:textbox>
                <w10:wrap anchorx="margin"/>
              </v:shape>
            </w:pict>
          </mc:Fallback>
        </mc:AlternateContent>
      </w:r>
      <w:r w:rsidR="00644A3B">
        <w:rPr>
          <w:noProof/>
        </w:rPr>
        <mc:AlternateContent>
          <mc:Choice Requires="wps">
            <w:drawing>
              <wp:anchor distT="0" distB="0" distL="114300" distR="114300" simplePos="0" relativeHeight="251658268" behindDoc="0" locked="0" layoutInCell="1" allowOverlap="1" wp14:anchorId="45F193A0" wp14:editId="2986F8FB">
                <wp:simplePos x="0" y="0"/>
                <wp:positionH relativeFrom="margin">
                  <wp:posOffset>1490009</wp:posOffset>
                </wp:positionH>
                <wp:positionV relativeFrom="paragraph">
                  <wp:posOffset>1202978</wp:posOffset>
                </wp:positionV>
                <wp:extent cx="1276614" cy="276046"/>
                <wp:effectExtent l="0" t="0" r="0" b="0"/>
                <wp:wrapNone/>
                <wp:docPr id="1158354431" name="Text Box 1"/>
                <wp:cNvGraphicFramePr/>
                <a:graphic xmlns:a="http://schemas.openxmlformats.org/drawingml/2006/main">
                  <a:graphicData uri="http://schemas.microsoft.com/office/word/2010/wordprocessingShape">
                    <wps:wsp>
                      <wps:cNvSpPr txBox="1"/>
                      <wps:spPr>
                        <a:xfrm>
                          <a:off x="0" y="0"/>
                          <a:ext cx="1276614" cy="276046"/>
                        </a:xfrm>
                        <a:prstGeom prst="rect">
                          <a:avLst/>
                        </a:prstGeom>
                        <a:noFill/>
                        <a:ln>
                          <a:noFill/>
                        </a:ln>
                      </wps:spPr>
                      <wps:txbx>
                        <w:txbxContent>
                          <w:p w14:paraId="088FD588" w14:textId="48E0E7FD" w:rsidR="00644A3B" w:rsidRPr="00644A3B" w:rsidRDefault="00644A3B" w:rsidP="00644A3B">
                            <w:pPr>
                              <w:jc w:val="center"/>
                              <w:rPr>
                                <w:color w:val="0085C6" w:themeColor="accent3"/>
                                <w14:textOutline w14:w="0" w14:cap="flat" w14:cmpd="sng" w14:algn="ctr">
                                  <w14:noFill/>
                                  <w14:prstDash w14:val="solid"/>
                                  <w14:round/>
                                </w14:textOutline>
                              </w:rPr>
                            </w:pPr>
                            <w:r w:rsidRPr="00644A3B">
                              <w:rPr>
                                <w:color w:val="0085C6" w:themeColor="accent3"/>
                                <w14:textOutline w14:w="0" w14:cap="flat" w14:cmpd="sng" w14:algn="ctr">
                                  <w14:noFill/>
                                  <w14:prstDash w14:val="solid"/>
                                  <w14:round/>
                                </w14:textOutline>
                              </w:rPr>
                              <w:t>Deelprojectplan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193A0" id="_x0000_s1033" type="#_x0000_t202" style="position:absolute;margin-left:117.3pt;margin-top:94.7pt;width:100.5pt;height:21.7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" filled="f" stroked="f">
                <v:textbox>
                  <w:txbxContent>
                    <w:p w14:paraId="088FD588" w14:textId="48E0E7FD" w:rsidR="00644A3B" w:rsidRPr="00644A3B" w:rsidRDefault="00644A3B" w:rsidP="00644A3B">
                      <w:pPr>
                        <w:jc w:val="center"/>
                        <w:rPr>
                          <w:color w:val="0085C6" w:themeColor="accent3"/>
                          <w14:textOutline w14:w="0" w14:cap="flat" w14:cmpd="sng" w14:algn="ctr">
                            <w14:noFill/>
                            <w14:prstDash w14:val="solid"/>
                            <w14:round/>
                          </w14:textOutline>
                        </w:rPr>
                      </w:pPr>
                      <w:r w:rsidRPr="00644A3B">
                        <w:rPr>
                          <w:color w:val="0085C6" w:themeColor="accent3"/>
                          <w14:textOutline w14:w="0" w14:cap="flat" w14:cmpd="sng" w14:algn="ctr">
                            <w14:noFill/>
                            <w14:prstDash w14:val="solid"/>
                            <w14:round/>
                          </w14:textOutline>
                        </w:rPr>
                        <w:t>Deelprojectplan 1</w:t>
                      </w:r>
                    </w:p>
                  </w:txbxContent>
                </v:textbox>
                <w10:wrap anchorx="margin"/>
              </v:shape>
            </w:pict>
          </mc:Fallback>
        </mc:AlternateContent>
      </w:r>
      <w:r w:rsidR="00295F6E">
        <w:rPr>
          <w:noProof/>
        </w:rPr>
        <mc:AlternateContent>
          <mc:Choice Requires="wps">
            <w:drawing>
              <wp:anchor distT="0" distB="0" distL="114300" distR="114300" simplePos="0" relativeHeight="251658267" behindDoc="0" locked="0" layoutInCell="1" allowOverlap="1" wp14:anchorId="20C1CAAB" wp14:editId="6490FEAC">
                <wp:simplePos x="0" y="0"/>
                <wp:positionH relativeFrom="column">
                  <wp:posOffset>396824</wp:posOffset>
                </wp:positionH>
                <wp:positionV relativeFrom="paragraph">
                  <wp:posOffset>589153</wp:posOffset>
                </wp:positionV>
                <wp:extent cx="2428647" cy="833374"/>
                <wp:effectExtent l="0" t="0" r="10160" b="24130"/>
                <wp:wrapNone/>
                <wp:docPr id="1561256092" name="Rectangle 13"/>
                <wp:cNvGraphicFramePr/>
                <a:graphic xmlns:a="http://schemas.openxmlformats.org/drawingml/2006/main">
                  <a:graphicData uri="http://schemas.microsoft.com/office/word/2010/wordprocessingShape">
                    <wps:wsp>
                      <wps:cNvSpPr/>
                      <wps:spPr>
                        <a:xfrm>
                          <a:off x="0" y="0"/>
                          <a:ext cx="2428647" cy="833374"/>
                        </a:xfrm>
                        <a:prstGeom prst="rect">
                          <a:avLst/>
                        </a:prstGeom>
                        <a:noFill/>
                        <a:ln w="19050">
                          <a:solidFill>
                            <a:schemeClr val="accent3"/>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06E57B0" id="Rectangle 13" o:spid="_x0000_s1026" style="position:absolute;margin-left:31.25pt;margin-top:46.4pt;width:191.25pt;height:65.6pt;z-index:2516551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" filled="f" strokecolor="#0085c6 [3206]" strokeweight="1.5pt">
                <v:stroke dashstyle="3 1"/>
              </v:rect>
            </w:pict>
          </mc:Fallback>
        </mc:AlternateContent>
      </w:r>
      <w:r w:rsidR="00295F6E">
        <w:rPr>
          <w:noProof/>
        </w:rPr>
        <w:drawing>
          <wp:inline distT="0" distB="0" distL="0" distR="0" wp14:anchorId="632237E4" wp14:editId="5803C37C">
            <wp:extent cx="5487035" cy="294071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96DAC541-7B7A-43D3-8B79-37D633B846F1}">
                          <asvg:svgBlip xmlns:asvg="http://schemas.microsoft.com/office/drawing/2016/SVG/main" r:embed="rId79"/>
                        </a:ext>
                      </a:extLst>
                    </a:blip>
                    <a:srcRect b="4731"/>
                    <a:stretch/>
                  </pic:blipFill>
                  <pic:spPr bwMode="auto">
                    <a:xfrm>
                      <a:off x="0" y="0"/>
                      <a:ext cx="5487035" cy="2940710"/>
                    </a:xfrm>
                    <a:prstGeom prst="rect">
                      <a:avLst/>
                    </a:prstGeom>
                    <a:ln>
                      <a:noFill/>
                    </a:ln>
                    <a:extLst>
                      <a:ext uri="{53640926-AAD7-44D8-BBD7-CCE9431645EC}">
                        <a14:shadowObscured xmlns:a14="http://schemas.microsoft.com/office/drawing/2010/main"/>
                      </a:ext>
                    </a:extLst>
                  </pic:spPr>
                </pic:pic>
              </a:graphicData>
            </a:graphic>
          </wp:inline>
        </w:drawing>
      </w:r>
    </w:p>
    <w:p w14:paraId="1C955559" w14:textId="7547C709" w:rsidR="00644A3B" w:rsidRDefault="00644A3B" w:rsidP="00644A3B">
      <w:pPr>
        <w:pStyle w:val="Caption"/>
      </w:pPr>
      <w:r>
        <w:t xml:space="preserve">Figuur </w:t>
      </w:r>
      <w:r>
        <w:fldChar w:fldCharType="begin"/>
      </w:r>
      <w:r>
        <w:instrText>SEQ Figuur \* ARABIC</w:instrText>
      </w:r>
      <w:r>
        <w:fldChar w:fldCharType="separate"/>
      </w:r>
      <w:r w:rsidR="008E54C0">
        <w:rPr>
          <w:noProof/>
        </w:rPr>
        <w:t>18</w:t>
      </w:r>
      <w:r>
        <w:fldChar w:fldCharType="end"/>
      </w:r>
      <w:r>
        <w:t>: Focus deelprojectplan 1 en deelprojectplan 2</w:t>
      </w:r>
    </w:p>
    <w:p w14:paraId="43CD818B" w14:textId="77777777" w:rsidR="00FE0B42" w:rsidRDefault="00FE0B42">
      <w:pPr>
        <w:spacing w:after="160"/>
      </w:pPr>
      <w:r>
        <w:br w:type="page"/>
      </w:r>
    </w:p>
    <w:p w14:paraId="58406FC0" w14:textId="175805CA" w:rsidR="00BE5330" w:rsidRPr="0017584A" w:rsidRDefault="00295F6E" w:rsidP="00BE5330">
      <w:r w:rsidRPr="0017584A">
        <w:rPr>
          <w:noProof/>
        </w:rPr>
        <mc:AlternateContent>
          <mc:Choice Requires="wps">
            <w:drawing>
              <wp:anchor distT="0" distB="0" distL="114300" distR="114300" simplePos="0" relativeHeight="251658255" behindDoc="0" locked="0" layoutInCell="1" allowOverlap="1" wp14:anchorId="5E031434" wp14:editId="7D1FBAC9">
                <wp:simplePos x="0" y="0"/>
                <wp:positionH relativeFrom="page">
                  <wp:posOffset>-267335</wp:posOffset>
                </wp:positionH>
                <wp:positionV relativeFrom="page">
                  <wp:posOffset>-42545</wp:posOffset>
                </wp:positionV>
                <wp:extent cx="7556500" cy="10691495"/>
                <wp:effectExtent l="0" t="0" r="6350" b="0"/>
                <wp:wrapNone/>
                <wp:docPr id="19" name="Rechthoek 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56500" cy="106914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017B011" id="Rechthoek 19" o:spid="_x0000_s1026" alt="&quot;&quot;" style="position:absolute;margin-left:-21.05pt;margin-top:-3.35pt;width:595pt;height:841.85pt;z-index:2516551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" fillcolor="white [3212]" stroked="f" strokeweight="1pt">
                <w10:wrap anchorx="page" anchory="page"/>
              </v:rect>
            </w:pict>
          </mc:Fallback>
        </mc:AlternateContent>
      </w:r>
      <w:r w:rsidR="00BE5330" w:rsidRPr="0017584A">
        <w:rPr>
          <w:noProof/>
        </w:rPr>
        <w:drawing>
          <wp:anchor distT="0" distB="0" distL="114300" distR="114300" simplePos="0" relativeHeight="251658257" behindDoc="0" locked="0" layoutInCell="1" allowOverlap="1" wp14:anchorId="7038C20B" wp14:editId="4E0B06AE">
            <wp:simplePos x="0" y="0"/>
            <wp:positionH relativeFrom="page">
              <wp:posOffset>2933395</wp:posOffset>
            </wp:positionH>
            <wp:positionV relativeFrom="page">
              <wp:posOffset>9261043</wp:posOffset>
            </wp:positionV>
            <wp:extent cx="1691640" cy="863600"/>
            <wp:effectExtent l="0" t="0" r="3810" b="0"/>
            <wp:wrapNone/>
            <wp:docPr id="20" name="ArtworkLogo">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tworkLogo">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691640" cy="863600"/>
                    </a:xfrm>
                    <a:prstGeom prst="rect">
                      <a:avLst/>
                    </a:prstGeom>
                  </pic:spPr>
                </pic:pic>
              </a:graphicData>
            </a:graphic>
            <wp14:sizeRelH relativeFrom="margin">
              <wp14:pctWidth>0</wp14:pctWidth>
            </wp14:sizeRelH>
            <wp14:sizeRelV relativeFrom="margin">
              <wp14:pctHeight>0</wp14:pctHeight>
            </wp14:sizeRelV>
          </wp:anchor>
        </w:drawing>
      </w:r>
      <w:r w:rsidR="00BE5330" w:rsidRPr="0017584A">
        <w:rPr>
          <w:noProof/>
        </w:rPr>
        <w:drawing>
          <wp:anchor distT="0" distB="0" distL="114300" distR="114300" simplePos="0" relativeHeight="251658256" behindDoc="0" locked="0" layoutInCell="1" allowOverlap="1" wp14:anchorId="06C721BC" wp14:editId="454DA04A">
            <wp:simplePos x="0" y="0"/>
            <wp:positionH relativeFrom="page">
              <wp:posOffset>0</wp:posOffset>
            </wp:positionH>
            <wp:positionV relativeFrom="page">
              <wp:posOffset>0</wp:posOffset>
            </wp:positionV>
            <wp:extent cx="7556500" cy="10675620"/>
            <wp:effectExtent l="0" t="0" r="6350" b="0"/>
            <wp:wrapNone/>
            <wp:docPr id="18" name="Graphic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a:extLst>
                        <a:ext uri="{C183D7F6-B498-43B3-948B-1728B52AA6E4}">
                          <adec:decorative xmlns:adec="http://schemas.microsoft.com/office/drawing/2017/decorative" val="1"/>
                        </a:ext>
                      </a:extLst>
                    </pic:cNvPr>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7556500" cy="10675620"/>
                    </a:xfrm>
                    <a:prstGeom prst="rect">
                      <a:avLst/>
                    </a:prstGeom>
                  </pic:spPr>
                </pic:pic>
              </a:graphicData>
            </a:graphic>
            <wp14:sizeRelH relativeFrom="margin">
              <wp14:pctWidth>0</wp14:pctWidth>
            </wp14:sizeRelH>
            <wp14:sizeRelV relativeFrom="margin">
              <wp14:pctHeight>0</wp14:pctHeight>
            </wp14:sizeRelV>
          </wp:anchor>
        </w:drawing>
      </w:r>
      <w:r w:rsidR="00BE5330" w:rsidRPr="0017584A">
        <w:rPr>
          <w:noProof/>
        </w:rPr>
        <mc:AlternateContent>
          <mc:Choice Requires="wps">
            <w:drawing>
              <wp:anchor distT="0" distB="0" distL="114300" distR="114300" simplePos="0" relativeHeight="251658258" behindDoc="0" locked="0" layoutInCell="1" allowOverlap="1" wp14:anchorId="7FD33E17" wp14:editId="180C2C36">
                <wp:simplePos x="0" y="0"/>
                <wp:positionH relativeFrom="page">
                  <wp:posOffset>4848447</wp:posOffset>
                </wp:positionH>
                <wp:positionV relativeFrom="page">
                  <wp:posOffset>3561907</wp:posOffset>
                </wp:positionV>
                <wp:extent cx="2271395" cy="3488055"/>
                <wp:effectExtent l="0" t="0" r="0" b="0"/>
                <wp:wrapNone/>
                <wp:docPr id="21" name="Tekstvak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271395" cy="3488055"/>
                        </a:xfrm>
                        <a:prstGeom prst="rect">
                          <a:avLst/>
                        </a:prstGeom>
                        <a:noFill/>
                        <a:ln w="6350">
                          <a:noFill/>
                        </a:ln>
                      </wps:spPr>
                      <wps:txbx>
                        <w:txbxContent>
                          <w:p w14:paraId="4786D0F2" w14:textId="77777777" w:rsidR="00BE5330" w:rsidRPr="00EA4FF9" w:rsidRDefault="00BE5330" w:rsidP="00BE5330">
                            <w:pPr>
                              <w:rPr>
                                <w:b/>
                                <w:bCs/>
                                <w:noProof/>
                                <w:color w:val="FFFFFF" w:themeColor="background1"/>
                                <w:sz w:val="24"/>
                                <w:szCs w:val="24"/>
                                <w:lang w:val="de-DE"/>
                              </w:rPr>
                            </w:pPr>
                            <w:r w:rsidRPr="00EA4FF9">
                              <w:rPr>
                                <w:b/>
                                <w:bCs/>
                                <w:noProof/>
                                <w:color w:val="FFFFFF" w:themeColor="background1"/>
                                <w:sz w:val="24"/>
                                <w:szCs w:val="24"/>
                                <w:lang w:val="de-DE"/>
                              </w:rPr>
                              <w:t>Geonovum</w:t>
                            </w:r>
                          </w:p>
                          <w:p w14:paraId="1A0AAB0F" w14:textId="77777777" w:rsidR="00BE5330" w:rsidRPr="00EA4FF9" w:rsidRDefault="00BE5330" w:rsidP="00BE5330">
                            <w:pPr>
                              <w:tabs>
                                <w:tab w:val="left" w:pos="284"/>
                              </w:tabs>
                              <w:rPr>
                                <w:noProof/>
                                <w:color w:val="FFFFFF" w:themeColor="background1"/>
                                <w:lang w:val="de-DE"/>
                              </w:rPr>
                            </w:pPr>
                            <w:r w:rsidRPr="00EA4FF9">
                              <w:rPr>
                                <w:b/>
                                <w:bCs/>
                                <w:noProof/>
                                <w:color w:val="FFFFFF" w:themeColor="background1"/>
                                <w:lang w:val="de-DE"/>
                              </w:rPr>
                              <w:t>T</w:t>
                            </w:r>
                            <w:r w:rsidRPr="00EA4FF9">
                              <w:rPr>
                                <w:b/>
                                <w:bCs/>
                                <w:noProof/>
                                <w:color w:val="FFFFFF" w:themeColor="background1"/>
                                <w:lang w:val="de-DE"/>
                              </w:rPr>
                              <w:tab/>
                            </w:r>
                            <w:r w:rsidRPr="00EA4FF9">
                              <w:rPr>
                                <w:noProof/>
                                <w:color w:val="FFFFFF" w:themeColor="background1"/>
                                <w:lang w:val="de-DE"/>
                              </w:rPr>
                              <w:t>033 460 41 00</w:t>
                            </w:r>
                            <w:r w:rsidRPr="00EA4FF9">
                              <w:rPr>
                                <w:noProof/>
                                <w:color w:val="FFFFFF" w:themeColor="background1"/>
                                <w:lang w:val="de-DE"/>
                              </w:rPr>
                              <w:tab/>
                            </w:r>
                          </w:p>
                          <w:p w14:paraId="26511B71" w14:textId="77777777" w:rsidR="00BE5330" w:rsidRPr="00EA4FF9" w:rsidRDefault="00BE5330" w:rsidP="00BE5330">
                            <w:pPr>
                              <w:tabs>
                                <w:tab w:val="left" w:pos="284"/>
                              </w:tabs>
                              <w:rPr>
                                <w:noProof/>
                                <w:color w:val="FFFFFF" w:themeColor="background1"/>
                                <w:lang w:val="de-DE"/>
                              </w:rPr>
                            </w:pPr>
                            <w:r w:rsidRPr="00EA4FF9">
                              <w:rPr>
                                <w:b/>
                                <w:bCs/>
                                <w:noProof/>
                                <w:color w:val="FFFFFF" w:themeColor="background1"/>
                                <w:lang w:val="de-DE"/>
                              </w:rPr>
                              <w:t>E</w:t>
                            </w:r>
                            <w:r w:rsidRPr="00EA4FF9">
                              <w:rPr>
                                <w:b/>
                                <w:bCs/>
                                <w:noProof/>
                                <w:color w:val="FFFFFF" w:themeColor="background1"/>
                                <w:lang w:val="de-DE"/>
                              </w:rPr>
                              <w:tab/>
                            </w:r>
                            <w:r w:rsidRPr="00EA4FF9">
                              <w:rPr>
                                <w:noProof/>
                                <w:color w:val="FFFFFF" w:themeColor="background1"/>
                                <w:lang w:val="de-DE"/>
                              </w:rPr>
                              <w:t>info@geonovum.nl</w:t>
                            </w:r>
                            <w:r w:rsidRPr="00EA4FF9">
                              <w:rPr>
                                <w:noProof/>
                                <w:color w:val="FFFFFF" w:themeColor="background1"/>
                                <w:lang w:val="de-DE"/>
                              </w:rPr>
                              <w:tab/>
                            </w:r>
                          </w:p>
                          <w:p w14:paraId="10969259" w14:textId="77777777" w:rsidR="00BE5330" w:rsidRPr="00EA4FF9" w:rsidRDefault="00BE5330" w:rsidP="00BE5330">
                            <w:pPr>
                              <w:tabs>
                                <w:tab w:val="left" w:pos="284"/>
                              </w:tabs>
                              <w:rPr>
                                <w:noProof/>
                                <w:color w:val="FFFFFF" w:themeColor="background1"/>
                                <w:lang w:val="de-DE"/>
                              </w:rPr>
                            </w:pPr>
                            <w:r w:rsidRPr="00EA4FF9">
                              <w:rPr>
                                <w:b/>
                                <w:bCs/>
                                <w:noProof/>
                                <w:color w:val="FFFFFF" w:themeColor="background1"/>
                                <w:lang w:val="de-DE"/>
                              </w:rPr>
                              <w:t>I</w:t>
                            </w:r>
                            <w:r w:rsidRPr="00EA4FF9">
                              <w:rPr>
                                <w:noProof/>
                                <w:color w:val="FFFFFF" w:themeColor="background1"/>
                                <w:lang w:val="de-DE"/>
                              </w:rPr>
                              <w:tab/>
                              <w:t>www.geonovum.nl</w:t>
                            </w:r>
                          </w:p>
                          <w:p w14:paraId="7B792111" w14:textId="77777777" w:rsidR="00BE5330" w:rsidRPr="00EA4FF9" w:rsidRDefault="00BE5330" w:rsidP="00BE5330">
                            <w:pPr>
                              <w:rPr>
                                <w:b/>
                                <w:bCs/>
                                <w:noProof/>
                                <w:color w:val="FFFFFF" w:themeColor="background1"/>
                                <w:lang w:val="de-DE"/>
                              </w:rPr>
                            </w:pPr>
                          </w:p>
                          <w:p w14:paraId="70F686FA" w14:textId="77777777" w:rsidR="00BE5330" w:rsidRPr="00EA4FF9" w:rsidRDefault="00BE5330" w:rsidP="00BE5330">
                            <w:pPr>
                              <w:rPr>
                                <w:b/>
                                <w:bCs/>
                                <w:noProof/>
                                <w:color w:val="FFFFFF" w:themeColor="background1"/>
                                <w:lang w:val="de-DE"/>
                              </w:rPr>
                            </w:pPr>
                            <w:r w:rsidRPr="00EA4FF9">
                              <w:rPr>
                                <w:b/>
                                <w:bCs/>
                                <w:noProof/>
                                <w:color w:val="FFFFFF" w:themeColor="background1"/>
                                <w:lang w:val="de-DE"/>
                              </w:rPr>
                              <w:t>bezoekadres</w:t>
                            </w:r>
                            <w:r w:rsidRPr="00EA4FF9">
                              <w:rPr>
                                <w:b/>
                                <w:bCs/>
                                <w:noProof/>
                                <w:color w:val="FFFFFF" w:themeColor="background1"/>
                                <w:lang w:val="de-DE"/>
                              </w:rPr>
                              <w:tab/>
                            </w:r>
                          </w:p>
                          <w:p w14:paraId="3CA52420" w14:textId="77777777" w:rsidR="00BE5330" w:rsidRPr="00EA4FF9" w:rsidRDefault="00BE5330" w:rsidP="00BE5330">
                            <w:pPr>
                              <w:rPr>
                                <w:noProof/>
                                <w:color w:val="FFFFFF" w:themeColor="background1"/>
                                <w:lang w:val="de-DE"/>
                              </w:rPr>
                            </w:pPr>
                            <w:r w:rsidRPr="00EA4FF9">
                              <w:rPr>
                                <w:noProof/>
                                <w:color w:val="FFFFFF" w:themeColor="background1"/>
                                <w:lang w:val="de-DE"/>
                              </w:rPr>
                              <w:t>Barchman Wuytierslaan 10</w:t>
                            </w:r>
                            <w:r w:rsidRPr="00EA4FF9">
                              <w:rPr>
                                <w:noProof/>
                                <w:color w:val="FFFFFF" w:themeColor="background1"/>
                                <w:lang w:val="de-DE"/>
                              </w:rPr>
                              <w:tab/>
                            </w:r>
                          </w:p>
                          <w:p w14:paraId="2667AA7B" w14:textId="77777777" w:rsidR="00BE5330" w:rsidRPr="00EA4FF9" w:rsidRDefault="00BE5330" w:rsidP="00BE5330">
                            <w:pPr>
                              <w:rPr>
                                <w:noProof/>
                                <w:color w:val="FFFFFF" w:themeColor="background1"/>
                                <w:lang w:val="de-DE"/>
                              </w:rPr>
                            </w:pPr>
                            <w:r w:rsidRPr="00EA4FF9">
                              <w:rPr>
                                <w:noProof/>
                                <w:color w:val="FFFFFF" w:themeColor="background1"/>
                                <w:lang w:val="de-DE"/>
                              </w:rPr>
                              <w:t>3818 LH Amersfoort</w:t>
                            </w:r>
                            <w:r w:rsidRPr="00EA4FF9">
                              <w:rPr>
                                <w:noProof/>
                                <w:color w:val="FFFFFF" w:themeColor="background1"/>
                                <w:lang w:val="de-DE"/>
                              </w:rPr>
                              <w:tab/>
                            </w:r>
                          </w:p>
                          <w:p w14:paraId="7203F5C4" w14:textId="77777777" w:rsidR="00BE5330" w:rsidRPr="00EA4FF9" w:rsidRDefault="00BE5330" w:rsidP="00BE5330">
                            <w:pPr>
                              <w:rPr>
                                <w:b/>
                                <w:bCs/>
                                <w:noProof/>
                                <w:color w:val="FFFFFF" w:themeColor="background1"/>
                                <w:lang w:val="de-DE"/>
                              </w:rPr>
                            </w:pPr>
                          </w:p>
                          <w:p w14:paraId="1CF84C2D" w14:textId="77777777" w:rsidR="00BE5330" w:rsidRPr="00EA4FF9" w:rsidRDefault="00BE5330" w:rsidP="00BE5330">
                            <w:pPr>
                              <w:rPr>
                                <w:b/>
                                <w:bCs/>
                                <w:noProof/>
                                <w:color w:val="FFFFFF" w:themeColor="background1"/>
                                <w:lang w:val="de-DE"/>
                              </w:rPr>
                            </w:pPr>
                            <w:r w:rsidRPr="00EA4FF9">
                              <w:rPr>
                                <w:b/>
                                <w:bCs/>
                                <w:noProof/>
                                <w:color w:val="FFFFFF" w:themeColor="background1"/>
                                <w:lang w:val="de-DE"/>
                              </w:rPr>
                              <w:t>postadres</w:t>
                            </w:r>
                          </w:p>
                          <w:p w14:paraId="7C8F2A71" w14:textId="77777777" w:rsidR="00BE5330" w:rsidRPr="00EA4FF9" w:rsidRDefault="00BE5330" w:rsidP="00BE5330">
                            <w:pPr>
                              <w:rPr>
                                <w:noProof/>
                                <w:color w:val="FFFFFF" w:themeColor="background1"/>
                                <w:lang w:val="de-DE"/>
                              </w:rPr>
                            </w:pPr>
                            <w:r w:rsidRPr="00EA4FF9">
                              <w:rPr>
                                <w:noProof/>
                                <w:color w:val="FFFFFF" w:themeColor="background1"/>
                                <w:lang w:val="de-DE"/>
                              </w:rPr>
                              <w:t>Postbus 508</w:t>
                            </w:r>
                          </w:p>
                          <w:p w14:paraId="1B5C37ED" w14:textId="77777777" w:rsidR="00BE5330" w:rsidRPr="00EA4FF9" w:rsidRDefault="00BE5330" w:rsidP="00BE5330">
                            <w:pPr>
                              <w:rPr>
                                <w:noProof/>
                                <w:color w:val="FFFFFF" w:themeColor="background1"/>
                                <w:lang w:val="de-DE"/>
                              </w:rPr>
                            </w:pPr>
                            <w:r w:rsidRPr="00EA4FF9">
                              <w:rPr>
                                <w:noProof/>
                                <w:color w:val="FFFFFF" w:themeColor="background1"/>
                                <w:lang w:val="de-DE"/>
                              </w:rPr>
                              <w:t>3800 AM Amersfoort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33E17" id="Tekstvak 21" o:spid="_x0000_s1034" type="#_x0000_t202" alt="&quot;&quot;" style="position:absolute;margin-left:381.75pt;margin-top:280.45pt;width:178.85pt;height:274.65pt;z-index:2516582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" filled="f" stroked="f" strokeweight=".5pt">
                <v:textbox>
                  <w:txbxContent>
                    <w:p w14:paraId="4786D0F2" w14:textId="77777777" w:rsidR="00BE5330" w:rsidRPr="00EA4FF9" w:rsidRDefault="00BE5330" w:rsidP="00BE5330">
                      <w:pPr>
                        <w:rPr>
                          <w:b/>
                          <w:bCs/>
                          <w:noProof/>
                          <w:color w:val="FFFFFF" w:themeColor="background1"/>
                          <w:sz w:val="24"/>
                          <w:szCs w:val="24"/>
                          <w:lang w:val="de-DE"/>
                        </w:rPr>
                      </w:pPr>
                      <w:r w:rsidRPr="00EA4FF9">
                        <w:rPr>
                          <w:b/>
                          <w:bCs/>
                          <w:noProof/>
                          <w:color w:val="FFFFFF" w:themeColor="background1"/>
                          <w:sz w:val="24"/>
                          <w:szCs w:val="24"/>
                          <w:lang w:val="de-DE"/>
                        </w:rPr>
                        <w:t>Geonovum</w:t>
                      </w:r>
                    </w:p>
                    <w:p w14:paraId="1A0AAB0F" w14:textId="77777777" w:rsidR="00BE5330" w:rsidRPr="00EA4FF9" w:rsidRDefault="00BE5330" w:rsidP="00BE5330">
                      <w:pPr>
                        <w:tabs>
                          <w:tab w:val="left" w:pos="284"/>
                        </w:tabs>
                        <w:rPr>
                          <w:noProof/>
                          <w:color w:val="FFFFFF" w:themeColor="background1"/>
                          <w:lang w:val="de-DE"/>
                        </w:rPr>
                      </w:pPr>
                      <w:r w:rsidRPr="00EA4FF9">
                        <w:rPr>
                          <w:b/>
                          <w:bCs/>
                          <w:noProof/>
                          <w:color w:val="FFFFFF" w:themeColor="background1"/>
                          <w:lang w:val="de-DE"/>
                        </w:rPr>
                        <w:t>T</w:t>
                      </w:r>
                      <w:r w:rsidRPr="00EA4FF9">
                        <w:rPr>
                          <w:b/>
                          <w:bCs/>
                          <w:noProof/>
                          <w:color w:val="FFFFFF" w:themeColor="background1"/>
                          <w:lang w:val="de-DE"/>
                        </w:rPr>
                        <w:tab/>
                      </w:r>
                      <w:r w:rsidRPr="00EA4FF9">
                        <w:rPr>
                          <w:noProof/>
                          <w:color w:val="FFFFFF" w:themeColor="background1"/>
                          <w:lang w:val="de-DE"/>
                        </w:rPr>
                        <w:t>033 460 41 00</w:t>
                      </w:r>
                      <w:r w:rsidRPr="00EA4FF9">
                        <w:rPr>
                          <w:noProof/>
                          <w:color w:val="FFFFFF" w:themeColor="background1"/>
                          <w:lang w:val="de-DE"/>
                        </w:rPr>
                        <w:tab/>
                      </w:r>
                    </w:p>
                    <w:p w14:paraId="26511B71" w14:textId="77777777" w:rsidR="00BE5330" w:rsidRPr="00EA4FF9" w:rsidRDefault="00BE5330" w:rsidP="00BE5330">
                      <w:pPr>
                        <w:tabs>
                          <w:tab w:val="left" w:pos="284"/>
                        </w:tabs>
                        <w:rPr>
                          <w:noProof/>
                          <w:color w:val="FFFFFF" w:themeColor="background1"/>
                          <w:lang w:val="de-DE"/>
                        </w:rPr>
                      </w:pPr>
                      <w:r w:rsidRPr="00EA4FF9">
                        <w:rPr>
                          <w:b/>
                          <w:bCs/>
                          <w:noProof/>
                          <w:color w:val="FFFFFF" w:themeColor="background1"/>
                          <w:lang w:val="de-DE"/>
                        </w:rPr>
                        <w:t>E</w:t>
                      </w:r>
                      <w:r w:rsidRPr="00EA4FF9">
                        <w:rPr>
                          <w:b/>
                          <w:bCs/>
                          <w:noProof/>
                          <w:color w:val="FFFFFF" w:themeColor="background1"/>
                          <w:lang w:val="de-DE"/>
                        </w:rPr>
                        <w:tab/>
                      </w:r>
                      <w:r w:rsidRPr="00EA4FF9">
                        <w:rPr>
                          <w:noProof/>
                          <w:color w:val="FFFFFF" w:themeColor="background1"/>
                          <w:lang w:val="de-DE"/>
                        </w:rPr>
                        <w:t>info@geonovum.nl</w:t>
                      </w:r>
                      <w:r w:rsidRPr="00EA4FF9">
                        <w:rPr>
                          <w:noProof/>
                          <w:color w:val="FFFFFF" w:themeColor="background1"/>
                          <w:lang w:val="de-DE"/>
                        </w:rPr>
                        <w:tab/>
                      </w:r>
                    </w:p>
                    <w:p w14:paraId="10969259" w14:textId="77777777" w:rsidR="00BE5330" w:rsidRPr="00EA4FF9" w:rsidRDefault="00BE5330" w:rsidP="00BE5330">
                      <w:pPr>
                        <w:tabs>
                          <w:tab w:val="left" w:pos="284"/>
                        </w:tabs>
                        <w:rPr>
                          <w:noProof/>
                          <w:color w:val="FFFFFF" w:themeColor="background1"/>
                          <w:lang w:val="de-DE"/>
                        </w:rPr>
                      </w:pPr>
                      <w:r w:rsidRPr="00EA4FF9">
                        <w:rPr>
                          <w:b/>
                          <w:bCs/>
                          <w:noProof/>
                          <w:color w:val="FFFFFF" w:themeColor="background1"/>
                          <w:lang w:val="de-DE"/>
                        </w:rPr>
                        <w:t>I</w:t>
                      </w:r>
                      <w:r w:rsidRPr="00EA4FF9">
                        <w:rPr>
                          <w:noProof/>
                          <w:color w:val="FFFFFF" w:themeColor="background1"/>
                          <w:lang w:val="de-DE"/>
                        </w:rPr>
                        <w:tab/>
                        <w:t>www.geonovum.nl</w:t>
                      </w:r>
                    </w:p>
                    <w:p w14:paraId="7B792111" w14:textId="77777777" w:rsidR="00BE5330" w:rsidRPr="00EA4FF9" w:rsidRDefault="00BE5330" w:rsidP="00BE5330">
                      <w:pPr>
                        <w:rPr>
                          <w:b/>
                          <w:bCs/>
                          <w:noProof/>
                          <w:color w:val="FFFFFF" w:themeColor="background1"/>
                          <w:lang w:val="de-DE"/>
                        </w:rPr>
                      </w:pPr>
                    </w:p>
                    <w:p w14:paraId="70F686FA" w14:textId="77777777" w:rsidR="00BE5330" w:rsidRPr="00EA4FF9" w:rsidRDefault="00BE5330" w:rsidP="00BE5330">
                      <w:pPr>
                        <w:rPr>
                          <w:b/>
                          <w:bCs/>
                          <w:noProof/>
                          <w:color w:val="FFFFFF" w:themeColor="background1"/>
                          <w:lang w:val="de-DE"/>
                        </w:rPr>
                      </w:pPr>
                      <w:r w:rsidRPr="00EA4FF9">
                        <w:rPr>
                          <w:b/>
                          <w:bCs/>
                          <w:noProof/>
                          <w:color w:val="FFFFFF" w:themeColor="background1"/>
                          <w:lang w:val="de-DE"/>
                        </w:rPr>
                        <w:t>bezoekadres</w:t>
                      </w:r>
                      <w:r w:rsidRPr="00EA4FF9">
                        <w:rPr>
                          <w:b/>
                          <w:bCs/>
                          <w:noProof/>
                          <w:color w:val="FFFFFF" w:themeColor="background1"/>
                          <w:lang w:val="de-DE"/>
                        </w:rPr>
                        <w:tab/>
                      </w:r>
                    </w:p>
                    <w:p w14:paraId="3CA52420" w14:textId="77777777" w:rsidR="00BE5330" w:rsidRPr="00EA4FF9" w:rsidRDefault="00BE5330" w:rsidP="00BE5330">
                      <w:pPr>
                        <w:rPr>
                          <w:noProof/>
                          <w:color w:val="FFFFFF" w:themeColor="background1"/>
                          <w:lang w:val="de-DE"/>
                        </w:rPr>
                      </w:pPr>
                      <w:r w:rsidRPr="00EA4FF9">
                        <w:rPr>
                          <w:noProof/>
                          <w:color w:val="FFFFFF" w:themeColor="background1"/>
                          <w:lang w:val="de-DE"/>
                        </w:rPr>
                        <w:t>Barchman Wuytierslaan 10</w:t>
                      </w:r>
                      <w:r w:rsidRPr="00EA4FF9">
                        <w:rPr>
                          <w:noProof/>
                          <w:color w:val="FFFFFF" w:themeColor="background1"/>
                          <w:lang w:val="de-DE"/>
                        </w:rPr>
                        <w:tab/>
                      </w:r>
                    </w:p>
                    <w:p w14:paraId="2667AA7B" w14:textId="77777777" w:rsidR="00BE5330" w:rsidRPr="00EA4FF9" w:rsidRDefault="00BE5330" w:rsidP="00BE5330">
                      <w:pPr>
                        <w:rPr>
                          <w:noProof/>
                          <w:color w:val="FFFFFF" w:themeColor="background1"/>
                          <w:lang w:val="de-DE"/>
                        </w:rPr>
                      </w:pPr>
                      <w:r w:rsidRPr="00EA4FF9">
                        <w:rPr>
                          <w:noProof/>
                          <w:color w:val="FFFFFF" w:themeColor="background1"/>
                          <w:lang w:val="de-DE"/>
                        </w:rPr>
                        <w:t>3818 LH Amersfoort</w:t>
                      </w:r>
                      <w:r w:rsidRPr="00EA4FF9">
                        <w:rPr>
                          <w:noProof/>
                          <w:color w:val="FFFFFF" w:themeColor="background1"/>
                          <w:lang w:val="de-DE"/>
                        </w:rPr>
                        <w:tab/>
                      </w:r>
                    </w:p>
                    <w:p w14:paraId="7203F5C4" w14:textId="77777777" w:rsidR="00BE5330" w:rsidRPr="00EA4FF9" w:rsidRDefault="00BE5330" w:rsidP="00BE5330">
                      <w:pPr>
                        <w:rPr>
                          <w:b/>
                          <w:bCs/>
                          <w:noProof/>
                          <w:color w:val="FFFFFF" w:themeColor="background1"/>
                          <w:lang w:val="de-DE"/>
                        </w:rPr>
                      </w:pPr>
                    </w:p>
                    <w:p w14:paraId="1CF84C2D" w14:textId="77777777" w:rsidR="00BE5330" w:rsidRPr="00EA4FF9" w:rsidRDefault="00BE5330" w:rsidP="00BE5330">
                      <w:pPr>
                        <w:rPr>
                          <w:b/>
                          <w:bCs/>
                          <w:noProof/>
                          <w:color w:val="FFFFFF" w:themeColor="background1"/>
                          <w:lang w:val="de-DE"/>
                        </w:rPr>
                      </w:pPr>
                      <w:r w:rsidRPr="00EA4FF9">
                        <w:rPr>
                          <w:b/>
                          <w:bCs/>
                          <w:noProof/>
                          <w:color w:val="FFFFFF" w:themeColor="background1"/>
                          <w:lang w:val="de-DE"/>
                        </w:rPr>
                        <w:t>postadres</w:t>
                      </w:r>
                    </w:p>
                    <w:p w14:paraId="7C8F2A71" w14:textId="77777777" w:rsidR="00BE5330" w:rsidRPr="00EA4FF9" w:rsidRDefault="00BE5330" w:rsidP="00BE5330">
                      <w:pPr>
                        <w:rPr>
                          <w:noProof/>
                          <w:color w:val="FFFFFF" w:themeColor="background1"/>
                          <w:lang w:val="de-DE"/>
                        </w:rPr>
                      </w:pPr>
                      <w:r w:rsidRPr="00EA4FF9">
                        <w:rPr>
                          <w:noProof/>
                          <w:color w:val="FFFFFF" w:themeColor="background1"/>
                          <w:lang w:val="de-DE"/>
                        </w:rPr>
                        <w:t>Postbus 508</w:t>
                      </w:r>
                    </w:p>
                    <w:p w14:paraId="1B5C37ED" w14:textId="77777777" w:rsidR="00BE5330" w:rsidRPr="00EA4FF9" w:rsidRDefault="00BE5330" w:rsidP="00BE5330">
                      <w:pPr>
                        <w:rPr>
                          <w:noProof/>
                          <w:color w:val="FFFFFF" w:themeColor="background1"/>
                          <w:lang w:val="de-DE"/>
                        </w:rPr>
                      </w:pPr>
                      <w:r w:rsidRPr="00EA4FF9">
                        <w:rPr>
                          <w:noProof/>
                          <w:color w:val="FFFFFF" w:themeColor="background1"/>
                          <w:lang w:val="de-DE"/>
                        </w:rPr>
                        <w:t>3800 AM Amersfoort</w:t>
                      </w:r>
                    </w:p>
                  </w:txbxContent>
                </v:textbox>
                <w10:wrap anchorx="page" anchory="page"/>
              </v:shape>
            </w:pict>
          </mc:Fallback>
        </mc:AlternateContent>
      </w:r>
    </w:p>
    <w:sectPr w:rsidR="00BE5330" w:rsidRPr="0017584A" w:rsidSect="00DF090F">
      <w:headerReference w:type="default" r:id="rId82"/>
      <w:footerReference w:type="default" r:id="rId83"/>
      <w:footerReference w:type="first" r:id="rId84"/>
      <w:pgSz w:w="11907" w:h="16840" w:code="9"/>
      <w:pgMar w:top="1633" w:right="1633" w:bottom="1633" w:left="1633"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F05F04" w14:textId="77777777" w:rsidR="00183EFB" w:rsidRDefault="00183EFB" w:rsidP="007B1AC7">
      <w:pPr>
        <w:spacing w:line="240" w:lineRule="auto"/>
      </w:pPr>
      <w:r>
        <w:separator/>
      </w:r>
    </w:p>
  </w:endnote>
  <w:endnote w:type="continuationSeparator" w:id="0">
    <w:p w14:paraId="3C1533F5" w14:textId="77777777" w:rsidR="00183EFB" w:rsidRDefault="00183EFB" w:rsidP="007B1AC7">
      <w:pPr>
        <w:spacing w:line="240" w:lineRule="auto"/>
      </w:pPr>
      <w:r>
        <w:continuationSeparator/>
      </w:r>
    </w:p>
  </w:endnote>
  <w:endnote w:type="continuationNotice" w:id="1">
    <w:p w14:paraId="39531A33" w14:textId="77777777" w:rsidR="00183EFB" w:rsidRDefault="00183EF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enorite">
    <w:altName w:val="Cambria"/>
    <w:panose1 w:val="00000000000000000000"/>
    <w:charset w:val="00"/>
    <w:family w:val="roman"/>
    <w:notTrueType/>
    <w:pitch w:val="default"/>
  </w:font>
  <w:font w:name="Myanmar Text">
    <w:panose1 w:val="020B0502040204020203"/>
    <w:charset w:val="00"/>
    <w:family w:val="swiss"/>
    <w:pitch w:val="variable"/>
    <w:sig w:usb0="80000003" w:usb1="00000000" w:usb2="00000400" w:usb3="00000000" w:csb0="0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2">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5DD06" w14:textId="488D533B" w:rsidR="00FC37EB" w:rsidRDefault="00B63C93" w:rsidP="001B0E25">
    <w:pPr>
      <w:pStyle w:val="Footer"/>
      <w:tabs>
        <w:tab w:val="clear" w:pos="4536"/>
        <w:tab w:val="clear" w:pos="9072"/>
      </w:tabs>
    </w:pPr>
    <w:sdt>
      <w:sdtPr>
        <w:rPr>
          <w:rStyle w:val="GNmeta"/>
        </w:rPr>
        <w:alias w:val="Titel"/>
        <w:tag w:val=""/>
        <w:id w:val="-743795930"/>
        <w:placeholder>
          <w:docPart w:val="E1ED1D2E4F6448D09138D745C54C82E2"/>
        </w:placeholder>
        <w:dataBinding w:prefixMappings="xmlns:ns0='http://purl.org/dc/elements/1.1/' xmlns:ns1='http://schemas.openxmlformats.org/package/2006/metadata/core-properties' " w:xpath="/ns1:coreProperties[1]/ns0:title[1]" w:storeItemID="{6C3C8BC8-F283-45AE-878A-BAB7291924A1}"/>
        <w:text/>
      </w:sdtPr>
      <w:sdtEndPr>
        <w:rPr>
          <w:rStyle w:val="GNmeta"/>
        </w:rPr>
      </w:sdtEndPr>
      <w:sdtContent>
        <w:r w:rsidR="00D21114">
          <w:rPr>
            <w:rStyle w:val="GNmeta"/>
          </w:rPr>
          <w:t xml:space="preserve">Eindrapportage Deelprojectplan 1 </w:t>
        </w:r>
        <w:proofErr w:type="spellStart"/>
        <w:r w:rsidR="00D21114">
          <w:rPr>
            <w:rStyle w:val="GNmeta"/>
          </w:rPr>
          <w:t>GeoBIM</w:t>
        </w:r>
        <w:proofErr w:type="spellEnd"/>
        <w:r w:rsidR="00D21114">
          <w:rPr>
            <w:rStyle w:val="GNmeta"/>
          </w:rPr>
          <w:t xml:space="preserve"> voor gebiedsontwikkeling</w:t>
        </w:r>
      </w:sdtContent>
    </w:sdt>
    <w:r w:rsidR="00C80C68">
      <w:rPr>
        <w:rStyle w:val="GNmeta"/>
      </w:rPr>
      <w:t xml:space="preserve">  |  </w:t>
    </w:r>
    <w:sdt>
      <w:sdtPr>
        <w:rPr>
          <w:rStyle w:val="GNmeta"/>
        </w:rPr>
        <w:id w:val="1300042720"/>
        <w:placeholder>
          <w:docPart w:val="EDE08D7A0FEE41C1881708B55CF60854"/>
        </w:placeholder>
        <w:dataBinding w:prefixMappings="xmlns:ns0='Extra' " w:xpath="/ns0:Extra[1]/ns0:Version[1]" w:storeItemID="{755198CB-D0B1-4DBA-81DC-B5FEA28FA7F3}"/>
        <w:text/>
      </w:sdtPr>
      <w:sdtEndPr>
        <w:rPr>
          <w:rStyle w:val="GNmeta"/>
        </w:rPr>
      </w:sdtEndPr>
      <w:sdtContent>
        <w:r w:rsidR="00045A6C">
          <w:rPr>
            <w:rStyle w:val="GNmeta"/>
          </w:rPr>
          <w:t>0.1</w:t>
        </w:r>
      </w:sdtContent>
    </w:sdt>
    <w:r w:rsidR="00C80C68">
      <w:rPr>
        <w:rStyle w:val="GNmeta"/>
      </w:rPr>
      <w:t xml:space="preserve"> </w:t>
    </w:r>
    <w:sdt>
      <w:sdtPr>
        <w:rPr>
          <w:rStyle w:val="GNmeta"/>
        </w:rPr>
        <w:id w:val="1303890779"/>
        <w:placeholder>
          <w:docPart w:val="EDE08D7A0FEE41C1881708B55CF60854"/>
        </w:placeholder>
        <w:dataBinding w:prefixMappings="xmlns:ns0='Extra' " w:xpath="/ns0:Extra[1]/ns0:Status[1]" w:storeItemID="{755198CB-D0B1-4DBA-81DC-B5FEA28FA7F3}"/>
        <w:text/>
      </w:sdtPr>
      <w:sdtEndPr>
        <w:rPr>
          <w:rStyle w:val="GNmeta"/>
        </w:rPr>
      </w:sdtEndPr>
      <w:sdtContent>
        <w:r w:rsidR="00045A6C">
          <w:rPr>
            <w:rStyle w:val="GNmeta"/>
          </w:rPr>
          <w:t>Concept</w:t>
        </w:r>
      </w:sdtContent>
    </w:sdt>
    <w:r w:rsidR="001B0E25">
      <w:rPr>
        <w:rStyle w:val="GNmeta"/>
      </w:rPr>
      <w:ptab w:relativeTo="margin" w:alignment="right" w:leader="none"/>
    </w:r>
    <w:r w:rsidR="00AA2E72" w:rsidRPr="00AA2E72">
      <w:rPr>
        <w:rStyle w:val="GNmeta"/>
      </w:rPr>
      <w:t>Blad</w:t>
    </w:r>
    <w:r w:rsidR="00AA2E72">
      <w:t xml:space="preserve"> </w:t>
    </w:r>
    <w:r w:rsidR="00AA2E72">
      <w:rPr>
        <w:b/>
        <w:bCs/>
      </w:rPr>
      <w:fldChar w:fldCharType="begin"/>
    </w:r>
    <w:r w:rsidR="00AA2E72">
      <w:rPr>
        <w:b/>
        <w:bCs/>
      </w:rPr>
      <w:instrText>PAGE  \* Arabic  \* MERGEFORMAT</w:instrText>
    </w:r>
    <w:r w:rsidR="00AA2E72">
      <w:rPr>
        <w:b/>
        <w:bCs/>
      </w:rPr>
      <w:fldChar w:fldCharType="separate"/>
    </w:r>
    <w:r w:rsidR="00AA2E72">
      <w:rPr>
        <w:b/>
        <w:bCs/>
      </w:rPr>
      <w:t>1</w:t>
    </w:r>
    <w:r w:rsidR="00AA2E72">
      <w:rPr>
        <w:b/>
        <w:bCs/>
      </w:rPr>
      <w:fldChar w:fldCharType="end"/>
    </w:r>
    <w:r w:rsidR="00AA2E72">
      <w:t xml:space="preserve"> van </w:t>
    </w:r>
    <w:r w:rsidR="00AA2E72">
      <w:rPr>
        <w:b/>
        <w:bCs/>
      </w:rPr>
      <w:fldChar w:fldCharType="begin"/>
    </w:r>
    <w:r w:rsidR="00AA2E72">
      <w:rPr>
        <w:b/>
        <w:bCs/>
      </w:rPr>
      <w:instrText>NUMPAGES  \* Arabic  \* MERGEFORMAT</w:instrText>
    </w:r>
    <w:r w:rsidR="00AA2E72">
      <w:rPr>
        <w:b/>
        <w:bCs/>
      </w:rPr>
      <w:fldChar w:fldCharType="separate"/>
    </w:r>
    <w:r w:rsidR="00AA2E72">
      <w:rPr>
        <w:b/>
        <w:bCs/>
      </w:rPr>
      <w:t>2</w:t>
    </w:r>
    <w:r w:rsidR="00AA2E72">
      <w:rPr>
        <w:b/>
        <w:bC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F1201C" w14:textId="77777777" w:rsidR="00AA2E72" w:rsidRDefault="00AA2E72" w:rsidP="00AA2E72">
    <w:pPr>
      <w:pStyle w:val="Footer"/>
    </w:pPr>
  </w:p>
  <w:p w14:paraId="68699ED2" w14:textId="77777777" w:rsidR="00AA2E72" w:rsidRDefault="00AA2E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5C58EF" w14:textId="77777777" w:rsidR="00183EFB" w:rsidRDefault="00183EFB" w:rsidP="007B1AC7">
      <w:pPr>
        <w:spacing w:line="240" w:lineRule="auto"/>
      </w:pPr>
      <w:r>
        <w:separator/>
      </w:r>
    </w:p>
  </w:footnote>
  <w:footnote w:type="continuationSeparator" w:id="0">
    <w:p w14:paraId="6B914282" w14:textId="77777777" w:rsidR="00183EFB" w:rsidRDefault="00183EFB" w:rsidP="007B1AC7">
      <w:pPr>
        <w:spacing w:line="240" w:lineRule="auto"/>
      </w:pPr>
      <w:r>
        <w:continuationSeparator/>
      </w:r>
    </w:p>
  </w:footnote>
  <w:footnote w:type="continuationNotice" w:id="1">
    <w:p w14:paraId="38DBCFBE" w14:textId="77777777" w:rsidR="00183EFB" w:rsidRDefault="00183EFB">
      <w:pPr>
        <w:spacing w:line="240" w:lineRule="auto"/>
      </w:pPr>
    </w:p>
  </w:footnote>
  <w:footnote w:id="2">
    <w:p w14:paraId="414C2B63" w14:textId="00DD6190" w:rsidR="00464923" w:rsidRDefault="00464923">
      <w:pPr>
        <w:pStyle w:val="FootnoteText"/>
      </w:pPr>
      <w:r>
        <w:rPr>
          <w:rStyle w:val="FootnoteReference"/>
        </w:rPr>
        <w:footnoteRef/>
      </w:r>
      <w:r>
        <w:t xml:space="preserve"> </w:t>
      </w:r>
      <w:r w:rsidRPr="00464923">
        <w:t>https://www.pianoo.nl/nl/document/4209/reiswijzer-gebiedsontwikkeling-2019</w:t>
      </w:r>
    </w:p>
  </w:footnote>
  <w:footnote w:id="3">
    <w:p w14:paraId="140F4E34" w14:textId="7178387E" w:rsidR="00C01E47" w:rsidRDefault="00C01E47">
      <w:pPr>
        <w:pStyle w:val="FootnoteText"/>
      </w:pPr>
      <w:r>
        <w:rPr>
          <w:rStyle w:val="FootnoteReference"/>
        </w:rPr>
        <w:footnoteRef/>
      </w:r>
      <w:r>
        <w:t xml:space="preserve"> </w:t>
      </w:r>
      <w:r w:rsidRPr="00C01E47">
        <w:t>https://github.com/Geonovum/GeoBIM</w:t>
      </w:r>
    </w:p>
  </w:footnote>
  <w:footnote w:id="4">
    <w:p w14:paraId="1347A7EF" w14:textId="343AB895" w:rsidR="004A2670" w:rsidRDefault="004A2670">
      <w:pPr>
        <w:pStyle w:val="FootnoteText"/>
      </w:pPr>
      <w:r>
        <w:rPr>
          <w:rStyle w:val="FootnoteReference"/>
        </w:rPr>
        <w:footnoteRef/>
      </w:r>
      <w:r>
        <w:t xml:space="preserve"> Zie: </w:t>
      </w:r>
      <w:hyperlink r:id="rId1" w:history="1">
        <w:r w:rsidRPr="00A9602C">
          <w:rPr>
            <w:rStyle w:val="Hyperlink"/>
          </w:rPr>
          <w:t>https://github.com/Geonovum/GeoBIM/issues</w:t>
        </w:r>
      </w:hyperlink>
      <w:r>
        <w:t xml:space="preserve"> voor een overzicht van de use-cases</w:t>
      </w:r>
    </w:p>
  </w:footnote>
  <w:footnote w:id="5">
    <w:p w14:paraId="627A2554" w14:textId="01038A48" w:rsidR="003B27D0" w:rsidRDefault="003B27D0">
      <w:pPr>
        <w:pStyle w:val="FootnoteText"/>
      </w:pPr>
      <w:r>
        <w:rPr>
          <w:rStyle w:val="FootnoteReference"/>
        </w:rPr>
        <w:footnoteRef/>
      </w:r>
      <w:r>
        <w:t xml:space="preserve"> Zie</w:t>
      </w:r>
      <w:r w:rsidR="00A43495">
        <w:t xml:space="preserve"> het rapport over bouwblokken Digitale Tweelingen op</w:t>
      </w:r>
      <w:r>
        <w:t xml:space="preserve">: </w:t>
      </w:r>
      <w:hyperlink r:id="rId2" w:history="1">
        <w:r w:rsidR="00A43495" w:rsidRPr="00A9602C">
          <w:rPr>
            <w:rStyle w:val="Hyperlink"/>
          </w:rPr>
          <w:t>https://www.geonovum.nl/themas/digital-twins/beleidsprocessen</w:t>
        </w:r>
      </w:hyperlink>
      <w:r w:rsidR="00A43495">
        <w:t xml:space="preserve"> </w:t>
      </w:r>
    </w:p>
  </w:footnote>
  <w:footnote w:id="6">
    <w:p w14:paraId="213203AD" w14:textId="77777777" w:rsidR="00201AE7" w:rsidRDefault="00201AE7" w:rsidP="00201AE7">
      <w:pPr>
        <w:spacing w:after="160"/>
      </w:pPr>
      <w:r>
        <w:rPr>
          <w:rStyle w:val="FootnoteReference"/>
        </w:rPr>
        <w:footnoteRef/>
      </w:r>
      <w:r>
        <w:t xml:space="preserve"> Bron: </w:t>
      </w:r>
      <w:hyperlink r:id="rId3" w:history="1">
        <w:r w:rsidRPr="00A9602C">
          <w:rPr>
            <w:rStyle w:val="Hyperlink"/>
          </w:rPr>
          <w:t>https://www.manandmachine.co.uk/import-revit-model-to-infraworks/</w:t>
        </w:r>
      </w:hyperlink>
    </w:p>
    <w:p w14:paraId="16C3BE72" w14:textId="77777777" w:rsidR="00201AE7" w:rsidRDefault="00201AE7" w:rsidP="00201AE7">
      <w:pPr>
        <w:pStyle w:val="FootnoteText"/>
      </w:pPr>
    </w:p>
  </w:footnote>
  <w:footnote w:id="7">
    <w:p w14:paraId="57B58B96" w14:textId="0C2A1070" w:rsidR="007764C3" w:rsidRDefault="007764C3">
      <w:pPr>
        <w:pStyle w:val="FootnoteText"/>
      </w:pPr>
      <w:r>
        <w:rPr>
          <w:rStyle w:val="FootnoteReference"/>
        </w:rPr>
        <w:footnoteRef/>
      </w:r>
      <w:r>
        <w:t xml:space="preserve"> </w:t>
      </w:r>
      <w:r w:rsidR="00A96621">
        <w:t xml:space="preserve">Standaardtaken volgens </w:t>
      </w:r>
      <w:r w:rsidR="002E55E6">
        <w:t xml:space="preserve">de </w:t>
      </w:r>
      <w:proofErr w:type="spellStart"/>
      <w:r w:rsidR="002E55E6">
        <w:t>StandaardTaakBeschrijving</w:t>
      </w:r>
      <w:proofErr w:type="spellEnd"/>
      <w:r w:rsidR="002E55E6">
        <w:t xml:space="preserve"> </w:t>
      </w:r>
      <w:r w:rsidR="00A96621">
        <w:t xml:space="preserve">2014 </w:t>
      </w:r>
      <w:r w:rsidR="002E55E6">
        <w:t>(STB</w:t>
      </w:r>
      <w:r w:rsidR="00A96621">
        <w:t xml:space="preserve">). </w:t>
      </w:r>
      <w:r w:rsidR="00A96621" w:rsidRPr="00A96621">
        <w:t>https://www.bna.nl/standaardtaakbeschrijving-stb</w:t>
      </w:r>
    </w:p>
  </w:footnote>
  <w:footnote w:id="8">
    <w:p w14:paraId="0515E51D" w14:textId="2AE80950" w:rsidR="000D3D73" w:rsidRDefault="000D3D73">
      <w:pPr>
        <w:pStyle w:val="FootnoteText"/>
      </w:pPr>
      <w:r>
        <w:rPr>
          <w:rStyle w:val="FootnoteReference"/>
        </w:rPr>
        <w:footnoteRef/>
      </w:r>
      <w:r>
        <w:t xml:space="preserve"> </w:t>
      </w:r>
      <w:r w:rsidR="00851CE5" w:rsidRPr="00851CE5">
        <w:t>https://digidareaward.nl/</w:t>
      </w:r>
    </w:p>
  </w:footnote>
  <w:footnote w:id="9">
    <w:p w14:paraId="3D556614" w14:textId="33E6E336" w:rsidR="000D3D73" w:rsidRDefault="000D3D73">
      <w:pPr>
        <w:pStyle w:val="FootnoteText"/>
      </w:pPr>
      <w:r>
        <w:rPr>
          <w:rStyle w:val="FootnoteReference"/>
        </w:rPr>
        <w:footnoteRef/>
      </w:r>
      <w:r>
        <w:t xml:space="preserve"> </w:t>
      </w:r>
      <w:r w:rsidRPr="000D3D73">
        <w:t>https://geospatialworld.net/geo-bim/europe/2020/awards.html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0AE75" w14:textId="77777777" w:rsidR="00D141B0" w:rsidRDefault="0055043D">
    <w:pPr>
      <w:pStyle w:val="Header"/>
    </w:pPr>
    <w:r w:rsidRPr="0055043D">
      <w:rPr>
        <w:noProof/>
      </w:rPr>
      <w:drawing>
        <wp:anchor distT="0" distB="0" distL="114300" distR="114300" simplePos="0" relativeHeight="251658240" behindDoc="0" locked="0" layoutInCell="1" allowOverlap="1" wp14:anchorId="14A1CBFA" wp14:editId="1E1AE135">
          <wp:simplePos x="0" y="0"/>
          <wp:positionH relativeFrom="page">
            <wp:align>center</wp:align>
          </wp:positionH>
          <wp:positionV relativeFrom="page">
            <wp:posOffset>0</wp:posOffset>
          </wp:positionV>
          <wp:extent cx="1404000" cy="715592"/>
          <wp:effectExtent l="0" t="0" r="5715" b="8890"/>
          <wp:wrapNone/>
          <wp:docPr id="2" name="ArtworkLogo" hidden="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tworkLogo" hidden="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404000" cy="71559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07985"/>
    <w:multiLevelType w:val="multilevel"/>
    <w:tmpl w:val="DF882608"/>
    <w:lvl w:ilvl="0">
      <w:start w:val="1"/>
      <w:numFmt w:val="decimal"/>
      <w:pStyle w:val="Heading1"/>
      <w:lvlText w:val="%1."/>
      <w:lvlJc w:val="left"/>
      <w:pPr>
        <w:ind w:left="851" w:hanging="851"/>
      </w:pPr>
      <w:rPr>
        <w:rFonts w:hint="default"/>
      </w:rPr>
    </w:lvl>
    <w:lvl w:ilvl="1">
      <w:start w:val="1"/>
      <w:numFmt w:val="decimal"/>
      <w:pStyle w:val="Heading2"/>
      <w:lvlText w:val="%1.%2"/>
      <w:lvlJc w:val="left"/>
      <w:pPr>
        <w:ind w:left="851" w:hanging="851"/>
      </w:pPr>
      <w:rPr>
        <w:rFonts w:hint="default"/>
      </w:rPr>
    </w:lvl>
    <w:lvl w:ilvl="2">
      <w:start w:val="1"/>
      <w:numFmt w:val="decimal"/>
      <w:pStyle w:val="Heading3"/>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pStyle w:val="Heading5"/>
      <w:lvlText w:val="%1.%2.%3.%4.%5"/>
      <w:lvlJc w:val="left"/>
      <w:pPr>
        <w:ind w:left="851" w:hanging="851"/>
      </w:pPr>
      <w:rPr>
        <w:rFonts w:hint="default"/>
      </w:rPr>
    </w:lvl>
    <w:lvl w:ilvl="5">
      <w:start w:val="1"/>
      <w:numFmt w:val="decimal"/>
      <w:pStyle w:val="Heading6"/>
      <w:lvlText w:val="%1.%2.%3.%4.%5.%6"/>
      <w:lvlJc w:val="left"/>
      <w:pPr>
        <w:ind w:left="851" w:hanging="851"/>
      </w:pPr>
      <w:rPr>
        <w:rFonts w:hint="default"/>
      </w:rPr>
    </w:lvl>
    <w:lvl w:ilvl="6">
      <w:start w:val="1"/>
      <w:numFmt w:val="decimal"/>
      <w:pStyle w:val="Heading7"/>
      <w:lvlText w:val="%1.%2.%3.%4.%5.%6.%7"/>
      <w:lvlJc w:val="left"/>
      <w:pPr>
        <w:ind w:left="851" w:hanging="851"/>
      </w:pPr>
      <w:rPr>
        <w:rFonts w:hint="default"/>
      </w:rPr>
    </w:lvl>
    <w:lvl w:ilvl="7">
      <w:start w:val="1"/>
      <w:numFmt w:val="decimal"/>
      <w:pStyle w:val="Heading8"/>
      <w:lvlText w:val="%1.%2.%3.%4.%5.%6.%7.%8"/>
      <w:lvlJc w:val="left"/>
      <w:pPr>
        <w:ind w:left="851" w:hanging="851"/>
      </w:pPr>
      <w:rPr>
        <w:rFonts w:hint="default"/>
      </w:rPr>
    </w:lvl>
    <w:lvl w:ilvl="8">
      <w:start w:val="1"/>
      <w:numFmt w:val="decimal"/>
      <w:pStyle w:val="Heading9"/>
      <w:lvlText w:val="%1.%2.%3.%4.%5.%6.%7.%8.%9"/>
      <w:lvlJc w:val="left"/>
      <w:pPr>
        <w:ind w:left="851" w:hanging="851"/>
      </w:pPr>
      <w:rPr>
        <w:rFonts w:hint="default"/>
      </w:rPr>
    </w:lvl>
  </w:abstractNum>
  <w:abstractNum w:abstractNumId="1" w15:restartNumberingAfterBreak="0">
    <w:nsid w:val="03C37250"/>
    <w:multiLevelType w:val="multilevel"/>
    <w:tmpl w:val="89DC4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F8495B"/>
    <w:multiLevelType w:val="multilevel"/>
    <w:tmpl w:val="8EBE8734"/>
    <w:numStyleLink w:val="GNNummering"/>
  </w:abstractNum>
  <w:abstractNum w:abstractNumId="3" w15:restartNumberingAfterBreak="0">
    <w:nsid w:val="28B31A68"/>
    <w:multiLevelType w:val="multilevel"/>
    <w:tmpl w:val="8EBE8734"/>
    <w:numStyleLink w:val="GNNummering"/>
  </w:abstractNum>
  <w:abstractNum w:abstractNumId="4" w15:restartNumberingAfterBreak="0">
    <w:nsid w:val="2AE374AB"/>
    <w:multiLevelType w:val="hybridMultilevel"/>
    <w:tmpl w:val="DBF87B7E"/>
    <w:lvl w:ilvl="0" w:tplc="CA604858">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384856ED"/>
    <w:multiLevelType w:val="multilevel"/>
    <w:tmpl w:val="0A0245A6"/>
    <w:lvl w:ilvl="0">
      <w:start w:val="1"/>
      <w:numFmt w:val="bullet"/>
      <w:lvlText w:val="•"/>
      <w:lvlJc w:val="left"/>
      <w:pPr>
        <w:ind w:left="360" w:hanging="360"/>
      </w:pPr>
      <w:rPr>
        <w:rFonts w:ascii="Arial" w:hAnsi="Arial" w:hint="default"/>
        <w:color w:val="3C3C3C" w:themeColor="text1"/>
      </w:rPr>
    </w:lvl>
    <w:lvl w:ilvl="1">
      <w:start w:val="1"/>
      <w:numFmt w:val="bullet"/>
      <w:lvlText w:val="•"/>
      <w:lvlJc w:val="left"/>
      <w:pPr>
        <w:ind w:left="720" w:hanging="360"/>
      </w:pPr>
      <w:rPr>
        <w:rFonts w:ascii="Arial" w:hAnsi="Arial" w:hint="default"/>
        <w:color w:val="3C3C3C" w:themeColor="text1"/>
      </w:rPr>
    </w:lvl>
    <w:lvl w:ilvl="2">
      <w:start w:val="1"/>
      <w:numFmt w:val="bullet"/>
      <w:lvlText w:val="•"/>
      <w:lvlJc w:val="left"/>
      <w:pPr>
        <w:ind w:left="1080" w:hanging="360"/>
      </w:pPr>
      <w:rPr>
        <w:rFonts w:ascii="Arial" w:hAnsi="Arial" w:hint="default"/>
        <w:color w:val="64686B" w:themeColor="text2"/>
      </w:rPr>
    </w:lvl>
    <w:lvl w:ilvl="3">
      <w:start w:val="1"/>
      <w:numFmt w:val="bullet"/>
      <w:lvlText w:val="•"/>
      <w:lvlJc w:val="left"/>
      <w:pPr>
        <w:ind w:left="1440" w:hanging="360"/>
      </w:pPr>
      <w:rPr>
        <w:rFonts w:ascii="Calibri" w:hAnsi="Calibri" w:hint="default"/>
        <w:color w:val="97C00E"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8BB2F95"/>
    <w:multiLevelType w:val="multilevel"/>
    <w:tmpl w:val="3540215E"/>
    <w:numStyleLink w:val="GNOpsomming"/>
  </w:abstractNum>
  <w:abstractNum w:abstractNumId="7" w15:restartNumberingAfterBreak="0">
    <w:nsid w:val="43D1ACFA"/>
    <w:multiLevelType w:val="hybridMultilevel"/>
    <w:tmpl w:val="18409B0E"/>
    <w:lvl w:ilvl="0" w:tplc="06622CF0">
      <w:start w:val="1"/>
      <w:numFmt w:val="bullet"/>
      <w:lvlText w:val=""/>
      <w:lvlJc w:val="left"/>
      <w:pPr>
        <w:ind w:left="720" w:hanging="360"/>
      </w:pPr>
      <w:rPr>
        <w:rFonts w:ascii="Symbol" w:hAnsi="Symbol" w:hint="default"/>
      </w:rPr>
    </w:lvl>
    <w:lvl w:ilvl="1" w:tplc="4B7AE412">
      <w:start w:val="1"/>
      <w:numFmt w:val="bullet"/>
      <w:lvlText w:val="o"/>
      <w:lvlJc w:val="left"/>
      <w:pPr>
        <w:ind w:left="1440" w:hanging="360"/>
      </w:pPr>
      <w:rPr>
        <w:rFonts w:ascii="Courier New" w:hAnsi="Courier New" w:hint="default"/>
      </w:rPr>
    </w:lvl>
    <w:lvl w:ilvl="2" w:tplc="3984CA70">
      <w:start w:val="1"/>
      <w:numFmt w:val="bullet"/>
      <w:lvlText w:val=""/>
      <w:lvlJc w:val="left"/>
      <w:pPr>
        <w:ind w:left="2160" w:hanging="360"/>
      </w:pPr>
      <w:rPr>
        <w:rFonts w:ascii="Wingdings" w:hAnsi="Wingdings" w:hint="default"/>
      </w:rPr>
    </w:lvl>
    <w:lvl w:ilvl="3" w:tplc="CC6E572E">
      <w:start w:val="1"/>
      <w:numFmt w:val="bullet"/>
      <w:lvlText w:val=""/>
      <w:lvlJc w:val="left"/>
      <w:pPr>
        <w:ind w:left="2880" w:hanging="360"/>
      </w:pPr>
      <w:rPr>
        <w:rFonts w:ascii="Symbol" w:hAnsi="Symbol" w:hint="default"/>
      </w:rPr>
    </w:lvl>
    <w:lvl w:ilvl="4" w:tplc="FA1224C6">
      <w:start w:val="1"/>
      <w:numFmt w:val="bullet"/>
      <w:lvlText w:val="o"/>
      <w:lvlJc w:val="left"/>
      <w:pPr>
        <w:ind w:left="3600" w:hanging="360"/>
      </w:pPr>
      <w:rPr>
        <w:rFonts w:ascii="Courier New" w:hAnsi="Courier New" w:hint="default"/>
      </w:rPr>
    </w:lvl>
    <w:lvl w:ilvl="5" w:tplc="48D22B1C">
      <w:start w:val="1"/>
      <w:numFmt w:val="bullet"/>
      <w:lvlText w:val=""/>
      <w:lvlJc w:val="left"/>
      <w:pPr>
        <w:ind w:left="4320" w:hanging="360"/>
      </w:pPr>
      <w:rPr>
        <w:rFonts w:ascii="Wingdings" w:hAnsi="Wingdings" w:hint="default"/>
      </w:rPr>
    </w:lvl>
    <w:lvl w:ilvl="6" w:tplc="474EDFC8">
      <w:start w:val="1"/>
      <w:numFmt w:val="bullet"/>
      <w:lvlText w:val=""/>
      <w:lvlJc w:val="left"/>
      <w:pPr>
        <w:ind w:left="5040" w:hanging="360"/>
      </w:pPr>
      <w:rPr>
        <w:rFonts w:ascii="Symbol" w:hAnsi="Symbol" w:hint="default"/>
      </w:rPr>
    </w:lvl>
    <w:lvl w:ilvl="7" w:tplc="A9A23D02">
      <w:start w:val="1"/>
      <w:numFmt w:val="bullet"/>
      <w:lvlText w:val="o"/>
      <w:lvlJc w:val="left"/>
      <w:pPr>
        <w:ind w:left="5760" w:hanging="360"/>
      </w:pPr>
      <w:rPr>
        <w:rFonts w:ascii="Courier New" w:hAnsi="Courier New" w:hint="default"/>
      </w:rPr>
    </w:lvl>
    <w:lvl w:ilvl="8" w:tplc="F04E6A98">
      <w:start w:val="1"/>
      <w:numFmt w:val="bullet"/>
      <w:lvlText w:val=""/>
      <w:lvlJc w:val="left"/>
      <w:pPr>
        <w:ind w:left="6480" w:hanging="360"/>
      </w:pPr>
      <w:rPr>
        <w:rFonts w:ascii="Wingdings" w:hAnsi="Wingdings" w:hint="default"/>
      </w:rPr>
    </w:lvl>
  </w:abstractNum>
  <w:abstractNum w:abstractNumId="8" w15:restartNumberingAfterBreak="0">
    <w:nsid w:val="4FA776A6"/>
    <w:multiLevelType w:val="multilevel"/>
    <w:tmpl w:val="00BA1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0CF5721"/>
    <w:multiLevelType w:val="multilevel"/>
    <w:tmpl w:val="8C38C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3EE1FF3"/>
    <w:multiLevelType w:val="hybridMultilevel"/>
    <w:tmpl w:val="2DF4578C"/>
    <w:lvl w:ilvl="0" w:tplc="04130011">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5EAC310F"/>
    <w:multiLevelType w:val="multilevel"/>
    <w:tmpl w:val="8EBE8734"/>
    <w:numStyleLink w:val="GNNummering"/>
  </w:abstractNum>
  <w:abstractNum w:abstractNumId="12" w15:restartNumberingAfterBreak="0">
    <w:nsid w:val="61D166DD"/>
    <w:multiLevelType w:val="multilevel"/>
    <w:tmpl w:val="8EBE8734"/>
    <w:styleLink w:val="GNNummering"/>
    <w:lvl w:ilvl="0">
      <w:start w:val="1"/>
      <w:numFmt w:val="decimal"/>
      <w:lvlText w:val="%1."/>
      <w:lvlJc w:val="left"/>
      <w:pPr>
        <w:ind w:left="360" w:hanging="360"/>
      </w:pPr>
      <w:rPr>
        <w:rFonts w:hint="default"/>
        <w:b/>
        <w:i w:val="0"/>
        <w:color w:val="64686B" w:themeColor="accent2"/>
      </w:rPr>
    </w:lvl>
    <w:lvl w:ilvl="1">
      <w:start w:val="1"/>
      <w:numFmt w:val="lowerLetter"/>
      <w:lvlText w:val="%2."/>
      <w:lvlJc w:val="left"/>
      <w:pPr>
        <w:ind w:left="720" w:hanging="360"/>
      </w:pPr>
      <w:rPr>
        <w:rFonts w:hint="default"/>
        <w:color w:val="64686B" w:themeColor="accent2"/>
      </w:rPr>
    </w:lvl>
    <w:lvl w:ilvl="2">
      <w:start w:val="1"/>
      <w:numFmt w:val="lowerRoman"/>
      <w:lvlText w:val="%3."/>
      <w:lvlJc w:val="left"/>
      <w:pPr>
        <w:ind w:left="1080" w:hanging="360"/>
      </w:pPr>
      <w:rPr>
        <w:rFonts w:hint="default"/>
        <w:color w:val="64686B" w:themeColor="text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671264E3"/>
    <w:multiLevelType w:val="multilevel"/>
    <w:tmpl w:val="3540215E"/>
    <w:numStyleLink w:val="GNOpsomming"/>
  </w:abstractNum>
  <w:abstractNum w:abstractNumId="14" w15:restartNumberingAfterBreak="0">
    <w:nsid w:val="68096AE5"/>
    <w:multiLevelType w:val="multilevel"/>
    <w:tmpl w:val="3540215E"/>
    <w:numStyleLink w:val="GNOpsomming"/>
  </w:abstractNum>
  <w:abstractNum w:abstractNumId="15" w15:restartNumberingAfterBreak="0">
    <w:nsid w:val="6D4B3243"/>
    <w:multiLevelType w:val="multilevel"/>
    <w:tmpl w:val="ED0A3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1AC1503"/>
    <w:multiLevelType w:val="multilevel"/>
    <w:tmpl w:val="3540215E"/>
    <w:styleLink w:val="GNOpsomming"/>
    <w:lvl w:ilvl="0">
      <w:start w:val="1"/>
      <w:numFmt w:val="bullet"/>
      <w:lvlText w:val=""/>
      <w:lvlJc w:val="left"/>
      <w:pPr>
        <w:ind w:left="360" w:hanging="360"/>
      </w:pPr>
      <w:rPr>
        <w:rFonts w:ascii="Wingdings 2" w:hAnsi="Wingdings 2" w:hint="default"/>
        <w:color w:val="64686B" w:themeColor="text2"/>
        <w:sz w:val="18"/>
      </w:rPr>
    </w:lvl>
    <w:lvl w:ilvl="1">
      <w:start w:val="1"/>
      <w:numFmt w:val="bullet"/>
      <w:lvlText w:val="-"/>
      <w:lvlJc w:val="left"/>
      <w:pPr>
        <w:ind w:left="720" w:hanging="360"/>
      </w:pPr>
      <w:rPr>
        <w:rFonts w:ascii="Tenorite" w:hAnsi="Tenorite" w:hint="default"/>
        <w:color w:val="64686B" w:themeColor="text2"/>
      </w:rPr>
    </w:lvl>
    <w:lvl w:ilvl="2">
      <w:start w:val="1"/>
      <w:numFmt w:val="bullet"/>
      <w:lvlText w:val=""/>
      <w:lvlJc w:val="left"/>
      <w:pPr>
        <w:ind w:left="1080" w:hanging="360"/>
      </w:pPr>
      <w:rPr>
        <w:rFonts w:ascii="Wingdings 2" w:hAnsi="Wingdings 2" w:hint="default"/>
        <w:color w:val="64686B" w:themeColor="text2"/>
      </w:rPr>
    </w:lvl>
    <w:lvl w:ilvl="3">
      <w:start w:val="1"/>
      <w:numFmt w:val="bullet"/>
      <w:lvlText w:val="-"/>
      <w:lvlJc w:val="left"/>
      <w:pPr>
        <w:ind w:left="1440" w:hanging="360"/>
      </w:pPr>
      <w:rPr>
        <w:rFonts w:ascii="Tenorite" w:hAnsi="Tenorite" w:hint="default"/>
        <w:color w:val="64686B" w:themeColor="text2"/>
      </w:rPr>
    </w:lvl>
    <w:lvl w:ilvl="4">
      <w:start w:val="1"/>
      <w:numFmt w:val="bullet"/>
      <w:lvlText w:val=""/>
      <w:lvlJc w:val="left"/>
      <w:pPr>
        <w:ind w:left="1800" w:hanging="360"/>
      </w:pPr>
      <w:rPr>
        <w:rFonts w:ascii="Wingdings 2" w:hAnsi="Wingdings 2" w:hint="default"/>
        <w:color w:val="64686B" w:themeColor="text2"/>
      </w:rPr>
    </w:lvl>
    <w:lvl w:ilvl="5">
      <w:start w:val="1"/>
      <w:numFmt w:val="bullet"/>
      <w:lvlText w:val="-"/>
      <w:lvlJc w:val="left"/>
      <w:pPr>
        <w:ind w:left="2160" w:hanging="360"/>
      </w:pPr>
      <w:rPr>
        <w:rFonts w:ascii="Tenorite" w:hAnsi="Tenorite" w:hint="default"/>
        <w:color w:val="64686B" w:themeColor="text2"/>
      </w:rPr>
    </w:lvl>
    <w:lvl w:ilvl="6">
      <w:start w:val="1"/>
      <w:numFmt w:val="bullet"/>
      <w:lvlText w:val=""/>
      <w:lvlJc w:val="left"/>
      <w:pPr>
        <w:ind w:left="2520" w:hanging="360"/>
      </w:pPr>
      <w:rPr>
        <w:rFonts w:ascii="Wingdings 2" w:hAnsi="Wingdings 2" w:hint="default"/>
        <w:color w:val="64686B" w:themeColor="text2"/>
      </w:rPr>
    </w:lvl>
    <w:lvl w:ilvl="7">
      <w:start w:val="1"/>
      <w:numFmt w:val="bullet"/>
      <w:lvlText w:val="-"/>
      <w:lvlJc w:val="left"/>
      <w:pPr>
        <w:ind w:left="2880" w:hanging="360"/>
      </w:pPr>
      <w:rPr>
        <w:rFonts w:ascii="Tenorite" w:hAnsi="Tenorite" w:hint="default"/>
        <w:color w:val="64686B" w:themeColor="text2"/>
      </w:rPr>
    </w:lvl>
    <w:lvl w:ilvl="8">
      <w:start w:val="1"/>
      <w:numFmt w:val="bullet"/>
      <w:lvlText w:val=""/>
      <w:lvlJc w:val="left"/>
      <w:pPr>
        <w:ind w:left="3240" w:hanging="360"/>
      </w:pPr>
      <w:rPr>
        <w:rFonts w:ascii="Wingdings 2" w:hAnsi="Wingdings 2" w:hint="default"/>
        <w:color w:val="64686B" w:themeColor="text2"/>
      </w:rPr>
    </w:lvl>
  </w:abstractNum>
  <w:abstractNum w:abstractNumId="17" w15:restartNumberingAfterBreak="0">
    <w:nsid w:val="73747F5C"/>
    <w:multiLevelType w:val="multilevel"/>
    <w:tmpl w:val="A306A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9DB2426"/>
    <w:multiLevelType w:val="multilevel"/>
    <w:tmpl w:val="19346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F593C52"/>
    <w:multiLevelType w:val="hybridMultilevel"/>
    <w:tmpl w:val="2BFE169A"/>
    <w:lvl w:ilvl="0" w:tplc="542A64BE">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415585862">
    <w:abstractNumId w:val="7"/>
  </w:num>
  <w:num w:numId="2" w16cid:durableId="879318135">
    <w:abstractNumId w:val="5"/>
  </w:num>
  <w:num w:numId="3" w16cid:durableId="1971352900">
    <w:abstractNumId w:val="0"/>
  </w:num>
  <w:num w:numId="4" w16cid:durableId="1267033318">
    <w:abstractNumId w:val="16"/>
  </w:num>
  <w:num w:numId="5" w16cid:durableId="247731583">
    <w:abstractNumId w:val="14"/>
  </w:num>
  <w:num w:numId="6" w16cid:durableId="1470979560">
    <w:abstractNumId w:val="13"/>
  </w:num>
  <w:num w:numId="7" w16cid:durableId="1508211405">
    <w:abstractNumId w:val="12"/>
  </w:num>
  <w:num w:numId="8" w16cid:durableId="1289625168">
    <w:abstractNumId w:val="3"/>
  </w:num>
  <w:num w:numId="9" w16cid:durableId="540019826">
    <w:abstractNumId w:val="2"/>
  </w:num>
  <w:num w:numId="10" w16cid:durableId="1291083467">
    <w:abstractNumId w:val="11"/>
  </w:num>
  <w:num w:numId="11" w16cid:durableId="614024544">
    <w:abstractNumId w:val="6"/>
  </w:num>
  <w:num w:numId="12" w16cid:durableId="2039504531">
    <w:abstractNumId w:val="8"/>
  </w:num>
  <w:num w:numId="13" w16cid:durableId="407920755">
    <w:abstractNumId w:val="1"/>
  </w:num>
  <w:num w:numId="14" w16cid:durableId="2019961837">
    <w:abstractNumId w:val="18"/>
  </w:num>
  <w:num w:numId="15" w16cid:durableId="2027437269">
    <w:abstractNumId w:val="9"/>
  </w:num>
  <w:num w:numId="16" w16cid:durableId="710349984">
    <w:abstractNumId w:val="15"/>
  </w:num>
  <w:num w:numId="17" w16cid:durableId="169611915">
    <w:abstractNumId w:val="17"/>
  </w:num>
  <w:num w:numId="18" w16cid:durableId="77601404">
    <w:abstractNumId w:val="19"/>
  </w:num>
  <w:num w:numId="19" w16cid:durableId="247621559">
    <w:abstractNumId w:val="10"/>
  </w:num>
  <w:num w:numId="20" w16cid:durableId="301077203">
    <w:abstractNumId w:val="4"/>
  </w:num>
  <w:num w:numId="21" w16cid:durableId="19285411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attachedTemplate r:id="rId1"/>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anguage" w:val="NL"/>
    <w:docVar w:name="txPOBox" w:val="Postbus"/>
    <w:docVar w:name="txtAan" w:val="aan"/>
    <w:docVar w:name="txtAppendix1" w:val="Bijlage %1"/>
    <w:docVar w:name="txtAppendix2" w:val="B.%1.%2"/>
    <w:docVar w:name="txtAppendix3" w:val="B.%1.%2.%3"/>
    <w:docVar w:name="txtAttn" w:val="t.a.v."/>
    <w:docVar w:name="txtbyMail" w:val="Per e-mail"/>
    <w:docVar w:name="txtDate" w:val="datum"/>
    <w:docVar w:name="txtDear" w:val="Geachte"/>
    <w:docVar w:name="txtIntroduction" w:val="Inleiding"/>
    <w:docVar w:name="txtKindRegards" w:val="Met vriendelijke groet"/>
    <w:docVar w:name="txtLocation" w:val="locatie"/>
    <w:docVar w:name="txtMeeting" w:val="bijeenkomst"/>
    <w:docVar w:name="txtNetherlands" w:val="_x0009_"/>
    <w:docVar w:name="txtPage" w:val="blad"/>
    <w:docVar w:name="txtPageOf" w:val="van"/>
    <w:docVar w:name="txtPostAdres" w:val="postadres"/>
    <w:docVar w:name="txtReference" w:val="referentie"/>
    <w:docVar w:name="txtStatus" w:val="Status"/>
    <w:docVar w:name="txtSubject" w:val="onderwerp"/>
    <w:docVar w:name="txtTelPrefix" w:val="0"/>
    <w:docVar w:name="txtTime" w:val="tijd"/>
    <w:docVar w:name="txtTOC" w:val="Inhoudsopgave"/>
    <w:docVar w:name="txtVan" w:val="van"/>
    <w:docVar w:name="txtVersion" w:val="Versie"/>
    <w:docVar w:name="txtVisitAddres" w:val="bezoekadres"/>
  </w:docVars>
  <w:rsids>
    <w:rsidRoot w:val="0017584A"/>
    <w:rsid w:val="00003B3C"/>
    <w:rsid w:val="0000580D"/>
    <w:rsid w:val="00006E01"/>
    <w:rsid w:val="00006FAF"/>
    <w:rsid w:val="00011C7B"/>
    <w:rsid w:val="00011FF6"/>
    <w:rsid w:val="0001298A"/>
    <w:rsid w:val="0001344E"/>
    <w:rsid w:val="00015A71"/>
    <w:rsid w:val="000205BB"/>
    <w:rsid w:val="00022495"/>
    <w:rsid w:val="000233D9"/>
    <w:rsid w:val="0002481E"/>
    <w:rsid w:val="0002616A"/>
    <w:rsid w:val="00036830"/>
    <w:rsid w:val="00036F2C"/>
    <w:rsid w:val="0003785A"/>
    <w:rsid w:val="000426EA"/>
    <w:rsid w:val="000429D1"/>
    <w:rsid w:val="00043362"/>
    <w:rsid w:val="00043ABB"/>
    <w:rsid w:val="00043AD7"/>
    <w:rsid w:val="00044048"/>
    <w:rsid w:val="00044EBA"/>
    <w:rsid w:val="00045A6C"/>
    <w:rsid w:val="00045E62"/>
    <w:rsid w:val="00046E3B"/>
    <w:rsid w:val="00052A3C"/>
    <w:rsid w:val="00056A20"/>
    <w:rsid w:val="00057512"/>
    <w:rsid w:val="000578B1"/>
    <w:rsid w:val="000646BA"/>
    <w:rsid w:val="00065EA8"/>
    <w:rsid w:val="0006671D"/>
    <w:rsid w:val="0006692C"/>
    <w:rsid w:val="0007407F"/>
    <w:rsid w:val="00075F49"/>
    <w:rsid w:val="00081005"/>
    <w:rsid w:val="00085057"/>
    <w:rsid w:val="00087D83"/>
    <w:rsid w:val="000901E6"/>
    <w:rsid w:val="00090FCF"/>
    <w:rsid w:val="00091A53"/>
    <w:rsid w:val="00093D9E"/>
    <w:rsid w:val="00094A4E"/>
    <w:rsid w:val="000965CF"/>
    <w:rsid w:val="00096C98"/>
    <w:rsid w:val="000A2651"/>
    <w:rsid w:val="000A3B01"/>
    <w:rsid w:val="000A45CD"/>
    <w:rsid w:val="000A74C9"/>
    <w:rsid w:val="000B29BE"/>
    <w:rsid w:val="000B7605"/>
    <w:rsid w:val="000C0221"/>
    <w:rsid w:val="000C5E12"/>
    <w:rsid w:val="000C7426"/>
    <w:rsid w:val="000CFF4F"/>
    <w:rsid w:val="000D1F32"/>
    <w:rsid w:val="000D243D"/>
    <w:rsid w:val="000D3D73"/>
    <w:rsid w:val="000E2CB5"/>
    <w:rsid w:val="000E4C67"/>
    <w:rsid w:val="000E4FA8"/>
    <w:rsid w:val="000E52DE"/>
    <w:rsid w:val="000E61C8"/>
    <w:rsid w:val="000F10A5"/>
    <w:rsid w:val="000F2675"/>
    <w:rsid w:val="000F518E"/>
    <w:rsid w:val="000F5367"/>
    <w:rsid w:val="000F6D27"/>
    <w:rsid w:val="00102C06"/>
    <w:rsid w:val="00104AC9"/>
    <w:rsid w:val="00104C56"/>
    <w:rsid w:val="00104F86"/>
    <w:rsid w:val="001110E9"/>
    <w:rsid w:val="001149C5"/>
    <w:rsid w:val="00121B55"/>
    <w:rsid w:val="00125C1F"/>
    <w:rsid w:val="00131A3B"/>
    <w:rsid w:val="00132DA8"/>
    <w:rsid w:val="0013395C"/>
    <w:rsid w:val="001403D0"/>
    <w:rsid w:val="001411F8"/>
    <w:rsid w:val="00141805"/>
    <w:rsid w:val="00142304"/>
    <w:rsid w:val="0014249E"/>
    <w:rsid w:val="001427CA"/>
    <w:rsid w:val="00144A4B"/>
    <w:rsid w:val="00145ACA"/>
    <w:rsid w:val="0015100D"/>
    <w:rsid w:val="00156435"/>
    <w:rsid w:val="001568A3"/>
    <w:rsid w:val="00164917"/>
    <w:rsid w:val="00164E57"/>
    <w:rsid w:val="00166AB2"/>
    <w:rsid w:val="00170B87"/>
    <w:rsid w:val="00170D0E"/>
    <w:rsid w:val="001752D1"/>
    <w:rsid w:val="0017584A"/>
    <w:rsid w:val="001773E1"/>
    <w:rsid w:val="00182092"/>
    <w:rsid w:val="001836F6"/>
    <w:rsid w:val="00183EFB"/>
    <w:rsid w:val="00185A10"/>
    <w:rsid w:val="00186339"/>
    <w:rsid w:val="00193437"/>
    <w:rsid w:val="00194E2A"/>
    <w:rsid w:val="00196060"/>
    <w:rsid w:val="001961FA"/>
    <w:rsid w:val="00197D65"/>
    <w:rsid w:val="001A0750"/>
    <w:rsid w:val="001A242F"/>
    <w:rsid w:val="001A3526"/>
    <w:rsid w:val="001A406B"/>
    <w:rsid w:val="001A566D"/>
    <w:rsid w:val="001B0E25"/>
    <w:rsid w:val="001B25B9"/>
    <w:rsid w:val="001B2931"/>
    <w:rsid w:val="001B55C7"/>
    <w:rsid w:val="001B5A5C"/>
    <w:rsid w:val="001C02B3"/>
    <w:rsid w:val="001C1E39"/>
    <w:rsid w:val="001C48FD"/>
    <w:rsid w:val="001C4A78"/>
    <w:rsid w:val="001C5A14"/>
    <w:rsid w:val="001C7319"/>
    <w:rsid w:val="001D0346"/>
    <w:rsid w:val="001D5058"/>
    <w:rsid w:val="001D685A"/>
    <w:rsid w:val="001D7B35"/>
    <w:rsid w:val="001E2509"/>
    <w:rsid w:val="001E25B2"/>
    <w:rsid w:val="001E4D02"/>
    <w:rsid w:val="001E7F5D"/>
    <w:rsid w:val="001F1FB1"/>
    <w:rsid w:val="001F2A42"/>
    <w:rsid w:val="001F31F1"/>
    <w:rsid w:val="001F3E38"/>
    <w:rsid w:val="001F5AA9"/>
    <w:rsid w:val="001F6185"/>
    <w:rsid w:val="001F7CF5"/>
    <w:rsid w:val="00201123"/>
    <w:rsid w:val="00201531"/>
    <w:rsid w:val="002018D2"/>
    <w:rsid w:val="00201AE7"/>
    <w:rsid w:val="00202FCB"/>
    <w:rsid w:val="00207D5F"/>
    <w:rsid w:val="0021007C"/>
    <w:rsid w:val="002105F7"/>
    <w:rsid w:val="00211535"/>
    <w:rsid w:val="0021230B"/>
    <w:rsid w:val="0021777C"/>
    <w:rsid w:val="0022016D"/>
    <w:rsid w:val="0022482B"/>
    <w:rsid w:val="0022647B"/>
    <w:rsid w:val="002313E5"/>
    <w:rsid w:val="00232E27"/>
    <w:rsid w:val="00232F75"/>
    <w:rsid w:val="00233650"/>
    <w:rsid w:val="00235C62"/>
    <w:rsid w:val="0023695D"/>
    <w:rsid w:val="002413AB"/>
    <w:rsid w:val="002420CA"/>
    <w:rsid w:val="0024447C"/>
    <w:rsid w:val="00244A2E"/>
    <w:rsid w:val="002519D5"/>
    <w:rsid w:val="0025405E"/>
    <w:rsid w:val="002559CD"/>
    <w:rsid w:val="002671C3"/>
    <w:rsid w:val="00273083"/>
    <w:rsid w:val="002743FC"/>
    <w:rsid w:val="0027456D"/>
    <w:rsid w:val="002768DC"/>
    <w:rsid w:val="00277D42"/>
    <w:rsid w:val="00277F7E"/>
    <w:rsid w:val="002804C8"/>
    <w:rsid w:val="00280C17"/>
    <w:rsid w:val="00295F6E"/>
    <w:rsid w:val="002968AF"/>
    <w:rsid w:val="00297FB8"/>
    <w:rsid w:val="002B07E4"/>
    <w:rsid w:val="002B2DF7"/>
    <w:rsid w:val="002B41F1"/>
    <w:rsid w:val="002C0F7C"/>
    <w:rsid w:val="002C3D1C"/>
    <w:rsid w:val="002C5AE2"/>
    <w:rsid w:val="002C6C5D"/>
    <w:rsid w:val="002C7FEC"/>
    <w:rsid w:val="002D188A"/>
    <w:rsid w:val="002D2390"/>
    <w:rsid w:val="002D5CD6"/>
    <w:rsid w:val="002D6309"/>
    <w:rsid w:val="002D674B"/>
    <w:rsid w:val="002D6F5B"/>
    <w:rsid w:val="002E1B4C"/>
    <w:rsid w:val="002E25BC"/>
    <w:rsid w:val="002E2741"/>
    <w:rsid w:val="002E325C"/>
    <w:rsid w:val="002E3A7D"/>
    <w:rsid w:val="002E50EE"/>
    <w:rsid w:val="002E55E6"/>
    <w:rsid w:val="002E5F6A"/>
    <w:rsid w:val="002E6704"/>
    <w:rsid w:val="002F50BF"/>
    <w:rsid w:val="002F5D00"/>
    <w:rsid w:val="002F7064"/>
    <w:rsid w:val="002F7589"/>
    <w:rsid w:val="002F9034"/>
    <w:rsid w:val="00300723"/>
    <w:rsid w:val="00301E32"/>
    <w:rsid w:val="00303217"/>
    <w:rsid w:val="00305290"/>
    <w:rsid w:val="003052F2"/>
    <w:rsid w:val="00311D15"/>
    <w:rsid w:val="003137A4"/>
    <w:rsid w:val="00314434"/>
    <w:rsid w:val="00316111"/>
    <w:rsid w:val="00316A42"/>
    <w:rsid w:val="00321E41"/>
    <w:rsid w:val="00322385"/>
    <w:rsid w:val="00322939"/>
    <w:rsid w:val="00325674"/>
    <w:rsid w:val="00325889"/>
    <w:rsid w:val="00326017"/>
    <w:rsid w:val="00331F00"/>
    <w:rsid w:val="00333926"/>
    <w:rsid w:val="00336EE5"/>
    <w:rsid w:val="00343E57"/>
    <w:rsid w:val="00350BBF"/>
    <w:rsid w:val="00351E05"/>
    <w:rsid w:val="003523B8"/>
    <w:rsid w:val="0035580D"/>
    <w:rsid w:val="00355CE1"/>
    <w:rsid w:val="00360F1B"/>
    <w:rsid w:val="003615B9"/>
    <w:rsid w:val="00361694"/>
    <w:rsid w:val="00361FE7"/>
    <w:rsid w:val="003620E2"/>
    <w:rsid w:val="003633B2"/>
    <w:rsid w:val="00364F3D"/>
    <w:rsid w:val="0036510E"/>
    <w:rsid w:val="00365D6B"/>
    <w:rsid w:val="00366130"/>
    <w:rsid w:val="00370B2A"/>
    <w:rsid w:val="00370E41"/>
    <w:rsid w:val="003728EE"/>
    <w:rsid w:val="003768EE"/>
    <w:rsid w:val="00377555"/>
    <w:rsid w:val="00380BF4"/>
    <w:rsid w:val="00381CD4"/>
    <w:rsid w:val="0038352C"/>
    <w:rsid w:val="00383FAA"/>
    <w:rsid w:val="00391A5C"/>
    <w:rsid w:val="003973A2"/>
    <w:rsid w:val="003A2CEE"/>
    <w:rsid w:val="003A7E0F"/>
    <w:rsid w:val="003B07BD"/>
    <w:rsid w:val="003B1E9C"/>
    <w:rsid w:val="003B27D0"/>
    <w:rsid w:val="003B541D"/>
    <w:rsid w:val="003B6230"/>
    <w:rsid w:val="003C37A9"/>
    <w:rsid w:val="003C748E"/>
    <w:rsid w:val="003C7645"/>
    <w:rsid w:val="003C77BC"/>
    <w:rsid w:val="003D0684"/>
    <w:rsid w:val="003D2B3A"/>
    <w:rsid w:val="003D2D13"/>
    <w:rsid w:val="003D40B6"/>
    <w:rsid w:val="003D4C3E"/>
    <w:rsid w:val="003D54FB"/>
    <w:rsid w:val="003D5B6A"/>
    <w:rsid w:val="003D64B4"/>
    <w:rsid w:val="003E3191"/>
    <w:rsid w:val="003E3922"/>
    <w:rsid w:val="003E3EEC"/>
    <w:rsid w:val="003E44B4"/>
    <w:rsid w:val="003F04D1"/>
    <w:rsid w:val="003F1075"/>
    <w:rsid w:val="003F1635"/>
    <w:rsid w:val="003F33B9"/>
    <w:rsid w:val="003F3AA2"/>
    <w:rsid w:val="003F7414"/>
    <w:rsid w:val="0040462C"/>
    <w:rsid w:val="004046C1"/>
    <w:rsid w:val="00404D30"/>
    <w:rsid w:val="00406F56"/>
    <w:rsid w:val="00411526"/>
    <w:rsid w:val="00412966"/>
    <w:rsid w:val="004158EE"/>
    <w:rsid w:val="004160B1"/>
    <w:rsid w:val="00425736"/>
    <w:rsid w:val="00425DB5"/>
    <w:rsid w:val="004279FC"/>
    <w:rsid w:val="00430391"/>
    <w:rsid w:val="004309AD"/>
    <w:rsid w:val="004321AA"/>
    <w:rsid w:val="00432CB6"/>
    <w:rsid w:val="00433B85"/>
    <w:rsid w:val="00433CC8"/>
    <w:rsid w:val="00433CEA"/>
    <w:rsid w:val="00435D7B"/>
    <w:rsid w:val="004407A3"/>
    <w:rsid w:val="00441D82"/>
    <w:rsid w:val="00443BBC"/>
    <w:rsid w:val="00444459"/>
    <w:rsid w:val="00445952"/>
    <w:rsid w:val="00447E0B"/>
    <w:rsid w:val="00464923"/>
    <w:rsid w:val="00465CAC"/>
    <w:rsid w:val="004706A2"/>
    <w:rsid w:val="00470FD6"/>
    <w:rsid w:val="0047102B"/>
    <w:rsid w:val="004714EC"/>
    <w:rsid w:val="004719B2"/>
    <w:rsid w:val="00473442"/>
    <w:rsid w:val="00481CFE"/>
    <w:rsid w:val="00482BD7"/>
    <w:rsid w:val="00487811"/>
    <w:rsid w:val="00487DC7"/>
    <w:rsid w:val="004912F0"/>
    <w:rsid w:val="00491F80"/>
    <w:rsid w:val="00492F52"/>
    <w:rsid w:val="00494CB2"/>
    <w:rsid w:val="00497050"/>
    <w:rsid w:val="004A11BE"/>
    <w:rsid w:val="004A2670"/>
    <w:rsid w:val="004A2735"/>
    <w:rsid w:val="004A3394"/>
    <w:rsid w:val="004A7A96"/>
    <w:rsid w:val="004B0A43"/>
    <w:rsid w:val="004B257B"/>
    <w:rsid w:val="004B3EFA"/>
    <w:rsid w:val="004B6A4F"/>
    <w:rsid w:val="004C0133"/>
    <w:rsid w:val="004C02EB"/>
    <w:rsid w:val="004C172C"/>
    <w:rsid w:val="004C2799"/>
    <w:rsid w:val="004C2D8F"/>
    <w:rsid w:val="004C340F"/>
    <w:rsid w:val="004C4170"/>
    <w:rsid w:val="004C4342"/>
    <w:rsid w:val="004C447E"/>
    <w:rsid w:val="004C49AA"/>
    <w:rsid w:val="004C53C5"/>
    <w:rsid w:val="004C7BA7"/>
    <w:rsid w:val="004D1C10"/>
    <w:rsid w:val="004D5359"/>
    <w:rsid w:val="004D7018"/>
    <w:rsid w:val="004E37E8"/>
    <w:rsid w:val="004E3AD8"/>
    <w:rsid w:val="004E4F28"/>
    <w:rsid w:val="004E51EB"/>
    <w:rsid w:val="004E55DA"/>
    <w:rsid w:val="004F3476"/>
    <w:rsid w:val="004F40F7"/>
    <w:rsid w:val="004F41C3"/>
    <w:rsid w:val="004F425E"/>
    <w:rsid w:val="004F51C2"/>
    <w:rsid w:val="004F54A1"/>
    <w:rsid w:val="004F666D"/>
    <w:rsid w:val="0050236E"/>
    <w:rsid w:val="00502AA2"/>
    <w:rsid w:val="005049B6"/>
    <w:rsid w:val="00505F22"/>
    <w:rsid w:val="00507F79"/>
    <w:rsid w:val="005117F4"/>
    <w:rsid w:val="00511938"/>
    <w:rsid w:val="00512E41"/>
    <w:rsid w:val="005137A0"/>
    <w:rsid w:val="0051414C"/>
    <w:rsid w:val="0051469B"/>
    <w:rsid w:val="005150D6"/>
    <w:rsid w:val="00520F42"/>
    <w:rsid w:val="0052171E"/>
    <w:rsid w:val="00522699"/>
    <w:rsid w:val="0052312D"/>
    <w:rsid w:val="00525590"/>
    <w:rsid w:val="005258AE"/>
    <w:rsid w:val="00526413"/>
    <w:rsid w:val="0052777C"/>
    <w:rsid w:val="00530D92"/>
    <w:rsid w:val="005328B3"/>
    <w:rsid w:val="005340D1"/>
    <w:rsid w:val="00535150"/>
    <w:rsid w:val="00535206"/>
    <w:rsid w:val="005353AB"/>
    <w:rsid w:val="00544075"/>
    <w:rsid w:val="005450C3"/>
    <w:rsid w:val="0054557D"/>
    <w:rsid w:val="00546E24"/>
    <w:rsid w:val="0055043D"/>
    <w:rsid w:val="00550ACC"/>
    <w:rsid w:val="00552E3D"/>
    <w:rsid w:val="00553B15"/>
    <w:rsid w:val="00554B64"/>
    <w:rsid w:val="0055F8AD"/>
    <w:rsid w:val="0056058A"/>
    <w:rsid w:val="00561A5E"/>
    <w:rsid w:val="0056411A"/>
    <w:rsid w:val="00564CE8"/>
    <w:rsid w:val="00565A11"/>
    <w:rsid w:val="0056616A"/>
    <w:rsid w:val="00582159"/>
    <w:rsid w:val="00582C1F"/>
    <w:rsid w:val="0058334C"/>
    <w:rsid w:val="0058470B"/>
    <w:rsid w:val="005908EF"/>
    <w:rsid w:val="00592477"/>
    <w:rsid w:val="0059466F"/>
    <w:rsid w:val="005A0EB9"/>
    <w:rsid w:val="005A12E8"/>
    <w:rsid w:val="005A15F6"/>
    <w:rsid w:val="005A4505"/>
    <w:rsid w:val="005A465E"/>
    <w:rsid w:val="005A6443"/>
    <w:rsid w:val="005B21C6"/>
    <w:rsid w:val="005B253A"/>
    <w:rsid w:val="005B750A"/>
    <w:rsid w:val="005B76E9"/>
    <w:rsid w:val="005C250A"/>
    <w:rsid w:val="005C3840"/>
    <w:rsid w:val="005C63C4"/>
    <w:rsid w:val="005D059B"/>
    <w:rsid w:val="005D387C"/>
    <w:rsid w:val="005E280D"/>
    <w:rsid w:val="005F2BE9"/>
    <w:rsid w:val="005F3DF3"/>
    <w:rsid w:val="005F7018"/>
    <w:rsid w:val="006008C3"/>
    <w:rsid w:val="006100B4"/>
    <w:rsid w:val="00615AC1"/>
    <w:rsid w:val="006163E7"/>
    <w:rsid w:val="0062688D"/>
    <w:rsid w:val="00627524"/>
    <w:rsid w:val="00627D5A"/>
    <w:rsid w:val="006316A7"/>
    <w:rsid w:val="00631D84"/>
    <w:rsid w:val="006375AA"/>
    <w:rsid w:val="00640154"/>
    <w:rsid w:val="00641F49"/>
    <w:rsid w:val="00644A3B"/>
    <w:rsid w:val="00647142"/>
    <w:rsid w:val="006529E6"/>
    <w:rsid w:val="00656A6C"/>
    <w:rsid w:val="00660E7F"/>
    <w:rsid w:val="006610BD"/>
    <w:rsid w:val="0066217F"/>
    <w:rsid w:val="006638A4"/>
    <w:rsid w:val="00663F64"/>
    <w:rsid w:val="006645BE"/>
    <w:rsid w:val="00664CB8"/>
    <w:rsid w:val="00665770"/>
    <w:rsid w:val="00670077"/>
    <w:rsid w:val="006700F0"/>
    <w:rsid w:val="00673FFC"/>
    <w:rsid w:val="00675CDD"/>
    <w:rsid w:val="00676A7A"/>
    <w:rsid w:val="00676D83"/>
    <w:rsid w:val="00677788"/>
    <w:rsid w:val="00680DB2"/>
    <w:rsid w:val="00684352"/>
    <w:rsid w:val="00690738"/>
    <w:rsid w:val="00691526"/>
    <w:rsid w:val="00692E91"/>
    <w:rsid w:val="00695069"/>
    <w:rsid w:val="006972A3"/>
    <w:rsid w:val="006974D0"/>
    <w:rsid w:val="006A032A"/>
    <w:rsid w:val="006A1B52"/>
    <w:rsid w:val="006A3918"/>
    <w:rsid w:val="006A6B43"/>
    <w:rsid w:val="006C406D"/>
    <w:rsid w:val="006C6B1B"/>
    <w:rsid w:val="006D00E1"/>
    <w:rsid w:val="006D2B04"/>
    <w:rsid w:val="006D2B5D"/>
    <w:rsid w:val="006D5898"/>
    <w:rsid w:val="006E30EE"/>
    <w:rsid w:val="006E4C7E"/>
    <w:rsid w:val="006E7954"/>
    <w:rsid w:val="006F1579"/>
    <w:rsid w:val="006F369D"/>
    <w:rsid w:val="006F40B5"/>
    <w:rsid w:val="006F41C4"/>
    <w:rsid w:val="00700FAA"/>
    <w:rsid w:val="00701FB5"/>
    <w:rsid w:val="007050E1"/>
    <w:rsid w:val="007055E9"/>
    <w:rsid w:val="00706A37"/>
    <w:rsid w:val="007104DA"/>
    <w:rsid w:val="007159B4"/>
    <w:rsid w:val="007169EA"/>
    <w:rsid w:val="0071712A"/>
    <w:rsid w:val="00721F5D"/>
    <w:rsid w:val="00722273"/>
    <w:rsid w:val="00725405"/>
    <w:rsid w:val="007320E9"/>
    <w:rsid w:val="00735F24"/>
    <w:rsid w:val="00740ED9"/>
    <w:rsid w:val="00741B88"/>
    <w:rsid w:val="00742D5A"/>
    <w:rsid w:val="00742D63"/>
    <w:rsid w:val="00742E74"/>
    <w:rsid w:val="0074686E"/>
    <w:rsid w:val="00747B02"/>
    <w:rsid w:val="00751F7A"/>
    <w:rsid w:val="007524DA"/>
    <w:rsid w:val="007545FE"/>
    <w:rsid w:val="00763DD0"/>
    <w:rsid w:val="00764370"/>
    <w:rsid w:val="00765C2C"/>
    <w:rsid w:val="00766F43"/>
    <w:rsid w:val="007713B6"/>
    <w:rsid w:val="00771E53"/>
    <w:rsid w:val="0077206A"/>
    <w:rsid w:val="00773321"/>
    <w:rsid w:val="007749B0"/>
    <w:rsid w:val="00775AE8"/>
    <w:rsid w:val="00776471"/>
    <w:rsid w:val="007764C3"/>
    <w:rsid w:val="00777F71"/>
    <w:rsid w:val="00780344"/>
    <w:rsid w:val="007841DC"/>
    <w:rsid w:val="00796264"/>
    <w:rsid w:val="007A399F"/>
    <w:rsid w:val="007A3A9A"/>
    <w:rsid w:val="007A5A26"/>
    <w:rsid w:val="007B1AC7"/>
    <w:rsid w:val="007B2AF9"/>
    <w:rsid w:val="007B394A"/>
    <w:rsid w:val="007B56B7"/>
    <w:rsid w:val="007B5A1A"/>
    <w:rsid w:val="007C2FAC"/>
    <w:rsid w:val="007C4C69"/>
    <w:rsid w:val="007C4EAD"/>
    <w:rsid w:val="007D0670"/>
    <w:rsid w:val="007D43DA"/>
    <w:rsid w:val="007D60C9"/>
    <w:rsid w:val="007E0FF5"/>
    <w:rsid w:val="007E1457"/>
    <w:rsid w:val="007E4618"/>
    <w:rsid w:val="007E6EDB"/>
    <w:rsid w:val="007E749E"/>
    <w:rsid w:val="007F06B1"/>
    <w:rsid w:val="007F2397"/>
    <w:rsid w:val="007F3ECC"/>
    <w:rsid w:val="008054F4"/>
    <w:rsid w:val="00806553"/>
    <w:rsid w:val="00807CD1"/>
    <w:rsid w:val="00807DED"/>
    <w:rsid w:val="0081337F"/>
    <w:rsid w:val="008151BC"/>
    <w:rsid w:val="00817663"/>
    <w:rsid w:val="00817F53"/>
    <w:rsid w:val="008204C4"/>
    <w:rsid w:val="00820514"/>
    <w:rsid w:val="008209AE"/>
    <w:rsid w:val="00822FAB"/>
    <w:rsid w:val="008235CB"/>
    <w:rsid w:val="00823A21"/>
    <w:rsid w:val="00830662"/>
    <w:rsid w:val="008359AC"/>
    <w:rsid w:val="00835B40"/>
    <w:rsid w:val="00836604"/>
    <w:rsid w:val="00836881"/>
    <w:rsid w:val="00837251"/>
    <w:rsid w:val="00840A83"/>
    <w:rsid w:val="008433DF"/>
    <w:rsid w:val="00845546"/>
    <w:rsid w:val="00846AE1"/>
    <w:rsid w:val="0085064A"/>
    <w:rsid w:val="00851CE5"/>
    <w:rsid w:val="008540A9"/>
    <w:rsid w:val="00857D44"/>
    <w:rsid w:val="00863155"/>
    <w:rsid w:val="008639CB"/>
    <w:rsid w:val="008649E3"/>
    <w:rsid w:val="00866CBC"/>
    <w:rsid w:val="00872F70"/>
    <w:rsid w:val="00874DE6"/>
    <w:rsid w:val="00875D22"/>
    <w:rsid w:val="00876FBB"/>
    <w:rsid w:val="0087769F"/>
    <w:rsid w:val="008816F9"/>
    <w:rsid w:val="00893BC3"/>
    <w:rsid w:val="00895DD7"/>
    <w:rsid w:val="008A3264"/>
    <w:rsid w:val="008A4E64"/>
    <w:rsid w:val="008A6944"/>
    <w:rsid w:val="008B2A70"/>
    <w:rsid w:val="008B4CDD"/>
    <w:rsid w:val="008B6C53"/>
    <w:rsid w:val="008B7920"/>
    <w:rsid w:val="008C0A9D"/>
    <w:rsid w:val="008C38B9"/>
    <w:rsid w:val="008C5A71"/>
    <w:rsid w:val="008C6113"/>
    <w:rsid w:val="008D1232"/>
    <w:rsid w:val="008D31D8"/>
    <w:rsid w:val="008D7148"/>
    <w:rsid w:val="008D757B"/>
    <w:rsid w:val="008E2E59"/>
    <w:rsid w:val="008E38A1"/>
    <w:rsid w:val="008E3B51"/>
    <w:rsid w:val="008E3D5B"/>
    <w:rsid w:val="008E4B12"/>
    <w:rsid w:val="008E54C0"/>
    <w:rsid w:val="008E55CC"/>
    <w:rsid w:val="008E6F22"/>
    <w:rsid w:val="008E71C8"/>
    <w:rsid w:val="008E74D3"/>
    <w:rsid w:val="008F2153"/>
    <w:rsid w:val="008F24F3"/>
    <w:rsid w:val="008F7C7B"/>
    <w:rsid w:val="00901456"/>
    <w:rsid w:val="009014F2"/>
    <w:rsid w:val="00902C9E"/>
    <w:rsid w:val="009039B2"/>
    <w:rsid w:val="00904945"/>
    <w:rsid w:val="00907A91"/>
    <w:rsid w:val="00907F38"/>
    <w:rsid w:val="00910B16"/>
    <w:rsid w:val="00912EE6"/>
    <w:rsid w:val="00913FAA"/>
    <w:rsid w:val="009143FA"/>
    <w:rsid w:val="0091568E"/>
    <w:rsid w:val="0092329E"/>
    <w:rsid w:val="0092379D"/>
    <w:rsid w:val="00925FD2"/>
    <w:rsid w:val="0092611C"/>
    <w:rsid w:val="009261BA"/>
    <w:rsid w:val="00927907"/>
    <w:rsid w:val="009311E0"/>
    <w:rsid w:val="009321B9"/>
    <w:rsid w:val="009351E9"/>
    <w:rsid w:val="009356A3"/>
    <w:rsid w:val="00936573"/>
    <w:rsid w:val="00943410"/>
    <w:rsid w:val="00944128"/>
    <w:rsid w:val="00944362"/>
    <w:rsid w:val="009516E9"/>
    <w:rsid w:val="00952D5D"/>
    <w:rsid w:val="00953F85"/>
    <w:rsid w:val="0095519D"/>
    <w:rsid w:val="009604DD"/>
    <w:rsid w:val="00961AFA"/>
    <w:rsid w:val="00964A0B"/>
    <w:rsid w:val="00971A41"/>
    <w:rsid w:val="00973030"/>
    <w:rsid w:val="00973707"/>
    <w:rsid w:val="0098047C"/>
    <w:rsid w:val="009807E4"/>
    <w:rsid w:val="0098202E"/>
    <w:rsid w:val="00982360"/>
    <w:rsid w:val="0098635C"/>
    <w:rsid w:val="00992CBC"/>
    <w:rsid w:val="00994D18"/>
    <w:rsid w:val="00995D8A"/>
    <w:rsid w:val="0099664E"/>
    <w:rsid w:val="009A76FA"/>
    <w:rsid w:val="009B6639"/>
    <w:rsid w:val="009C0BD5"/>
    <w:rsid w:val="009C191F"/>
    <w:rsid w:val="009C2A61"/>
    <w:rsid w:val="009C477B"/>
    <w:rsid w:val="009C725C"/>
    <w:rsid w:val="009D0622"/>
    <w:rsid w:val="009D4273"/>
    <w:rsid w:val="009D507C"/>
    <w:rsid w:val="009E416B"/>
    <w:rsid w:val="009E44F3"/>
    <w:rsid w:val="009F250C"/>
    <w:rsid w:val="00A02FAF"/>
    <w:rsid w:val="00A04814"/>
    <w:rsid w:val="00A061E9"/>
    <w:rsid w:val="00A073AB"/>
    <w:rsid w:val="00A10B16"/>
    <w:rsid w:val="00A17C58"/>
    <w:rsid w:val="00A23192"/>
    <w:rsid w:val="00A23DE7"/>
    <w:rsid w:val="00A243E8"/>
    <w:rsid w:val="00A24C6F"/>
    <w:rsid w:val="00A26210"/>
    <w:rsid w:val="00A27559"/>
    <w:rsid w:val="00A307F7"/>
    <w:rsid w:val="00A34A16"/>
    <w:rsid w:val="00A368C5"/>
    <w:rsid w:val="00A407FE"/>
    <w:rsid w:val="00A4186B"/>
    <w:rsid w:val="00A4230C"/>
    <w:rsid w:val="00A43495"/>
    <w:rsid w:val="00A46F1A"/>
    <w:rsid w:val="00A47DB4"/>
    <w:rsid w:val="00A51C0B"/>
    <w:rsid w:val="00A51D29"/>
    <w:rsid w:val="00A524AD"/>
    <w:rsid w:val="00A554AC"/>
    <w:rsid w:val="00A57275"/>
    <w:rsid w:val="00A57EF8"/>
    <w:rsid w:val="00A60B51"/>
    <w:rsid w:val="00A6146F"/>
    <w:rsid w:val="00A63C31"/>
    <w:rsid w:val="00A730F2"/>
    <w:rsid w:val="00A7527A"/>
    <w:rsid w:val="00A87B59"/>
    <w:rsid w:val="00A91A70"/>
    <w:rsid w:val="00A94C34"/>
    <w:rsid w:val="00A96621"/>
    <w:rsid w:val="00AA0CC4"/>
    <w:rsid w:val="00AA0E6F"/>
    <w:rsid w:val="00AA1989"/>
    <w:rsid w:val="00AA2E72"/>
    <w:rsid w:val="00AA37AB"/>
    <w:rsid w:val="00AA3D06"/>
    <w:rsid w:val="00AA427F"/>
    <w:rsid w:val="00AA44CA"/>
    <w:rsid w:val="00AA5334"/>
    <w:rsid w:val="00AB56B9"/>
    <w:rsid w:val="00AB59AD"/>
    <w:rsid w:val="00AB5C4D"/>
    <w:rsid w:val="00AD1335"/>
    <w:rsid w:val="00AD4785"/>
    <w:rsid w:val="00AE00F8"/>
    <w:rsid w:val="00AE3B0D"/>
    <w:rsid w:val="00AE3E67"/>
    <w:rsid w:val="00AF1952"/>
    <w:rsid w:val="00AF2775"/>
    <w:rsid w:val="00AF2887"/>
    <w:rsid w:val="00AF29F2"/>
    <w:rsid w:val="00AF3081"/>
    <w:rsid w:val="00AF3D12"/>
    <w:rsid w:val="00AF3D33"/>
    <w:rsid w:val="00AF5ABB"/>
    <w:rsid w:val="00B00277"/>
    <w:rsid w:val="00B02F1B"/>
    <w:rsid w:val="00B04337"/>
    <w:rsid w:val="00B104D4"/>
    <w:rsid w:val="00B10B2F"/>
    <w:rsid w:val="00B124AA"/>
    <w:rsid w:val="00B12F09"/>
    <w:rsid w:val="00B15609"/>
    <w:rsid w:val="00B170F6"/>
    <w:rsid w:val="00B20989"/>
    <w:rsid w:val="00B21A7A"/>
    <w:rsid w:val="00B2294E"/>
    <w:rsid w:val="00B22C3C"/>
    <w:rsid w:val="00B23C75"/>
    <w:rsid w:val="00B246C4"/>
    <w:rsid w:val="00B3133A"/>
    <w:rsid w:val="00B33E21"/>
    <w:rsid w:val="00B34D22"/>
    <w:rsid w:val="00B35465"/>
    <w:rsid w:val="00B35AF0"/>
    <w:rsid w:val="00B3634E"/>
    <w:rsid w:val="00B36818"/>
    <w:rsid w:val="00B36E16"/>
    <w:rsid w:val="00B41DFE"/>
    <w:rsid w:val="00B50E92"/>
    <w:rsid w:val="00B527D0"/>
    <w:rsid w:val="00B549A5"/>
    <w:rsid w:val="00B55AF7"/>
    <w:rsid w:val="00B56650"/>
    <w:rsid w:val="00B57F48"/>
    <w:rsid w:val="00B63801"/>
    <w:rsid w:val="00B63C93"/>
    <w:rsid w:val="00B63EE4"/>
    <w:rsid w:val="00B64860"/>
    <w:rsid w:val="00B650DF"/>
    <w:rsid w:val="00B65B92"/>
    <w:rsid w:val="00B67103"/>
    <w:rsid w:val="00B67EB2"/>
    <w:rsid w:val="00B70180"/>
    <w:rsid w:val="00B7130F"/>
    <w:rsid w:val="00B7234A"/>
    <w:rsid w:val="00B75BA5"/>
    <w:rsid w:val="00B77FF3"/>
    <w:rsid w:val="00B81B05"/>
    <w:rsid w:val="00B820EE"/>
    <w:rsid w:val="00B86ABA"/>
    <w:rsid w:val="00B872D4"/>
    <w:rsid w:val="00B91189"/>
    <w:rsid w:val="00B94613"/>
    <w:rsid w:val="00B95A4B"/>
    <w:rsid w:val="00B95D99"/>
    <w:rsid w:val="00B97A47"/>
    <w:rsid w:val="00BA4C13"/>
    <w:rsid w:val="00BA6481"/>
    <w:rsid w:val="00BB116E"/>
    <w:rsid w:val="00BB22EA"/>
    <w:rsid w:val="00BB3875"/>
    <w:rsid w:val="00BB4261"/>
    <w:rsid w:val="00BB5553"/>
    <w:rsid w:val="00BB696D"/>
    <w:rsid w:val="00BC0FB9"/>
    <w:rsid w:val="00BC3311"/>
    <w:rsid w:val="00BC5FDE"/>
    <w:rsid w:val="00BD0A17"/>
    <w:rsid w:val="00BD3670"/>
    <w:rsid w:val="00BE1450"/>
    <w:rsid w:val="00BE5330"/>
    <w:rsid w:val="00BE731A"/>
    <w:rsid w:val="00BF0B72"/>
    <w:rsid w:val="00C001A5"/>
    <w:rsid w:val="00C019D9"/>
    <w:rsid w:val="00C01E47"/>
    <w:rsid w:val="00C0317F"/>
    <w:rsid w:val="00C116D2"/>
    <w:rsid w:val="00C132D7"/>
    <w:rsid w:val="00C155EC"/>
    <w:rsid w:val="00C16883"/>
    <w:rsid w:val="00C22A73"/>
    <w:rsid w:val="00C24AF2"/>
    <w:rsid w:val="00C24D6F"/>
    <w:rsid w:val="00C271DD"/>
    <w:rsid w:val="00C344D0"/>
    <w:rsid w:val="00C40212"/>
    <w:rsid w:val="00C40DFF"/>
    <w:rsid w:val="00C443E6"/>
    <w:rsid w:val="00C45B33"/>
    <w:rsid w:val="00C45ED6"/>
    <w:rsid w:val="00C479DE"/>
    <w:rsid w:val="00C50134"/>
    <w:rsid w:val="00C5344E"/>
    <w:rsid w:val="00C53B89"/>
    <w:rsid w:val="00C55C63"/>
    <w:rsid w:val="00C60E9C"/>
    <w:rsid w:val="00C636BD"/>
    <w:rsid w:val="00C645D4"/>
    <w:rsid w:val="00C672D2"/>
    <w:rsid w:val="00C6797B"/>
    <w:rsid w:val="00C76A70"/>
    <w:rsid w:val="00C80C68"/>
    <w:rsid w:val="00C84162"/>
    <w:rsid w:val="00C857CA"/>
    <w:rsid w:val="00C90262"/>
    <w:rsid w:val="00C928C7"/>
    <w:rsid w:val="00C9531B"/>
    <w:rsid w:val="00C96197"/>
    <w:rsid w:val="00CA353D"/>
    <w:rsid w:val="00CA4229"/>
    <w:rsid w:val="00CB0BB3"/>
    <w:rsid w:val="00CB2AE2"/>
    <w:rsid w:val="00CB6B4B"/>
    <w:rsid w:val="00CB7689"/>
    <w:rsid w:val="00CC1A20"/>
    <w:rsid w:val="00CC2283"/>
    <w:rsid w:val="00CC73CA"/>
    <w:rsid w:val="00CD0428"/>
    <w:rsid w:val="00CD5669"/>
    <w:rsid w:val="00CD703B"/>
    <w:rsid w:val="00CD717B"/>
    <w:rsid w:val="00CE136F"/>
    <w:rsid w:val="00CE174F"/>
    <w:rsid w:val="00CE36A2"/>
    <w:rsid w:val="00CE57BA"/>
    <w:rsid w:val="00CE5D70"/>
    <w:rsid w:val="00CE6231"/>
    <w:rsid w:val="00CE784A"/>
    <w:rsid w:val="00CF1589"/>
    <w:rsid w:val="00CF1BF0"/>
    <w:rsid w:val="00CF2A3F"/>
    <w:rsid w:val="00CF34DF"/>
    <w:rsid w:val="00CF3D7E"/>
    <w:rsid w:val="00CF45A2"/>
    <w:rsid w:val="00CF56C9"/>
    <w:rsid w:val="00CF606D"/>
    <w:rsid w:val="00D02387"/>
    <w:rsid w:val="00D04874"/>
    <w:rsid w:val="00D110E1"/>
    <w:rsid w:val="00D13075"/>
    <w:rsid w:val="00D1415D"/>
    <w:rsid w:val="00D141B0"/>
    <w:rsid w:val="00D1423E"/>
    <w:rsid w:val="00D21114"/>
    <w:rsid w:val="00D21850"/>
    <w:rsid w:val="00D21B76"/>
    <w:rsid w:val="00D21C0F"/>
    <w:rsid w:val="00D23600"/>
    <w:rsid w:val="00D275EA"/>
    <w:rsid w:val="00D277BC"/>
    <w:rsid w:val="00D308EB"/>
    <w:rsid w:val="00D311BD"/>
    <w:rsid w:val="00D33B59"/>
    <w:rsid w:val="00D345B4"/>
    <w:rsid w:val="00D34BAB"/>
    <w:rsid w:val="00D35BE8"/>
    <w:rsid w:val="00D35D3F"/>
    <w:rsid w:val="00D41360"/>
    <w:rsid w:val="00D42325"/>
    <w:rsid w:val="00D5013D"/>
    <w:rsid w:val="00D52D2E"/>
    <w:rsid w:val="00D539FB"/>
    <w:rsid w:val="00D55718"/>
    <w:rsid w:val="00D55A70"/>
    <w:rsid w:val="00D56582"/>
    <w:rsid w:val="00D604AE"/>
    <w:rsid w:val="00D60EFA"/>
    <w:rsid w:val="00D62E42"/>
    <w:rsid w:val="00D63714"/>
    <w:rsid w:val="00D67209"/>
    <w:rsid w:val="00D74A5F"/>
    <w:rsid w:val="00D760CA"/>
    <w:rsid w:val="00D7CA9B"/>
    <w:rsid w:val="00D800F5"/>
    <w:rsid w:val="00D85BBB"/>
    <w:rsid w:val="00D92824"/>
    <w:rsid w:val="00D937F0"/>
    <w:rsid w:val="00D950B4"/>
    <w:rsid w:val="00D96931"/>
    <w:rsid w:val="00D97FE0"/>
    <w:rsid w:val="00DA00D9"/>
    <w:rsid w:val="00DA4D4D"/>
    <w:rsid w:val="00DA636A"/>
    <w:rsid w:val="00DB0B97"/>
    <w:rsid w:val="00DB318E"/>
    <w:rsid w:val="00DB3596"/>
    <w:rsid w:val="00DB777D"/>
    <w:rsid w:val="00DC4DBE"/>
    <w:rsid w:val="00DC5924"/>
    <w:rsid w:val="00DC6094"/>
    <w:rsid w:val="00DC752D"/>
    <w:rsid w:val="00DD032F"/>
    <w:rsid w:val="00DD1B9B"/>
    <w:rsid w:val="00DD2DA3"/>
    <w:rsid w:val="00DD616A"/>
    <w:rsid w:val="00DE5239"/>
    <w:rsid w:val="00DE6F6C"/>
    <w:rsid w:val="00DF090F"/>
    <w:rsid w:val="00DF3442"/>
    <w:rsid w:val="00DF3D8D"/>
    <w:rsid w:val="00DF5614"/>
    <w:rsid w:val="00E02AFD"/>
    <w:rsid w:val="00E06134"/>
    <w:rsid w:val="00E064D5"/>
    <w:rsid w:val="00E07400"/>
    <w:rsid w:val="00E11C64"/>
    <w:rsid w:val="00E12809"/>
    <w:rsid w:val="00E14F2F"/>
    <w:rsid w:val="00E159AF"/>
    <w:rsid w:val="00E168C8"/>
    <w:rsid w:val="00E2039A"/>
    <w:rsid w:val="00E20A91"/>
    <w:rsid w:val="00E23169"/>
    <w:rsid w:val="00E23818"/>
    <w:rsid w:val="00E24179"/>
    <w:rsid w:val="00E24F51"/>
    <w:rsid w:val="00E300A6"/>
    <w:rsid w:val="00E30D15"/>
    <w:rsid w:val="00E31435"/>
    <w:rsid w:val="00E316BE"/>
    <w:rsid w:val="00E319DF"/>
    <w:rsid w:val="00E37770"/>
    <w:rsid w:val="00E40595"/>
    <w:rsid w:val="00E43F77"/>
    <w:rsid w:val="00E453A9"/>
    <w:rsid w:val="00E50856"/>
    <w:rsid w:val="00E52B8E"/>
    <w:rsid w:val="00E53B24"/>
    <w:rsid w:val="00E54D48"/>
    <w:rsid w:val="00E6038D"/>
    <w:rsid w:val="00E61971"/>
    <w:rsid w:val="00E624A9"/>
    <w:rsid w:val="00E663F1"/>
    <w:rsid w:val="00E666A3"/>
    <w:rsid w:val="00E6705B"/>
    <w:rsid w:val="00E701CA"/>
    <w:rsid w:val="00E72156"/>
    <w:rsid w:val="00E724A9"/>
    <w:rsid w:val="00E72DED"/>
    <w:rsid w:val="00E77601"/>
    <w:rsid w:val="00E77BD7"/>
    <w:rsid w:val="00E77FBC"/>
    <w:rsid w:val="00E81751"/>
    <w:rsid w:val="00E84095"/>
    <w:rsid w:val="00E921D0"/>
    <w:rsid w:val="00E93C58"/>
    <w:rsid w:val="00EA1FCF"/>
    <w:rsid w:val="00EA491A"/>
    <w:rsid w:val="00EA4FF9"/>
    <w:rsid w:val="00EA5A29"/>
    <w:rsid w:val="00EA7B67"/>
    <w:rsid w:val="00EB31DD"/>
    <w:rsid w:val="00EB3273"/>
    <w:rsid w:val="00EB4A45"/>
    <w:rsid w:val="00EB51EF"/>
    <w:rsid w:val="00EB6BA7"/>
    <w:rsid w:val="00EB6F13"/>
    <w:rsid w:val="00EB795F"/>
    <w:rsid w:val="00EC0159"/>
    <w:rsid w:val="00EC2095"/>
    <w:rsid w:val="00EC2ECD"/>
    <w:rsid w:val="00EC35B9"/>
    <w:rsid w:val="00EC5152"/>
    <w:rsid w:val="00EC6642"/>
    <w:rsid w:val="00ED0FB4"/>
    <w:rsid w:val="00ED1F33"/>
    <w:rsid w:val="00ED483C"/>
    <w:rsid w:val="00ED4EDE"/>
    <w:rsid w:val="00EE05AD"/>
    <w:rsid w:val="00EE1964"/>
    <w:rsid w:val="00EE3B72"/>
    <w:rsid w:val="00EE68CB"/>
    <w:rsid w:val="00EE6FF5"/>
    <w:rsid w:val="00EF453A"/>
    <w:rsid w:val="00F0204A"/>
    <w:rsid w:val="00F036F9"/>
    <w:rsid w:val="00F06024"/>
    <w:rsid w:val="00F102CE"/>
    <w:rsid w:val="00F112FA"/>
    <w:rsid w:val="00F140BB"/>
    <w:rsid w:val="00F15465"/>
    <w:rsid w:val="00F1609A"/>
    <w:rsid w:val="00F210BF"/>
    <w:rsid w:val="00F24079"/>
    <w:rsid w:val="00F2735F"/>
    <w:rsid w:val="00F30D6B"/>
    <w:rsid w:val="00F31B6B"/>
    <w:rsid w:val="00F35065"/>
    <w:rsid w:val="00F354F0"/>
    <w:rsid w:val="00F37E5C"/>
    <w:rsid w:val="00F400C8"/>
    <w:rsid w:val="00F442A8"/>
    <w:rsid w:val="00F458D6"/>
    <w:rsid w:val="00F51821"/>
    <w:rsid w:val="00F520E2"/>
    <w:rsid w:val="00F52BC2"/>
    <w:rsid w:val="00F53C6A"/>
    <w:rsid w:val="00F5474E"/>
    <w:rsid w:val="00F56C1C"/>
    <w:rsid w:val="00F63664"/>
    <w:rsid w:val="00F6392C"/>
    <w:rsid w:val="00F711F6"/>
    <w:rsid w:val="00F76801"/>
    <w:rsid w:val="00F80A9C"/>
    <w:rsid w:val="00F813E4"/>
    <w:rsid w:val="00F82800"/>
    <w:rsid w:val="00F84660"/>
    <w:rsid w:val="00F84DE3"/>
    <w:rsid w:val="00F85A00"/>
    <w:rsid w:val="00F86758"/>
    <w:rsid w:val="00F95567"/>
    <w:rsid w:val="00F960C0"/>
    <w:rsid w:val="00F97DAF"/>
    <w:rsid w:val="00FA043C"/>
    <w:rsid w:val="00FA264F"/>
    <w:rsid w:val="00FA3C5B"/>
    <w:rsid w:val="00FA3EFE"/>
    <w:rsid w:val="00FA3FA1"/>
    <w:rsid w:val="00FA7CE6"/>
    <w:rsid w:val="00FB2F77"/>
    <w:rsid w:val="00FB4E88"/>
    <w:rsid w:val="00FB5756"/>
    <w:rsid w:val="00FC0E43"/>
    <w:rsid w:val="00FC1113"/>
    <w:rsid w:val="00FC2423"/>
    <w:rsid w:val="00FC37EB"/>
    <w:rsid w:val="00FC4165"/>
    <w:rsid w:val="00FC5255"/>
    <w:rsid w:val="00FC5796"/>
    <w:rsid w:val="00FD2793"/>
    <w:rsid w:val="00FD2AB5"/>
    <w:rsid w:val="00FD2EFC"/>
    <w:rsid w:val="00FD5C3D"/>
    <w:rsid w:val="00FD7492"/>
    <w:rsid w:val="00FE0B42"/>
    <w:rsid w:val="00FE1A41"/>
    <w:rsid w:val="00FE2331"/>
    <w:rsid w:val="00FE495B"/>
    <w:rsid w:val="00FF2491"/>
    <w:rsid w:val="00FF309E"/>
    <w:rsid w:val="00FF4973"/>
    <w:rsid w:val="010014A6"/>
    <w:rsid w:val="011C7792"/>
    <w:rsid w:val="03B1D06E"/>
    <w:rsid w:val="0433F48B"/>
    <w:rsid w:val="048549A3"/>
    <w:rsid w:val="04984C20"/>
    <w:rsid w:val="0577E1AF"/>
    <w:rsid w:val="05C18871"/>
    <w:rsid w:val="05E90615"/>
    <w:rsid w:val="061C7D77"/>
    <w:rsid w:val="063AF60A"/>
    <w:rsid w:val="063B1CCF"/>
    <w:rsid w:val="06C6D11C"/>
    <w:rsid w:val="06F9D3C9"/>
    <w:rsid w:val="070DFA4B"/>
    <w:rsid w:val="084CA54C"/>
    <w:rsid w:val="08C2DEDE"/>
    <w:rsid w:val="09BDC3D0"/>
    <w:rsid w:val="09F20193"/>
    <w:rsid w:val="0B862320"/>
    <w:rsid w:val="0C478C79"/>
    <w:rsid w:val="0CB6AC15"/>
    <w:rsid w:val="0CF74C81"/>
    <w:rsid w:val="0D02D219"/>
    <w:rsid w:val="0D7F7B86"/>
    <w:rsid w:val="0E536987"/>
    <w:rsid w:val="0F90E65F"/>
    <w:rsid w:val="100C7470"/>
    <w:rsid w:val="10560DAD"/>
    <w:rsid w:val="10617CC4"/>
    <w:rsid w:val="11891722"/>
    <w:rsid w:val="11B44B5E"/>
    <w:rsid w:val="1291C5B3"/>
    <w:rsid w:val="129FB2C2"/>
    <w:rsid w:val="13635A69"/>
    <w:rsid w:val="1365BEFF"/>
    <w:rsid w:val="145B0388"/>
    <w:rsid w:val="14E87B5B"/>
    <w:rsid w:val="1510A3EA"/>
    <w:rsid w:val="15403FA6"/>
    <w:rsid w:val="15B5492C"/>
    <w:rsid w:val="16C8A5A2"/>
    <w:rsid w:val="17C4F683"/>
    <w:rsid w:val="17F15139"/>
    <w:rsid w:val="183EBF0B"/>
    <w:rsid w:val="18A02435"/>
    <w:rsid w:val="18A5921A"/>
    <w:rsid w:val="18C2D99C"/>
    <w:rsid w:val="191407B2"/>
    <w:rsid w:val="1A44AAA3"/>
    <w:rsid w:val="1CDFCC09"/>
    <w:rsid w:val="1DBF60A7"/>
    <w:rsid w:val="1DE81FC1"/>
    <w:rsid w:val="1E1E8DE7"/>
    <w:rsid w:val="1F4F5680"/>
    <w:rsid w:val="20605C1E"/>
    <w:rsid w:val="208985E1"/>
    <w:rsid w:val="214DBB2E"/>
    <w:rsid w:val="215DCBEB"/>
    <w:rsid w:val="2169F70E"/>
    <w:rsid w:val="22435E42"/>
    <w:rsid w:val="22CFCED2"/>
    <w:rsid w:val="23729939"/>
    <w:rsid w:val="23BE2AA7"/>
    <w:rsid w:val="23C966D8"/>
    <w:rsid w:val="243FE544"/>
    <w:rsid w:val="24475F26"/>
    <w:rsid w:val="246E9634"/>
    <w:rsid w:val="24C6515D"/>
    <w:rsid w:val="24E83A6C"/>
    <w:rsid w:val="25493AF7"/>
    <w:rsid w:val="255453E5"/>
    <w:rsid w:val="261DFE62"/>
    <w:rsid w:val="26CCF167"/>
    <w:rsid w:val="26F1C2BD"/>
    <w:rsid w:val="2846000A"/>
    <w:rsid w:val="2859A853"/>
    <w:rsid w:val="286AD071"/>
    <w:rsid w:val="28804CA4"/>
    <w:rsid w:val="289414AC"/>
    <w:rsid w:val="28A0088D"/>
    <w:rsid w:val="298DD477"/>
    <w:rsid w:val="29EC2511"/>
    <w:rsid w:val="2AA06BA9"/>
    <w:rsid w:val="2BA27CCB"/>
    <w:rsid w:val="2BAC6720"/>
    <w:rsid w:val="2BF7B6F1"/>
    <w:rsid w:val="2CED6EE9"/>
    <w:rsid w:val="2D61A26A"/>
    <w:rsid w:val="2D67179E"/>
    <w:rsid w:val="2DCA10AA"/>
    <w:rsid w:val="2E2957D5"/>
    <w:rsid w:val="2F9F5856"/>
    <w:rsid w:val="30135FB2"/>
    <w:rsid w:val="30C26E3D"/>
    <w:rsid w:val="320E6699"/>
    <w:rsid w:val="32569944"/>
    <w:rsid w:val="32CB9755"/>
    <w:rsid w:val="356E305A"/>
    <w:rsid w:val="36020A50"/>
    <w:rsid w:val="3763FEEB"/>
    <w:rsid w:val="379D4A46"/>
    <w:rsid w:val="37E9A218"/>
    <w:rsid w:val="3869292A"/>
    <w:rsid w:val="38A28568"/>
    <w:rsid w:val="38AFB21F"/>
    <w:rsid w:val="3963AA8E"/>
    <w:rsid w:val="39972117"/>
    <w:rsid w:val="39C8362B"/>
    <w:rsid w:val="3A598481"/>
    <w:rsid w:val="3A8BF54A"/>
    <w:rsid w:val="3B7C7522"/>
    <w:rsid w:val="3D1F5CF6"/>
    <w:rsid w:val="3D6A2672"/>
    <w:rsid w:val="3D78657D"/>
    <w:rsid w:val="40A1763C"/>
    <w:rsid w:val="41BCC0AF"/>
    <w:rsid w:val="438E4D40"/>
    <w:rsid w:val="45E8A3CD"/>
    <w:rsid w:val="4740DBD6"/>
    <w:rsid w:val="483452CC"/>
    <w:rsid w:val="4A9B6D31"/>
    <w:rsid w:val="4BEA493B"/>
    <w:rsid w:val="4D4DD1E8"/>
    <w:rsid w:val="4D78E1C4"/>
    <w:rsid w:val="4E083331"/>
    <w:rsid w:val="4EA526B4"/>
    <w:rsid w:val="4F2D27D5"/>
    <w:rsid w:val="4F388AD2"/>
    <w:rsid w:val="4FD54F26"/>
    <w:rsid w:val="5070DFF8"/>
    <w:rsid w:val="50E231A9"/>
    <w:rsid w:val="5129C3D2"/>
    <w:rsid w:val="531E2BE3"/>
    <w:rsid w:val="5371F96A"/>
    <w:rsid w:val="5394D0D2"/>
    <w:rsid w:val="53CF34CC"/>
    <w:rsid w:val="53DC160A"/>
    <w:rsid w:val="53ED1D7B"/>
    <w:rsid w:val="5489EA48"/>
    <w:rsid w:val="549444AF"/>
    <w:rsid w:val="54EFFA1D"/>
    <w:rsid w:val="5625ADDC"/>
    <w:rsid w:val="573376C5"/>
    <w:rsid w:val="57CD8812"/>
    <w:rsid w:val="57DDDB4A"/>
    <w:rsid w:val="57E19F7D"/>
    <w:rsid w:val="585D68DF"/>
    <w:rsid w:val="586F42DD"/>
    <w:rsid w:val="593A72CA"/>
    <w:rsid w:val="5A40DB2F"/>
    <w:rsid w:val="5A9B88E8"/>
    <w:rsid w:val="5AA608A5"/>
    <w:rsid w:val="5ACF6B6C"/>
    <w:rsid w:val="5BCD2D0B"/>
    <w:rsid w:val="5BED7214"/>
    <w:rsid w:val="5C64B3D0"/>
    <w:rsid w:val="5D7D1501"/>
    <w:rsid w:val="5D9B1B41"/>
    <w:rsid w:val="5FC08DB4"/>
    <w:rsid w:val="602B4E4F"/>
    <w:rsid w:val="6153F9B1"/>
    <w:rsid w:val="6195BDAD"/>
    <w:rsid w:val="643F8A89"/>
    <w:rsid w:val="64EE2FBE"/>
    <w:rsid w:val="6593D0C6"/>
    <w:rsid w:val="66B264F7"/>
    <w:rsid w:val="68C46C22"/>
    <w:rsid w:val="68C50A34"/>
    <w:rsid w:val="690812CF"/>
    <w:rsid w:val="69B1C521"/>
    <w:rsid w:val="6A2B7310"/>
    <w:rsid w:val="6CD9E358"/>
    <w:rsid w:val="6D138910"/>
    <w:rsid w:val="6D34A0F3"/>
    <w:rsid w:val="6D9837FE"/>
    <w:rsid w:val="6DA59487"/>
    <w:rsid w:val="700CCDAC"/>
    <w:rsid w:val="70EBE7F3"/>
    <w:rsid w:val="72E22C92"/>
    <w:rsid w:val="7381D748"/>
    <w:rsid w:val="73A8E9EF"/>
    <w:rsid w:val="73E6D243"/>
    <w:rsid w:val="7484904F"/>
    <w:rsid w:val="74B2ABCB"/>
    <w:rsid w:val="75B3FB4B"/>
    <w:rsid w:val="75D63B76"/>
    <w:rsid w:val="7628B1B7"/>
    <w:rsid w:val="765E8640"/>
    <w:rsid w:val="76FDD3A4"/>
    <w:rsid w:val="7741759D"/>
    <w:rsid w:val="77769F4C"/>
    <w:rsid w:val="77CAB8CB"/>
    <w:rsid w:val="786A6033"/>
    <w:rsid w:val="7897C75E"/>
    <w:rsid w:val="78EECC7E"/>
    <w:rsid w:val="799B5EDE"/>
    <w:rsid w:val="79E46E8A"/>
    <w:rsid w:val="7A60CC8A"/>
    <w:rsid w:val="7A745332"/>
    <w:rsid w:val="7B244C7D"/>
    <w:rsid w:val="7B927117"/>
    <w:rsid w:val="7C04A24C"/>
    <w:rsid w:val="7C56D340"/>
    <w:rsid w:val="7CF2CFA3"/>
    <w:rsid w:val="7D7CEDEE"/>
    <w:rsid w:val="7E951FB7"/>
    <w:rsid w:val="7F1876CF"/>
    <w:rsid w:val="7FB30150"/>
    <w:rsid w:val="7FCB8193"/>
  </w:rsids>
  <m:mathPr>
    <m:mathFont m:val="Cambria Math"/>
    <m:brkBin m:val="before"/>
    <m:brkBinSub m:val="--"/>
    <m:smallFrac m:val="0"/>
    <m:dispDef/>
    <m:lMargin m:val="0"/>
    <m:rMargin m:val="0"/>
    <m:defJc m:val="centerGroup"/>
    <m:wrapIndent m:val="1440"/>
    <m:intLim m:val="subSup"/>
    <m:naryLim m:val="undOvr"/>
  </m:mathPr>
  <w:themeFontLang w:val="nl-NL" w:eastAsia="ja-JP"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DFA871"/>
  <w15:chartTrackingRefBased/>
  <w15:docId w15:val="{4D85D850-E7EB-45AA-9D28-8427ADCF77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3C3C3C" w:themeColor="text1"/>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84A"/>
    <w:pPr>
      <w:spacing w:after="0"/>
    </w:pPr>
  </w:style>
  <w:style w:type="paragraph" w:styleId="Heading1">
    <w:name w:val="heading 1"/>
    <w:basedOn w:val="Normal"/>
    <w:next w:val="Normal"/>
    <w:link w:val="Heading1Char"/>
    <w:uiPriority w:val="9"/>
    <w:qFormat/>
    <w:rsid w:val="00132DA8"/>
    <w:pPr>
      <w:keepNext/>
      <w:keepLines/>
      <w:numPr>
        <w:numId w:val="3"/>
      </w:numPr>
      <w:spacing w:before="400" w:after="160"/>
      <w:outlineLvl w:val="0"/>
    </w:pPr>
    <w:rPr>
      <w:rFonts w:asciiTheme="majorHAnsi" w:eastAsiaTheme="majorEastAsia" w:hAnsiTheme="majorHAnsi" w:cstheme="majorBidi"/>
      <w:b/>
      <w:color w:val="0085C6" w:themeColor="accent3"/>
      <w:sz w:val="44"/>
      <w:szCs w:val="32"/>
    </w:rPr>
  </w:style>
  <w:style w:type="paragraph" w:styleId="Heading2">
    <w:name w:val="heading 2"/>
    <w:basedOn w:val="Normal"/>
    <w:next w:val="Normal"/>
    <w:link w:val="Heading2Char"/>
    <w:uiPriority w:val="9"/>
    <w:unhideWhenUsed/>
    <w:qFormat/>
    <w:rsid w:val="003523B8"/>
    <w:pPr>
      <w:keepNext/>
      <w:keepLines/>
      <w:numPr>
        <w:ilvl w:val="1"/>
        <w:numId w:val="3"/>
      </w:numPr>
      <w:spacing w:before="240" w:after="40"/>
      <w:outlineLvl w:val="1"/>
    </w:pPr>
    <w:rPr>
      <w:rFonts w:asciiTheme="majorHAnsi" w:eastAsiaTheme="majorEastAsia" w:hAnsiTheme="majorHAnsi" w:cstheme="majorBidi"/>
      <w:b/>
      <w:color w:val="64686B" w:themeColor="accent2"/>
      <w:sz w:val="28"/>
      <w:szCs w:val="26"/>
    </w:rPr>
  </w:style>
  <w:style w:type="paragraph" w:styleId="Heading3">
    <w:name w:val="heading 3"/>
    <w:basedOn w:val="Normal"/>
    <w:next w:val="Normal"/>
    <w:link w:val="Heading3Char"/>
    <w:uiPriority w:val="9"/>
    <w:unhideWhenUsed/>
    <w:qFormat/>
    <w:rsid w:val="003523B8"/>
    <w:pPr>
      <w:keepNext/>
      <w:keepLines/>
      <w:numPr>
        <w:ilvl w:val="2"/>
        <w:numId w:val="3"/>
      </w:numPr>
      <w:spacing w:before="120"/>
      <w:outlineLvl w:val="2"/>
    </w:pPr>
    <w:rPr>
      <w:rFonts w:asciiTheme="majorHAnsi" w:eastAsiaTheme="majorEastAsia" w:hAnsiTheme="majorHAnsi" w:cstheme="majorBidi"/>
      <w:b/>
      <w:color w:val="64686B" w:themeColor="accent2"/>
      <w:sz w:val="24"/>
      <w:szCs w:val="24"/>
    </w:rPr>
  </w:style>
  <w:style w:type="paragraph" w:styleId="Heading4">
    <w:name w:val="heading 4"/>
    <w:basedOn w:val="Normal"/>
    <w:next w:val="Normal"/>
    <w:link w:val="Heading4Char"/>
    <w:uiPriority w:val="9"/>
    <w:unhideWhenUsed/>
    <w:qFormat/>
    <w:rsid w:val="00C80C68"/>
    <w:pPr>
      <w:keepNext/>
      <w:keepLines/>
      <w:spacing w:before="120"/>
      <w:ind w:left="851" w:hanging="851"/>
      <w:outlineLvl w:val="3"/>
    </w:pPr>
    <w:rPr>
      <w:rFonts w:asciiTheme="majorHAnsi" w:eastAsiaTheme="majorEastAsia" w:hAnsiTheme="majorHAnsi" w:cstheme="majorBidi"/>
      <w:b/>
      <w:iCs/>
      <w:color w:val="64686B" w:themeColor="text2"/>
      <w:sz w:val="24"/>
    </w:rPr>
  </w:style>
  <w:style w:type="paragraph" w:styleId="Heading5">
    <w:name w:val="heading 5"/>
    <w:basedOn w:val="Normal"/>
    <w:next w:val="Normal"/>
    <w:link w:val="Heading5Char"/>
    <w:uiPriority w:val="9"/>
    <w:semiHidden/>
    <w:unhideWhenUsed/>
    <w:rsid w:val="00DC5924"/>
    <w:pPr>
      <w:keepNext/>
      <w:keepLines/>
      <w:numPr>
        <w:ilvl w:val="4"/>
        <w:numId w:val="3"/>
      </w:numPr>
      <w:spacing w:before="40"/>
      <w:outlineLvl w:val="4"/>
    </w:pPr>
    <w:rPr>
      <w:rFonts w:asciiTheme="majorHAnsi" w:eastAsiaTheme="majorEastAsia" w:hAnsiTheme="majorHAnsi" w:cstheme="majorBidi"/>
      <w:color w:val="708F0A" w:themeColor="accent1" w:themeShade="BF"/>
    </w:rPr>
  </w:style>
  <w:style w:type="paragraph" w:styleId="Heading6">
    <w:name w:val="heading 6"/>
    <w:basedOn w:val="Normal"/>
    <w:next w:val="Normal"/>
    <w:link w:val="Heading6Char"/>
    <w:uiPriority w:val="9"/>
    <w:semiHidden/>
    <w:unhideWhenUsed/>
    <w:qFormat/>
    <w:rsid w:val="00DC5924"/>
    <w:pPr>
      <w:keepNext/>
      <w:keepLines/>
      <w:numPr>
        <w:ilvl w:val="5"/>
        <w:numId w:val="3"/>
      </w:numPr>
      <w:spacing w:before="40"/>
      <w:outlineLvl w:val="5"/>
    </w:pPr>
    <w:rPr>
      <w:rFonts w:asciiTheme="majorHAnsi" w:eastAsiaTheme="majorEastAsia" w:hAnsiTheme="majorHAnsi" w:cstheme="majorBidi"/>
      <w:color w:val="4A5F07" w:themeColor="accent1" w:themeShade="7F"/>
    </w:rPr>
  </w:style>
  <w:style w:type="paragraph" w:styleId="Heading7">
    <w:name w:val="heading 7"/>
    <w:basedOn w:val="Normal"/>
    <w:next w:val="Normal"/>
    <w:link w:val="Heading7Char"/>
    <w:uiPriority w:val="9"/>
    <w:semiHidden/>
    <w:unhideWhenUsed/>
    <w:qFormat/>
    <w:rsid w:val="00DC5924"/>
    <w:pPr>
      <w:keepNext/>
      <w:keepLines/>
      <w:numPr>
        <w:ilvl w:val="6"/>
        <w:numId w:val="3"/>
      </w:numPr>
      <w:spacing w:before="40"/>
      <w:outlineLvl w:val="6"/>
    </w:pPr>
    <w:rPr>
      <w:rFonts w:asciiTheme="majorHAnsi" w:eastAsiaTheme="majorEastAsia" w:hAnsiTheme="majorHAnsi" w:cstheme="majorBidi"/>
      <w:i/>
      <w:iCs/>
      <w:color w:val="4A5F07" w:themeColor="accent1" w:themeShade="7F"/>
    </w:rPr>
  </w:style>
  <w:style w:type="paragraph" w:styleId="Heading8">
    <w:name w:val="heading 8"/>
    <w:basedOn w:val="Normal"/>
    <w:next w:val="Normal"/>
    <w:link w:val="Heading8Char"/>
    <w:uiPriority w:val="9"/>
    <w:semiHidden/>
    <w:unhideWhenUsed/>
    <w:qFormat/>
    <w:rsid w:val="00DC5924"/>
    <w:pPr>
      <w:keepNext/>
      <w:keepLines/>
      <w:numPr>
        <w:ilvl w:val="7"/>
        <w:numId w:val="3"/>
      </w:numPr>
      <w:spacing w:before="40"/>
      <w:outlineLvl w:val="7"/>
    </w:pPr>
    <w:rPr>
      <w:rFonts w:asciiTheme="majorHAnsi" w:eastAsiaTheme="majorEastAsia" w:hAnsiTheme="majorHAnsi" w:cstheme="majorBidi"/>
      <w:color w:val="595959" w:themeColor="text1" w:themeTint="D8"/>
      <w:sz w:val="21"/>
      <w:szCs w:val="21"/>
    </w:rPr>
  </w:style>
  <w:style w:type="paragraph" w:styleId="Heading9">
    <w:name w:val="heading 9"/>
    <w:basedOn w:val="Normal"/>
    <w:next w:val="Normal"/>
    <w:link w:val="Heading9Char"/>
    <w:uiPriority w:val="9"/>
    <w:semiHidden/>
    <w:unhideWhenUsed/>
    <w:qFormat/>
    <w:rsid w:val="00DC5924"/>
    <w:pPr>
      <w:keepNext/>
      <w:keepLines/>
      <w:numPr>
        <w:ilvl w:val="8"/>
        <w:numId w:val="3"/>
      </w:numPr>
      <w:spacing w:before="40"/>
      <w:outlineLvl w:val="8"/>
    </w:pPr>
    <w:rPr>
      <w:rFonts w:asciiTheme="majorHAnsi" w:eastAsiaTheme="majorEastAsia" w:hAnsiTheme="majorHAnsi" w:cstheme="majorBidi"/>
      <w:i/>
      <w:iCs/>
      <w:color w:val="595959"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1AC7"/>
    <w:rPr>
      <w:color w:val="808080"/>
    </w:rPr>
  </w:style>
  <w:style w:type="paragraph" w:styleId="Header">
    <w:name w:val="header"/>
    <w:basedOn w:val="Normal"/>
    <w:link w:val="HeaderChar"/>
    <w:uiPriority w:val="99"/>
    <w:unhideWhenUsed/>
    <w:rsid w:val="00D141B0"/>
    <w:pPr>
      <w:tabs>
        <w:tab w:val="center" w:pos="4536"/>
        <w:tab w:val="right" w:pos="9072"/>
      </w:tabs>
      <w:spacing w:line="240" w:lineRule="auto"/>
    </w:pPr>
  </w:style>
  <w:style w:type="character" w:customStyle="1" w:styleId="HeaderChar">
    <w:name w:val="Header Char"/>
    <w:basedOn w:val="DefaultParagraphFont"/>
    <w:link w:val="Header"/>
    <w:uiPriority w:val="99"/>
    <w:rsid w:val="00D141B0"/>
  </w:style>
  <w:style w:type="paragraph" w:styleId="Footer">
    <w:name w:val="footer"/>
    <w:basedOn w:val="Normal"/>
    <w:link w:val="FooterChar"/>
    <w:uiPriority w:val="99"/>
    <w:unhideWhenUsed/>
    <w:rsid w:val="00D141B0"/>
    <w:pPr>
      <w:tabs>
        <w:tab w:val="center" w:pos="4536"/>
        <w:tab w:val="right" w:pos="9072"/>
      </w:tabs>
      <w:spacing w:line="240" w:lineRule="auto"/>
    </w:pPr>
  </w:style>
  <w:style w:type="character" w:customStyle="1" w:styleId="FooterChar">
    <w:name w:val="Footer Char"/>
    <w:basedOn w:val="DefaultParagraphFont"/>
    <w:link w:val="Footer"/>
    <w:uiPriority w:val="99"/>
    <w:rsid w:val="00D141B0"/>
  </w:style>
  <w:style w:type="table" w:styleId="TableGrid">
    <w:name w:val="Table Grid"/>
    <w:basedOn w:val="TableNormal"/>
    <w:uiPriority w:val="39"/>
    <w:rsid w:val="0055043D"/>
    <w:pPr>
      <w:spacing w:after="0" w:line="240" w:lineRule="auto"/>
    </w:pPr>
    <w:rPr>
      <w:color w:val="64686B" w:themeColor="text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Nmeta">
    <w:name w:val="GN meta"/>
    <w:basedOn w:val="DefaultParagraphFont"/>
    <w:uiPriority w:val="1"/>
    <w:rsid w:val="0006671D"/>
    <w:rPr>
      <w:color w:val="878787"/>
      <w:sz w:val="16"/>
    </w:rPr>
  </w:style>
  <w:style w:type="character" w:styleId="Hyperlink">
    <w:name w:val="Hyperlink"/>
    <w:basedOn w:val="DefaultParagraphFont"/>
    <w:uiPriority w:val="99"/>
    <w:unhideWhenUsed/>
    <w:rsid w:val="00FC37EB"/>
    <w:rPr>
      <w:color w:val="0085C6" w:themeColor="hyperlink"/>
      <w:u w:val="single"/>
    </w:rPr>
  </w:style>
  <w:style w:type="character" w:styleId="UnresolvedMention">
    <w:name w:val="Unresolved Mention"/>
    <w:basedOn w:val="DefaultParagraphFont"/>
    <w:uiPriority w:val="99"/>
    <w:semiHidden/>
    <w:unhideWhenUsed/>
    <w:rsid w:val="00FC37EB"/>
    <w:rPr>
      <w:color w:val="605E5C"/>
      <w:shd w:val="clear" w:color="auto" w:fill="E1DFDD"/>
    </w:rPr>
  </w:style>
  <w:style w:type="character" w:customStyle="1" w:styleId="Heading1Char">
    <w:name w:val="Heading 1 Char"/>
    <w:basedOn w:val="DefaultParagraphFont"/>
    <w:link w:val="Heading1"/>
    <w:uiPriority w:val="9"/>
    <w:rsid w:val="00132DA8"/>
    <w:rPr>
      <w:rFonts w:asciiTheme="majorHAnsi" w:eastAsiaTheme="majorEastAsia" w:hAnsiTheme="majorHAnsi" w:cstheme="majorBidi"/>
      <w:b/>
      <w:color w:val="0085C6" w:themeColor="accent3"/>
      <w:sz w:val="44"/>
      <w:szCs w:val="32"/>
    </w:rPr>
  </w:style>
  <w:style w:type="character" w:customStyle="1" w:styleId="Heading2Char">
    <w:name w:val="Heading 2 Char"/>
    <w:basedOn w:val="DefaultParagraphFont"/>
    <w:link w:val="Heading2"/>
    <w:uiPriority w:val="9"/>
    <w:rsid w:val="003523B8"/>
    <w:rPr>
      <w:rFonts w:asciiTheme="majorHAnsi" w:eastAsiaTheme="majorEastAsia" w:hAnsiTheme="majorHAnsi" w:cstheme="majorBidi"/>
      <w:b/>
      <w:color w:val="64686B" w:themeColor="accent2"/>
      <w:sz w:val="28"/>
      <w:szCs w:val="26"/>
    </w:rPr>
  </w:style>
  <w:style w:type="character" w:customStyle="1" w:styleId="Heading3Char">
    <w:name w:val="Heading 3 Char"/>
    <w:basedOn w:val="DefaultParagraphFont"/>
    <w:link w:val="Heading3"/>
    <w:uiPriority w:val="9"/>
    <w:rsid w:val="003523B8"/>
    <w:rPr>
      <w:rFonts w:asciiTheme="majorHAnsi" w:eastAsiaTheme="majorEastAsia" w:hAnsiTheme="majorHAnsi" w:cstheme="majorBidi"/>
      <w:b/>
      <w:color w:val="64686B" w:themeColor="accent2"/>
      <w:sz w:val="24"/>
      <w:szCs w:val="24"/>
    </w:rPr>
  </w:style>
  <w:style w:type="character" w:customStyle="1" w:styleId="Heading4Char">
    <w:name w:val="Heading 4 Char"/>
    <w:basedOn w:val="DefaultParagraphFont"/>
    <w:link w:val="Heading4"/>
    <w:uiPriority w:val="9"/>
    <w:rsid w:val="00C80C68"/>
    <w:rPr>
      <w:rFonts w:asciiTheme="majorHAnsi" w:eastAsiaTheme="majorEastAsia" w:hAnsiTheme="majorHAnsi" w:cstheme="majorBidi"/>
      <w:b/>
      <w:iCs/>
      <w:color w:val="64686B" w:themeColor="text2"/>
      <w:sz w:val="24"/>
    </w:rPr>
  </w:style>
  <w:style w:type="character" w:customStyle="1" w:styleId="Heading5Char">
    <w:name w:val="Heading 5 Char"/>
    <w:basedOn w:val="DefaultParagraphFont"/>
    <w:link w:val="Heading5"/>
    <w:uiPriority w:val="9"/>
    <w:semiHidden/>
    <w:rsid w:val="00DC5924"/>
    <w:rPr>
      <w:rFonts w:asciiTheme="majorHAnsi" w:eastAsiaTheme="majorEastAsia" w:hAnsiTheme="majorHAnsi" w:cstheme="majorBidi"/>
      <w:color w:val="708F0A" w:themeColor="accent1" w:themeShade="BF"/>
    </w:rPr>
  </w:style>
  <w:style w:type="character" w:customStyle="1" w:styleId="Heading6Char">
    <w:name w:val="Heading 6 Char"/>
    <w:basedOn w:val="DefaultParagraphFont"/>
    <w:link w:val="Heading6"/>
    <w:uiPriority w:val="9"/>
    <w:semiHidden/>
    <w:rsid w:val="00DC5924"/>
    <w:rPr>
      <w:rFonts w:asciiTheme="majorHAnsi" w:eastAsiaTheme="majorEastAsia" w:hAnsiTheme="majorHAnsi" w:cstheme="majorBidi"/>
      <w:color w:val="4A5F07" w:themeColor="accent1" w:themeShade="7F"/>
    </w:rPr>
  </w:style>
  <w:style w:type="character" w:customStyle="1" w:styleId="Heading7Char">
    <w:name w:val="Heading 7 Char"/>
    <w:basedOn w:val="DefaultParagraphFont"/>
    <w:link w:val="Heading7"/>
    <w:uiPriority w:val="9"/>
    <w:semiHidden/>
    <w:rsid w:val="00DC5924"/>
    <w:rPr>
      <w:rFonts w:asciiTheme="majorHAnsi" w:eastAsiaTheme="majorEastAsia" w:hAnsiTheme="majorHAnsi" w:cstheme="majorBidi"/>
      <w:i/>
      <w:iCs/>
      <w:color w:val="4A5F07" w:themeColor="accent1" w:themeShade="7F"/>
    </w:rPr>
  </w:style>
  <w:style w:type="character" w:customStyle="1" w:styleId="Heading8Char">
    <w:name w:val="Heading 8 Char"/>
    <w:basedOn w:val="DefaultParagraphFont"/>
    <w:link w:val="Heading8"/>
    <w:uiPriority w:val="9"/>
    <w:semiHidden/>
    <w:rsid w:val="00DC5924"/>
    <w:rPr>
      <w:rFonts w:asciiTheme="majorHAnsi" w:eastAsiaTheme="majorEastAsia" w:hAnsiTheme="majorHAnsi" w:cstheme="majorBidi"/>
      <w:color w:val="595959" w:themeColor="text1" w:themeTint="D8"/>
      <w:sz w:val="21"/>
      <w:szCs w:val="21"/>
    </w:rPr>
  </w:style>
  <w:style w:type="character" w:customStyle="1" w:styleId="Heading9Char">
    <w:name w:val="Heading 9 Char"/>
    <w:basedOn w:val="DefaultParagraphFont"/>
    <w:link w:val="Heading9"/>
    <w:uiPriority w:val="9"/>
    <w:semiHidden/>
    <w:rsid w:val="00DC5924"/>
    <w:rPr>
      <w:rFonts w:asciiTheme="majorHAnsi" w:eastAsiaTheme="majorEastAsia" w:hAnsiTheme="majorHAnsi" w:cstheme="majorBidi"/>
      <w:i/>
      <w:iCs/>
      <w:color w:val="595959" w:themeColor="text1" w:themeTint="D8"/>
      <w:sz w:val="21"/>
      <w:szCs w:val="21"/>
    </w:rPr>
  </w:style>
  <w:style w:type="paragraph" w:customStyle="1" w:styleId="GNKop1">
    <w:name w:val="GN Kop 1"/>
    <w:basedOn w:val="Heading1"/>
    <w:next w:val="Normal"/>
    <w:uiPriority w:val="10"/>
    <w:qFormat/>
    <w:rsid w:val="00BE731A"/>
    <w:pPr>
      <w:numPr>
        <w:numId w:val="0"/>
      </w:numPr>
      <w:ind w:left="851" w:hanging="851"/>
      <w:outlineLvl w:val="9"/>
    </w:pPr>
  </w:style>
  <w:style w:type="paragraph" w:styleId="NoSpacing">
    <w:name w:val="No Spacing"/>
    <w:uiPriority w:val="1"/>
    <w:qFormat/>
    <w:rsid w:val="00333926"/>
    <w:pPr>
      <w:spacing w:after="0" w:line="240" w:lineRule="auto"/>
    </w:pPr>
  </w:style>
  <w:style w:type="paragraph" w:styleId="Caption">
    <w:name w:val="caption"/>
    <w:basedOn w:val="Normal"/>
    <w:next w:val="Normal"/>
    <w:uiPriority w:val="35"/>
    <w:unhideWhenUsed/>
    <w:qFormat/>
    <w:rsid w:val="00D63714"/>
    <w:pPr>
      <w:spacing w:before="60" w:after="60" w:line="240" w:lineRule="auto"/>
    </w:pPr>
    <w:rPr>
      <w:iCs/>
      <w:color w:val="64686B" w:themeColor="accent2"/>
      <w:sz w:val="18"/>
      <w:szCs w:val="18"/>
    </w:rPr>
  </w:style>
  <w:style w:type="paragraph" w:styleId="TOC1">
    <w:name w:val="toc 1"/>
    <w:basedOn w:val="Normal"/>
    <w:next w:val="Normal"/>
    <w:autoRedefine/>
    <w:uiPriority w:val="39"/>
    <w:unhideWhenUsed/>
    <w:rsid w:val="00C80C68"/>
    <w:pPr>
      <w:tabs>
        <w:tab w:val="right" w:pos="8631"/>
      </w:tabs>
      <w:spacing w:before="200" w:after="60"/>
      <w:ind w:left="567" w:hanging="567"/>
    </w:pPr>
    <w:rPr>
      <w:b/>
      <w:color w:val="0085C6" w:themeColor="accent3"/>
      <w:sz w:val="24"/>
    </w:rPr>
  </w:style>
  <w:style w:type="paragraph" w:styleId="TOC2">
    <w:name w:val="toc 2"/>
    <w:basedOn w:val="Normal"/>
    <w:next w:val="Normal"/>
    <w:autoRedefine/>
    <w:uiPriority w:val="39"/>
    <w:unhideWhenUsed/>
    <w:rsid w:val="00C80C68"/>
    <w:pPr>
      <w:tabs>
        <w:tab w:val="left" w:pos="1134"/>
        <w:tab w:val="right" w:pos="8631"/>
      </w:tabs>
      <w:ind w:left="1134" w:hanging="567"/>
      <w:contextualSpacing/>
    </w:pPr>
  </w:style>
  <w:style w:type="paragraph" w:styleId="TOC3">
    <w:name w:val="toc 3"/>
    <w:basedOn w:val="Normal"/>
    <w:next w:val="Normal"/>
    <w:autoRedefine/>
    <w:uiPriority w:val="39"/>
    <w:unhideWhenUsed/>
    <w:rsid w:val="00C80C68"/>
    <w:pPr>
      <w:tabs>
        <w:tab w:val="right" w:pos="8631"/>
      </w:tabs>
      <w:spacing w:after="60"/>
      <w:ind w:left="1134" w:hanging="567"/>
      <w:contextualSpacing/>
    </w:pPr>
    <w:rPr>
      <w:sz w:val="18"/>
    </w:rPr>
  </w:style>
  <w:style w:type="numbering" w:customStyle="1" w:styleId="GNOpsomming">
    <w:name w:val="GN Opsomming"/>
    <w:uiPriority w:val="99"/>
    <w:locked/>
    <w:rsid w:val="007749B0"/>
    <w:pPr>
      <w:numPr>
        <w:numId w:val="4"/>
      </w:numPr>
    </w:pPr>
  </w:style>
  <w:style w:type="paragraph" w:styleId="ListParagraph">
    <w:name w:val="List Paragraph"/>
    <w:basedOn w:val="Normal"/>
    <w:uiPriority w:val="34"/>
    <w:qFormat/>
    <w:rsid w:val="003523B8"/>
    <w:pPr>
      <w:ind w:left="720"/>
      <w:contextualSpacing/>
    </w:pPr>
  </w:style>
  <w:style w:type="numbering" w:customStyle="1" w:styleId="GNNummering">
    <w:name w:val="GN Nummering"/>
    <w:uiPriority w:val="99"/>
    <w:locked/>
    <w:rsid w:val="007749B0"/>
    <w:pPr>
      <w:numPr>
        <w:numId w:val="7"/>
      </w:numPr>
    </w:pPr>
  </w:style>
  <w:style w:type="table" w:customStyle="1" w:styleId="GNTabel">
    <w:name w:val="GN Tabel"/>
    <w:basedOn w:val="TableNormal"/>
    <w:uiPriority w:val="99"/>
    <w:rsid w:val="00B820EE"/>
    <w:pPr>
      <w:spacing w:after="0" w:line="240" w:lineRule="auto"/>
    </w:pPr>
    <w:tblPr>
      <w:tblStyleRowBandSize w:val="1"/>
    </w:tblPr>
    <w:tblStylePr w:type="firstRow">
      <w:rPr>
        <w:b/>
        <w:color w:val="FFFFFF" w:themeColor="background1"/>
        <w:sz w:val="22"/>
      </w:rPr>
      <w:tblPr/>
      <w:tcPr>
        <w:shd w:val="clear" w:color="auto" w:fill="0085C6" w:themeFill="accent3"/>
      </w:tcPr>
    </w:tblStylePr>
    <w:tblStylePr w:type="firstCol">
      <w:rPr>
        <w:b w:val="0"/>
      </w:rPr>
    </w:tblStylePr>
    <w:tblStylePr w:type="band2Horz">
      <w:tblPr/>
      <w:tcPr>
        <w:shd w:val="clear" w:color="auto" w:fill="EEEEEE" w:themeFill="background2"/>
      </w:tcPr>
    </w:tblStylePr>
  </w:style>
  <w:style w:type="table" w:customStyle="1" w:styleId="GNTabel2">
    <w:name w:val="GN Tabel 2"/>
    <w:basedOn w:val="TableNormal"/>
    <w:uiPriority w:val="99"/>
    <w:rsid w:val="00747B02"/>
    <w:pPr>
      <w:spacing w:after="0" w:line="240" w:lineRule="auto"/>
    </w:pPr>
    <w:tblPr>
      <w:tblStyleRowBandSize w:val="1"/>
    </w:tblPr>
    <w:tblStylePr w:type="firstCol">
      <w:rPr>
        <w:b/>
        <w:color w:val="FFFFFF" w:themeColor="background1"/>
      </w:rPr>
      <w:tblPr/>
      <w:tcPr>
        <w:shd w:val="clear" w:color="auto" w:fill="0085C6" w:themeFill="accent3"/>
      </w:tcPr>
    </w:tblStylePr>
    <w:tblStylePr w:type="band1Horz">
      <w:tblPr/>
      <w:tcPr>
        <w:shd w:val="clear" w:color="auto" w:fill="EEEEEE" w:themeFill="background2"/>
      </w:tcPr>
    </w:tblStylePr>
  </w:style>
  <w:style w:type="paragraph" w:customStyle="1" w:styleId="GNKop2">
    <w:name w:val="GN Kop 2"/>
    <w:basedOn w:val="Heading2"/>
    <w:uiPriority w:val="10"/>
    <w:qFormat/>
    <w:rsid w:val="00BE731A"/>
    <w:pPr>
      <w:numPr>
        <w:ilvl w:val="0"/>
        <w:numId w:val="0"/>
      </w:numPr>
      <w:ind w:left="851" w:hanging="851"/>
      <w:outlineLvl w:val="9"/>
    </w:pPr>
  </w:style>
  <w:style w:type="paragraph" w:customStyle="1" w:styleId="GNKop3">
    <w:name w:val="GN Kop 3"/>
    <w:basedOn w:val="Heading3"/>
    <w:uiPriority w:val="10"/>
    <w:qFormat/>
    <w:rsid w:val="00BE731A"/>
    <w:pPr>
      <w:numPr>
        <w:ilvl w:val="0"/>
        <w:numId w:val="0"/>
      </w:numPr>
      <w:ind w:left="851" w:hanging="851"/>
      <w:outlineLvl w:val="9"/>
    </w:pPr>
  </w:style>
  <w:style w:type="paragraph" w:styleId="Revision">
    <w:name w:val="Revision"/>
    <w:hidden/>
    <w:uiPriority w:val="99"/>
    <w:semiHidden/>
    <w:rsid w:val="00592477"/>
    <w:pPr>
      <w:spacing w:after="0" w:line="240" w:lineRule="auto"/>
    </w:pPr>
  </w:style>
  <w:style w:type="character" w:styleId="CommentReference">
    <w:name w:val="annotation reference"/>
    <w:basedOn w:val="DefaultParagraphFont"/>
    <w:uiPriority w:val="99"/>
    <w:semiHidden/>
    <w:unhideWhenUsed/>
    <w:rsid w:val="008D31D8"/>
    <w:rPr>
      <w:sz w:val="16"/>
      <w:szCs w:val="16"/>
    </w:rPr>
  </w:style>
  <w:style w:type="paragraph" w:styleId="CommentText">
    <w:name w:val="annotation text"/>
    <w:basedOn w:val="Normal"/>
    <w:link w:val="CommentTextChar"/>
    <w:uiPriority w:val="99"/>
    <w:semiHidden/>
    <w:unhideWhenUsed/>
    <w:rsid w:val="008D31D8"/>
    <w:pPr>
      <w:spacing w:line="240" w:lineRule="auto"/>
    </w:pPr>
  </w:style>
  <w:style w:type="character" w:customStyle="1" w:styleId="CommentTextChar">
    <w:name w:val="Comment Text Char"/>
    <w:basedOn w:val="DefaultParagraphFont"/>
    <w:link w:val="CommentText"/>
    <w:uiPriority w:val="99"/>
    <w:semiHidden/>
    <w:rsid w:val="008D31D8"/>
  </w:style>
  <w:style w:type="paragraph" w:styleId="CommentSubject">
    <w:name w:val="annotation subject"/>
    <w:basedOn w:val="CommentText"/>
    <w:next w:val="CommentText"/>
    <w:link w:val="CommentSubjectChar"/>
    <w:uiPriority w:val="99"/>
    <w:semiHidden/>
    <w:unhideWhenUsed/>
    <w:rsid w:val="008D31D8"/>
    <w:rPr>
      <w:b/>
      <w:bCs/>
    </w:rPr>
  </w:style>
  <w:style w:type="character" w:customStyle="1" w:styleId="CommentSubjectChar">
    <w:name w:val="Comment Subject Char"/>
    <w:basedOn w:val="CommentTextChar"/>
    <w:link w:val="CommentSubject"/>
    <w:uiPriority w:val="99"/>
    <w:semiHidden/>
    <w:rsid w:val="008D31D8"/>
    <w:rPr>
      <w:b/>
      <w:bCs/>
    </w:rPr>
  </w:style>
  <w:style w:type="paragraph" w:styleId="FootnoteText">
    <w:name w:val="footnote text"/>
    <w:basedOn w:val="Normal"/>
    <w:link w:val="FootnoteTextChar"/>
    <w:uiPriority w:val="99"/>
    <w:semiHidden/>
    <w:unhideWhenUsed/>
    <w:rsid w:val="00464923"/>
    <w:pPr>
      <w:spacing w:line="240" w:lineRule="auto"/>
    </w:pPr>
  </w:style>
  <w:style w:type="character" w:customStyle="1" w:styleId="FootnoteTextChar">
    <w:name w:val="Footnote Text Char"/>
    <w:basedOn w:val="DefaultParagraphFont"/>
    <w:link w:val="FootnoteText"/>
    <w:uiPriority w:val="99"/>
    <w:semiHidden/>
    <w:rsid w:val="00464923"/>
  </w:style>
  <w:style w:type="character" w:styleId="FootnoteReference">
    <w:name w:val="footnote reference"/>
    <w:basedOn w:val="DefaultParagraphFont"/>
    <w:uiPriority w:val="99"/>
    <w:semiHidden/>
    <w:unhideWhenUsed/>
    <w:rsid w:val="00464923"/>
    <w:rPr>
      <w:vertAlign w:val="superscript"/>
    </w:rPr>
  </w:style>
  <w:style w:type="character" w:styleId="FollowedHyperlink">
    <w:name w:val="FollowedHyperlink"/>
    <w:basedOn w:val="DefaultParagraphFont"/>
    <w:uiPriority w:val="99"/>
    <w:semiHidden/>
    <w:unhideWhenUsed/>
    <w:rsid w:val="00641F49"/>
    <w:rPr>
      <w:color w:val="64686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967999">
      <w:bodyDiv w:val="1"/>
      <w:marLeft w:val="0"/>
      <w:marRight w:val="0"/>
      <w:marTop w:val="0"/>
      <w:marBottom w:val="0"/>
      <w:divBdr>
        <w:top w:val="none" w:sz="0" w:space="0" w:color="auto"/>
        <w:left w:val="none" w:sz="0" w:space="0" w:color="auto"/>
        <w:bottom w:val="none" w:sz="0" w:space="0" w:color="auto"/>
        <w:right w:val="none" w:sz="0" w:space="0" w:color="auto"/>
      </w:divBdr>
    </w:div>
    <w:div w:id="1627807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hyperlink" Target="https://www.sweco.nl/portfolio/bruggenbouwers-van-de-toekomst/" TargetMode="External"/><Relationship Id="rId68" Type="http://schemas.openxmlformats.org/officeDocument/2006/relationships/image" Target="media/image51.png"/><Relationship Id="rId84" Type="http://schemas.openxmlformats.org/officeDocument/2006/relationships/footer" Target="footer2.xml"/><Relationship Id="rId16" Type="http://schemas.openxmlformats.org/officeDocument/2006/relationships/image" Target="media/image3.svg"/><Relationship Id="rId11" Type="http://schemas.openxmlformats.org/officeDocument/2006/relationships/footnotes" Target="foot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6.jpeg"/><Relationship Id="rId79" Type="http://schemas.openxmlformats.org/officeDocument/2006/relationships/image" Target="media/image59.svg"/><Relationship Id="rId5" Type="http://schemas.openxmlformats.org/officeDocument/2006/relationships/customXml" Target="../customXml/item5.xml"/><Relationship Id="rId19" Type="http://schemas.openxmlformats.org/officeDocument/2006/relationships/image" Target="media/image5.png"/><Relationship Id="rId14" Type="http://schemas.openxmlformats.org/officeDocument/2006/relationships/image" Target="media/image2.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www.sweco.nl/actueel/verhalen/bim-reis-maakt-stations-voor-iedereen-toegankelijk/" TargetMode="External"/><Relationship Id="rId69" Type="http://schemas.openxmlformats.org/officeDocument/2006/relationships/image" Target="media/image53.jpeg"/><Relationship Id="rId77" Type="http://schemas.openxmlformats.org/officeDocument/2006/relationships/image" Target="media/image61.jpeg"/><Relationship Id="rId8" Type="http://schemas.openxmlformats.org/officeDocument/2006/relationships/styles" Target="styles.xml"/><Relationship Id="rId51" Type="http://schemas.openxmlformats.org/officeDocument/2006/relationships/image" Target="media/image37.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s://github.com/Geonovum/GeoBIM/tree/main/gebiedsontwikkeling/procesanalyse"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5.pn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0.jpe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image" Target="media/image54.jpeg"/><Relationship Id="rId75" Type="http://schemas.openxmlformats.org/officeDocument/2006/relationships/image" Target="media/image57.jp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2.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webSettings" Target="webSettings.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ww.sweco.nl/actueel/verhalen/blijven-digitaliseren-de-sleutel-tot-goede-infrastructuur/" TargetMode="External"/><Relationship Id="rId73" Type="http://schemas.openxmlformats.org/officeDocument/2006/relationships/image" Target="media/image55.jpeg"/><Relationship Id="rId78" Type="http://schemas.openxmlformats.org/officeDocument/2006/relationships/image" Target="media/image58.png"/><Relationship Id="rId81" Type="http://schemas.openxmlformats.org/officeDocument/2006/relationships/image" Target="media/image61.svg"/><Relationship Id="rId86"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g"/><Relationship Id="rId18" Type="http://schemas.openxmlformats.org/officeDocument/2006/relationships/image" Target="media/image4.png"/><Relationship Id="rId39" Type="http://schemas.openxmlformats.org/officeDocument/2006/relationships/image" Target="media/image26.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jpeg"/><Relationship Id="rId7" Type="http://schemas.openxmlformats.org/officeDocument/2006/relationships/numbering" Target="numbering.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31.png"/><Relationship Id="rId66" Type="http://schemas.openxmlformats.org/officeDocument/2006/relationships/image" Target="media/image49.jpe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www.manandmachine.co.uk/import-revit-model-to-infraworks/" TargetMode="External"/><Relationship Id="rId2" Type="http://schemas.openxmlformats.org/officeDocument/2006/relationships/hyperlink" Target="https://www.geonovum.nl/themas/digital-twins/beleidsprocessen" TargetMode="External"/><Relationship Id="rId1" Type="http://schemas.openxmlformats.org/officeDocument/2006/relationships/hyperlink" Target="https://github.com/Geonovum/GeoBIM/issue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lf_\AppData\Roaming\Microsoft\Templates\Geonovum%20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1ED1D2E4F6448D09138D745C54C82E2"/>
        <w:category>
          <w:name w:val="General"/>
          <w:gallery w:val="placeholder"/>
        </w:category>
        <w:types>
          <w:type w:val="bbPlcHdr"/>
        </w:types>
        <w:behaviors>
          <w:behavior w:val="content"/>
        </w:behaviors>
        <w:guid w:val="{2FD742FB-EB48-4B0F-9F76-976C8F7E5D2B}"/>
      </w:docPartPr>
      <w:docPartBody>
        <w:p w:rsidR="0098047C" w:rsidRDefault="0098047C">
          <w:pPr>
            <w:pStyle w:val="E1ED1D2E4F6448D09138D745C54C82E2"/>
          </w:pPr>
          <w:r w:rsidRPr="00AB523B">
            <w:rPr>
              <w:rStyle w:val="PlaceholderText"/>
            </w:rPr>
            <w:t>[Titel]</w:t>
          </w:r>
        </w:p>
      </w:docPartBody>
    </w:docPart>
    <w:docPart>
      <w:docPartPr>
        <w:name w:val="EDE08D7A0FEE41C1881708B55CF60854"/>
        <w:category>
          <w:name w:val="General"/>
          <w:gallery w:val="placeholder"/>
        </w:category>
        <w:types>
          <w:type w:val="bbPlcHdr"/>
        </w:types>
        <w:behaviors>
          <w:behavior w:val="content"/>
        </w:behaviors>
        <w:guid w:val="{9E3D2E52-CDD6-4B3D-87E6-8BED4208F9C0}"/>
      </w:docPartPr>
      <w:docPartBody>
        <w:p w:rsidR="0098047C" w:rsidRDefault="0098047C">
          <w:pPr>
            <w:pStyle w:val="EDE08D7A0FEE41C1881708B55CF60854"/>
          </w:pPr>
          <w:r w:rsidRPr="00642F92">
            <w:rPr>
              <w:rStyle w:val="PlaceholderText"/>
            </w:rPr>
            <w:t>[Version]</w:t>
          </w:r>
        </w:p>
      </w:docPartBody>
    </w:docPart>
    <w:docPart>
      <w:docPartPr>
        <w:name w:val="C40954DCDB0645F7B75523EA7C6DFA27"/>
        <w:category>
          <w:name w:val="General"/>
          <w:gallery w:val="placeholder"/>
        </w:category>
        <w:types>
          <w:type w:val="bbPlcHdr"/>
        </w:types>
        <w:behaviors>
          <w:behavior w:val="content"/>
        </w:behaviors>
        <w:guid w:val="{C67DF7CA-4D78-45A0-B72C-E620F38F8303}"/>
      </w:docPartPr>
      <w:docPartBody>
        <w:p w:rsidR="0098047C" w:rsidRDefault="0098047C">
          <w:pPr>
            <w:pStyle w:val="C40954DCDB0645F7B75523EA7C6DFA27"/>
          </w:pPr>
          <w:r w:rsidRPr="002118D8">
            <w:rPr>
              <w:rStyle w:val="PlaceholderText"/>
            </w:rPr>
            <w:t>[Status]</w:t>
          </w:r>
        </w:p>
      </w:docPartBody>
    </w:docPart>
    <w:docPart>
      <w:docPartPr>
        <w:name w:val="FD557F8A442D4673A9F90121F812FDE8"/>
        <w:category>
          <w:name w:val="Algemeen"/>
          <w:gallery w:val="placeholder"/>
        </w:category>
        <w:types>
          <w:type w:val="bbPlcHdr"/>
        </w:types>
        <w:behaviors>
          <w:behavior w:val="content"/>
        </w:behaviors>
        <w:guid w:val="{43FEA282-4DB9-42B0-B906-E48C069ABE88}"/>
      </w:docPartPr>
      <w:docPartBody>
        <w:p w:rsidR="00000000" w:rsidRDefault="00731191" w:rsidP="00731191">
          <w:pPr>
            <w:pStyle w:val="FD557F8A442D4673A9F90121F812FDE8"/>
          </w:pPr>
          <w:r w:rsidRPr="00BB749F">
            <w:rPr>
              <w:rStyle w:val="PlaceholderText"/>
            </w:rPr>
            <w:t>[Publicatiedatum]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enorite">
    <w:altName w:val="Cambria"/>
    <w:panose1 w:val="00000000000000000000"/>
    <w:charset w:val="00"/>
    <w:family w:val="roman"/>
    <w:notTrueType/>
    <w:pitch w:val="default"/>
  </w:font>
  <w:font w:name="Myanmar Text">
    <w:panose1 w:val="020B0502040204020203"/>
    <w:charset w:val="00"/>
    <w:family w:val="swiss"/>
    <w:pitch w:val="variable"/>
    <w:sig w:usb0="80000003" w:usb1="00000000" w:usb2="00000400" w:usb3="00000000" w:csb0="0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2">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Aptos">
    <w:panose1 w:val="00000000000000000000"/>
    <w:charset w:val="00"/>
    <w:family w:val="roman"/>
    <w:notTrueType/>
    <w:pitch w:val="default"/>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47C"/>
    <w:rsid w:val="0000655D"/>
    <w:rsid w:val="0002702A"/>
    <w:rsid w:val="000D1F32"/>
    <w:rsid w:val="00104C56"/>
    <w:rsid w:val="00163A83"/>
    <w:rsid w:val="00182092"/>
    <w:rsid w:val="00201123"/>
    <w:rsid w:val="002E2741"/>
    <w:rsid w:val="004158EE"/>
    <w:rsid w:val="00436DA9"/>
    <w:rsid w:val="00447E0B"/>
    <w:rsid w:val="0047327E"/>
    <w:rsid w:val="0051469B"/>
    <w:rsid w:val="005B76E9"/>
    <w:rsid w:val="005C63C4"/>
    <w:rsid w:val="00621451"/>
    <w:rsid w:val="00676D83"/>
    <w:rsid w:val="00731191"/>
    <w:rsid w:val="00765C2C"/>
    <w:rsid w:val="008209AE"/>
    <w:rsid w:val="00885059"/>
    <w:rsid w:val="0092611C"/>
    <w:rsid w:val="0098047C"/>
    <w:rsid w:val="009807E4"/>
    <w:rsid w:val="00AD717E"/>
    <w:rsid w:val="00AE045E"/>
    <w:rsid w:val="00B018B2"/>
    <w:rsid w:val="00B15609"/>
    <w:rsid w:val="00C53052"/>
    <w:rsid w:val="00E77601"/>
    <w:rsid w:val="00E93C58"/>
    <w:rsid w:val="00EA4EAE"/>
    <w:rsid w:val="00EE1964"/>
    <w:rsid w:val="00EF052C"/>
    <w:rsid w:val="00F37DF1"/>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nl-NL" w:eastAsia="nl-N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31191"/>
    <w:rPr>
      <w:color w:val="808080"/>
    </w:rPr>
  </w:style>
  <w:style w:type="paragraph" w:customStyle="1" w:styleId="E1ED1D2E4F6448D09138D745C54C82E2">
    <w:name w:val="E1ED1D2E4F6448D09138D745C54C82E2"/>
  </w:style>
  <w:style w:type="paragraph" w:customStyle="1" w:styleId="EDE08D7A0FEE41C1881708B55CF60854">
    <w:name w:val="EDE08D7A0FEE41C1881708B55CF60854"/>
  </w:style>
  <w:style w:type="paragraph" w:customStyle="1" w:styleId="C40954DCDB0645F7B75523EA7C6DFA27">
    <w:name w:val="C40954DCDB0645F7B75523EA7C6DFA27"/>
  </w:style>
  <w:style w:type="paragraph" w:customStyle="1" w:styleId="F2E6E3471367465CA7A80F752391DA95">
    <w:name w:val="F2E6E3471367465CA7A80F752391DA95"/>
  </w:style>
  <w:style w:type="paragraph" w:customStyle="1" w:styleId="FD557F8A442D4673A9F90121F812FDE8">
    <w:name w:val="FD557F8A442D4673A9F90121F812FDE8"/>
    <w:rsid w:val="007311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Kantoorthema">
  <a:themeElements>
    <a:clrScheme name="Geonovum">
      <a:dk1>
        <a:srgbClr val="3C3C3C"/>
      </a:dk1>
      <a:lt1>
        <a:sysClr val="window" lastClr="FFFFFF"/>
      </a:lt1>
      <a:dk2>
        <a:srgbClr val="64686B"/>
      </a:dk2>
      <a:lt2>
        <a:srgbClr val="EEEEEE"/>
      </a:lt2>
      <a:accent1>
        <a:srgbClr val="97C00E"/>
      </a:accent1>
      <a:accent2>
        <a:srgbClr val="64686B"/>
      </a:accent2>
      <a:accent3>
        <a:srgbClr val="0085C6"/>
      </a:accent3>
      <a:accent4>
        <a:srgbClr val="97C00E"/>
      </a:accent4>
      <a:accent5>
        <a:srgbClr val="64686B"/>
      </a:accent5>
      <a:accent6>
        <a:srgbClr val="0085C6"/>
      </a:accent6>
      <a:hlink>
        <a:srgbClr val="0085C6"/>
      </a:hlink>
      <a:folHlink>
        <a:srgbClr val="64686B"/>
      </a:folHlink>
    </a:clrScheme>
    <a:fontScheme name="Geonovum">
      <a:majorFont>
        <a:latin typeface="Tenorite"/>
        <a:ea typeface=""/>
        <a:cs typeface=""/>
      </a:majorFont>
      <a:minorFont>
        <a:latin typeface="Tenorite"/>
        <a:ea typeface=""/>
        <a:cs typeface=""/>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2024-12-23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86b5f7f7-2f15-447a-b5f6-1e4312ec3a6d" xsi:nil="true"/>
    <lcf76f155ced4ddcb4097134ff3c332f xmlns="385505e6-e5d7-4f1a-b335-045f4e6272b3">
      <Terms xmlns="http://schemas.microsoft.com/office/infopath/2007/PartnerControls"/>
    </lcf76f155ced4ddcb4097134ff3c332f>
    <SharedWithUsers xmlns="86b5f7f7-2f15-447a-b5f6-1e4312ec3a6d">
      <UserInfo>
        <DisplayName/>
        <AccountId xsi:nil="true"/>
        <AccountType/>
      </UserInfo>
    </SharedWithUsers>
  </documentManagement>
</p:properties>
</file>

<file path=customXml/item4.xml><?xml version="1.0" encoding="utf-8"?>
<Extra xmlns="Extra">
  <FirstName/>
  <LastName/>
  <Initials/>
  <Name/>
  <InitialName/>
  <Function/>
  <FunctionExcerpt/>
  <Title/>
  <DateOfBirth/>
  <Residence/>
  <Building/>
  <Address/>
  <POBox/>
  <ZIP/>
  <City/>
  <Address2/>
  <ZIP2/>
  <City2/>
  <State/>
  <Country/>
  <CarbonCopy/>
  <Email/>
  <EmailEx/>
  <Telephone/>
  <TelephoneEx/>
  <TelephoneHome/>
  <Fax/>
  <Office/>
  <Department/>
  <Company/>
  <Manager/>
  <BankAccount/>
  <BankName/>
  <BankDescription/>
  <VATNumber/>
  <Description/>
  <Recipient/>
  <ClientCompany/>
  <ClientName/>
  <ClientAddress1/>
  <ClientAddress2/>
  <ClientPOBox/>
  <ClientZIP/>
  <ClientCity/>
  <ClientState/>
  <ClientCountry/>
  <ClientEmail/>
  <ClientTelephone/>
  <ProjectName/>
  <Reference/>
  <YourReference/>
  <Ondertitel/>
  <Projectcode/>
  <Projectnumber/>
  <OrderNumber/>
  <Sector/>
  <ReportNumber/>
  <ReportDate/>
  <CheckedBy/>
  <Location/>
  <Time/>
  <ProjectDirector/>
  <Authorization/>
  <Status>Concept</Status>
  <Version>0.1</Version>
  <Method/>
  <Security/>
  <DocumentType/>
  <DocumentVersion/>
  <DocumentRevision/>
  <Organisation/>
  <Authorizer/>
  <Attachments/>
  <Entity/>
  <Present/>
  <Language/>
  <Path/>
  <Extra1/>
  <Extra2/>
  <Extra3/>
  <Extra4/>
  <Extra5/>
  <Extra6/>
  <Extra7/>
  <Extra8/>
  <Extra9/>
</Extra>
</file>

<file path=customXml/item5.xml><?xml version="1.0" encoding="utf-8"?>
<ct:contentTypeSchema xmlns:ct="http://schemas.microsoft.com/office/2006/metadata/contentType" xmlns:ma="http://schemas.microsoft.com/office/2006/metadata/properties/metaAttributes" ct:_="" ma:_="" ma:contentTypeName="Document" ma:contentTypeID="0x010100216A073BBB3FB3429D87D77C40313058" ma:contentTypeVersion="17" ma:contentTypeDescription="Een nieuw document maken." ma:contentTypeScope="" ma:versionID="d029de722713fbda088f474ab55a8f91">
  <xsd:schema xmlns:xsd="http://www.w3.org/2001/XMLSchema" xmlns:xs="http://www.w3.org/2001/XMLSchema" xmlns:p="http://schemas.microsoft.com/office/2006/metadata/properties" xmlns:ns2="385505e6-e5d7-4f1a-b335-045f4e6272b3" xmlns:ns3="86b5f7f7-2f15-447a-b5f6-1e4312ec3a6d" targetNamespace="http://schemas.microsoft.com/office/2006/metadata/properties" ma:root="true" ma:fieldsID="f9978f67d981c86fda37d097ac6baa60" ns2:_="" ns3:_="">
    <xsd:import namespace="385505e6-e5d7-4f1a-b335-045f4e6272b3"/>
    <xsd:import namespace="86b5f7f7-2f15-447a-b5f6-1e4312ec3a6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3:SharedWithUsers" minOccurs="0"/>
                <xsd:element ref="ns3:SharedWithDetail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5505e6-e5d7-4f1a-b335-045f4e6272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Afbeeldingtags" ma:readOnly="false" ma:fieldId="{5cf76f15-5ced-4ddc-b409-7134ff3c332f}" ma:taxonomyMulti="true" ma:sspId="ece1ab0c-3d38-4605-9abd-f7fc75f3b073"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b5f7f7-2f15-447a-b5f6-1e4312ec3a6d"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element name="TaxCatchAll" ma:index="19" nillable="true" ma:displayName="Taxonomy Catch All Column" ma:hidden="true" ma:list="{58b36c94-b9c1-4ed1-a4e5-64fd1c764bee}" ma:internalName="TaxCatchAll" ma:showField="CatchAllData" ma:web="86b5f7f7-2f15-447a-b5f6-1e4312ec3a6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8D8553-304D-4121-B4BD-FF89595CD91D}">
  <ds:schemaRefs>
    <ds:schemaRef ds:uri="http://schemas.openxmlformats.org/officeDocument/2006/bibliography"/>
  </ds:schemaRefs>
</ds:datastoreItem>
</file>

<file path=customXml/itemProps3.xml><?xml version="1.0" encoding="utf-8"?>
<ds:datastoreItem xmlns:ds="http://schemas.openxmlformats.org/officeDocument/2006/customXml" ds:itemID="{8B2AD4C0-713C-4110-90F0-2AB0B7165B07}">
  <ds:schemaRefs>
    <ds:schemaRef ds:uri="http://schemas.microsoft.com/office/2006/metadata/properties"/>
    <ds:schemaRef ds:uri="http://schemas.microsoft.com/office/infopath/2007/PartnerControls"/>
    <ds:schemaRef ds:uri="86b5f7f7-2f15-447a-b5f6-1e4312ec3a6d"/>
    <ds:schemaRef ds:uri="385505e6-e5d7-4f1a-b335-045f4e6272b3"/>
  </ds:schemaRefs>
</ds:datastoreItem>
</file>

<file path=customXml/itemProps4.xml><?xml version="1.0" encoding="utf-8"?>
<ds:datastoreItem xmlns:ds="http://schemas.openxmlformats.org/officeDocument/2006/customXml" ds:itemID="{755198CB-D0B1-4DBA-81DC-B5FEA28FA7F3}">
  <ds:schemaRefs>
    <ds:schemaRef ds:uri="Extra"/>
  </ds:schemaRefs>
</ds:datastoreItem>
</file>

<file path=customXml/itemProps5.xml><?xml version="1.0" encoding="utf-8"?>
<ds:datastoreItem xmlns:ds="http://schemas.openxmlformats.org/officeDocument/2006/customXml" ds:itemID="{5128B9F0-CA3A-4C7A-B5A1-ADED6AE190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5505e6-e5d7-4f1a-b335-045f4e6272b3"/>
    <ds:schemaRef ds:uri="86b5f7f7-2f15-447a-b5f6-1e4312ec3a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706793F6-7D05-4508-ADFB-356BCCA52F2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Geonovum Rapport.dotx</Template>
  <TotalTime>0</TotalTime>
  <Pages>1</Pages>
  <Words>7340</Words>
  <Characters>41838</Characters>
  <Application>Microsoft Office Word</Application>
  <DocSecurity>4</DocSecurity>
  <Lines>348</Lines>
  <Paragraphs>98</Paragraphs>
  <ScaleCrop>false</ScaleCrop>
  <Company/>
  <LinksUpToDate>false</LinksUpToDate>
  <CharactersWithSpaces>49080</CharactersWithSpaces>
  <SharedDoc>false</SharedDoc>
  <HLinks>
    <vt:vector size="216" baseType="variant">
      <vt:variant>
        <vt:i4>720969</vt:i4>
      </vt:variant>
      <vt:variant>
        <vt:i4>243</vt:i4>
      </vt:variant>
      <vt:variant>
        <vt:i4>0</vt:i4>
      </vt:variant>
      <vt:variant>
        <vt:i4>5</vt:i4>
      </vt:variant>
      <vt:variant>
        <vt:lpwstr>https://www.sweco.nl/actueel/verhalen/blijven-digitaliseren-de-sleutel-tot-goede-infrastructuur/</vt:lpwstr>
      </vt:variant>
      <vt:variant>
        <vt:lpwstr/>
      </vt:variant>
      <vt:variant>
        <vt:i4>1310731</vt:i4>
      </vt:variant>
      <vt:variant>
        <vt:i4>240</vt:i4>
      </vt:variant>
      <vt:variant>
        <vt:i4>0</vt:i4>
      </vt:variant>
      <vt:variant>
        <vt:i4>5</vt:i4>
      </vt:variant>
      <vt:variant>
        <vt:lpwstr>https://www.sweco.nl/actueel/verhalen/bim-reis-maakt-stations-voor-iedereen-toegankelijk/</vt:lpwstr>
      </vt:variant>
      <vt:variant>
        <vt:lpwstr/>
      </vt:variant>
      <vt:variant>
        <vt:i4>2818167</vt:i4>
      </vt:variant>
      <vt:variant>
        <vt:i4>237</vt:i4>
      </vt:variant>
      <vt:variant>
        <vt:i4>0</vt:i4>
      </vt:variant>
      <vt:variant>
        <vt:i4>5</vt:i4>
      </vt:variant>
      <vt:variant>
        <vt:lpwstr>https://www.sweco.nl/portfolio/bruggenbouwers-van-de-toekomst/</vt:lpwstr>
      </vt:variant>
      <vt:variant>
        <vt:lpwstr/>
      </vt:variant>
      <vt:variant>
        <vt:i4>7733349</vt:i4>
      </vt:variant>
      <vt:variant>
        <vt:i4>180</vt:i4>
      </vt:variant>
      <vt:variant>
        <vt:i4>0</vt:i4>
      </vt:variant>
      <vt:variant>
        <vt:i4>5</vt:i4>
      </vt:variant>
      <vt:variant>
        <vt:lpwstr>https://github.com/Geonovum/GeoBIM/tree/main/gebiedsontwikkeling/procesanalyse</vt:lpwstr>
      </vt:variant>
      <vt:variant>
        <vt:lpwstr/>
      </vt:variant>
      <vt:variant>
        <vt:i4>1966140</vt:i4>
      </vt:variant>
      <vt:variant>
        <vt:i4>173</vt:i4>
      </vt:variant>
      <vt:variant>
        <vt:i4>0</vt:i4>
      </vt:variant>
      <vt:variant>
        <vt:i4>5</vt:i4>
      </vt:variant>
      <vt:variant>
        <vt:lpwstr/>
      </vt:variant>
      <vt:variant>
        <vt:lpwstr>_Toc189770360</vt:lpwstr>
      </vt:variant>
      <vt:variant>
        <vt:i4>1900604</vt:i4>
      </vt:variant>
      <vt:variant>
        <vt:i4>167</vt:i4>
      </vt:variant>
      <vt:variant>
        <vt:i4>0</vt:i4>
      </vt:variant>
      <vt:variant>
        <vt:i4>5</vt:i4>
      </vt:variant>
      <vt:variant>
        <vt:lpwstr/>
      </vt:variant>
      <vt:variant>
        <vt:lpwstr>_Toc189770359</vt:lpwstr>
      </vt:variant>
      <vt:variant>
        <vt:i4>1900604</vt:i4>
      </vt:variant>
      <vt:variant>
        <vt:i4>161</vt:i4>
      </vt:variant>
      <vt:variant>
        <vt:i4>0</vt:i4>
      </vt:variant>
      <vt:variant>
        <vt:i4>5</vt:i4>
      </vt:variant>
      <vt:variant>
        <vt:lpwstr/>
      </vt:variant>
      <vt:variant>
        <vt:lpwstr>_Toc189770358</vt:lpwstr>
      </vt:variant>
      <vt:variant>
        <vt:i4>1900604</vt:i4>
      </vt:variant>
      <vt:variant>
        <vt:i4>155</vt:i4>
      </vt:variant>
      <vt:variant>
        <vt:i4>0</vt:i4>
      </vt:variant>
      <vt:variant>
        <vt:i4>5</vt:i4>
      </vt:variant>
      <vt:variant>
        <vt:lpwstr/>
      </vt:variant>
      <vt:variant>
        <vt:lpwstr>_Toc189770357</vt:lpwstr>
      </vt:variant>
      <vt:variant>
        <vt:i4>1900604</vt:i4>
      </vt:variant>
      <vt:variant>
        <vt:i4>149</vt:i4>
      </vt:variant>
      <vt:variant>
        <vt:i4>0</vt:i4>
      </vt:variant>
      <vt:variant>
        <vt:i4>5</vt:i4>
      </vt:variant>
      <vt:variant>
        <vt:lpwstr/>
      </vt:variant>
      <vt:variant>
        <vt:lpwstr>_Toc189770356</vt:lpwstr>
      </vt:variant>
      <vt:variant>
        <vt:i4>1900604</vt:i4>
      </vt:variant>
      <vt:variant>
        <vt:i4>143</vt:i4>
      </vt:variant>
      <vt:variant>
        <vt:i4>0</vt:i4>
      </vt:variant>
      <vt:variant>
        <vt:i4>5</vt:i4>
      </vt:variant>
      <vt:variant>
        <vt:lpwstr/>
      </vt:variant>
      <vt:variant>
        <vt:lpwstr>_Toc189770355</vt:lpwstr>
      </vt:variant>
      <vt:variant>
        <vt:i4>1900604</vt:i4>
      </vt:variant>
      <vt:variant>
        <vt:i4>137</vt:i4>
      </vt:variant>
      <vt:variant>
        <vt:i4>0</vt:i4>
      </vt:variant>
      <vt:variant>
        <vt:i4>5</vt:i4>
      </vt:variant>
      <vt:variant>
        <vt:lpwstr/>
      </vt:variant>
      <vt:variant>
        <vt:lpwstr>_Toc189770354</vt:lpwstr>
      </vt:variant>
      <vt:variant>
        <vt:i4>1900604</vt:i4>
      </vt:variant>
      <vt:variant>
        <vt:i4>131</vt:i4>
      </vt:variant>
      <vt:variant>
        <vt:i4>0</vt:i4>
      </vt:variant>
      <vt:variant>
        <vt:i4>5</vt:i4>
      </vt:variant>
      <vt:variant>
        <vt:lpwstr/>
      </vt:variant>
      <vt:variant>
        <vt:lpwstr>_Toc189770353</vt:lpwstr>
      </vt:variant>
      <vt:variant>
        <vt:i4>1900604</vt:i4>
      </vt:variant>
      <vt:variant>
        <vt:i4>125</vt:i4>
      </vt:variant>
      <vt:variant>
        <vt:i4>0</vt:i4>
      </vt:variant>
      <vt:variant>
        <vt:i4>5</vt:i4>
      </vt:variant>
      <vt:variant>
        <vt:lpwstr/>
      </vt:variant>
      <vt:variant>
        <vt:lpwstr>_Toc189770352</vt:lpwstr>
      </vt:variant>
      <vt:variant>
        <vt:i4>1900604</vt:i4>
      </vt:variant>
      <vt:variant>
        <vt:i4>119</vt:i4>
      </vt:variant>
      <vt:variant>
        <vt:i4>0</vt:i4>
      </vt:variant>
      <vt:variant>
        <vt:i4>5</vt:i4>
      </vt:variant>
      <vt:variant>
        <vt:lpwstr/>
      </vt:variant>
      <vt:variant>
        <vt:lpwstr>_Toc189770351</vt:lpwstr>
      </vt:variant>
      <vt:variant>
        <vt:i4>1900604</vt:i4>
      </vt:variant>
      <vt:variant>
        <vt:i4>113</vt:i4>
      </vt:variant>
      <vt:variant>
        <vt:i4>0</vt:i4>
      </vt:variant>
      <vt:variant>
        <vt:i4>5</vt:i4>
      </vt:variant>
      <vt:variant>
        <vt:lpwstr/>
      </vt:variant>
      <vt:variant>
        <vt:lpwstr>_Toc189770350</vt:lpwstr>
      </vt:variant>
      <vt:variant>
        <vt:i4>1835068</vt:i4>
      </vt:variant>
      <vt:variant>
        <vt:i4>107</vt:i4>
      </vt:variant>
      <vt:variant>
        <vt:i4>0</vt:i4>
      </vt:variant>
      <vt:variant>
        <vt:i4>5</vt:i4>
      </vt:variant>
      <vt:variant>
        <vt:lpwstr/>
      </vt:variant>
      <vt:variant>
        <vt:lpwstr>_Toc189770349</vt:lpwstr>
      </vt:variant>
      <vt:variant>
        <vt:i4>1835068</vt:i4>
      </vt:variant>
      <vt:variant>
        <vt:i4>101</vt:i4>
      </vt:variant>
      <vt:variant>
        <vt:i4>0</vt:i4>
      </vt:variant>
      <vt:variant>
        <vt:i4>5</vt:i4>
      </vt:variant>
      <vt:variant>
        <vt:lpwstr/>
      </vt:variant>
      <vt:variant>
        <vt:lpwstr>_Toc189770348</vt:lpwstr>
      </vt:variant>
      <vt:variant>
        <vt:i4>1835068</vt:i4>
      </vt:variant>
      <vt:variant>
        <vt:i4>95</vt:i4>
      </vt:variant>
      <vt:variant>
        <vt:i4>0</vt:i4>
      </vt:variant>
      <vt:variant>
        <vt:i4>5</vt:i4>
      </vt:variant>
      <vt:variant>
        <vt:lpwstr/>
      </vt:variant>
      <vt:variant>
        <vt:lpwstr>_Toc189770347</vt:lpwstr>
      </vt:variant>
      <vt:variant>
        <vt:i4>1835068</vt:i4>
      </vt:variant>
      <vt:variant>
        <vt:i4>89</vt:i4>
      </vt:variant>
      <vt:variant>
        <vt:i4>0</vt:i4>
      </vt:variant>
      <vt:variant>
        <vt:i4>5</vt:i4>
      </vt:variant>
      <vt:variant>
        <vt:lpwstr/>
      </vt:variant>
      <vt:variant>
        <vt:lpwstr>_Toc189770346</vt:lpwstr>
      </vt:variant>
      <vt:variant>
        <vt:i4>1835068</vt:i4>
      </vt:variant>
      <vt:variant>
        <vt:i4>83</vt:i4>
      </vt:variant>
      <vt:variant>
        <vt:i4>0</vt:i4>
      </vt:variant>
      <vt:variant>
        <vt:i4>5</vt:i4>
      </vt:variant>
      <vt:variant>
        <vt:lpwstr/>
      </vt:variant>
      <vt:variant>
        <vt:lpwstr>_Toc189770345</vt:lpwstr>
      </vt:variant>
      <vt:variant>
        <vt:i4>1835068</vt:i4>
      </vt:variant>
      <vt:variant>
        <vt:i4>77</vt:i4>
      </vt:variant>
      <vt:variant>
        <vt:i4>0</vt:i4>
      </vt:variant>
      <vt:variant>
        <vt:i4>5</vt:i4>
      </vt:variant>
      <vt:variant>
        <vt:lpwstr/>
      </vt:variant>
      <vt:variant>
        <vt:lpwstr>_Toc189770344</vt:lpwstr>
      </vt:variant>
      <vt:variant>
        <vt:i4>1835068</vt:i4>
      </vt:variant>
      <vt:variant>
        <vt:i4>71</vt:i4>
      </vt:variant>
      <vt:variant>
        <vt:i4>0</vt:i4>
      </vt:variant>
      <vt:variant>
        <vt:i4>5</vt:i4>
      </vt:variant>
      <vt:variant>
        <vt:lpwstr/>
      </vt:variant>
      <vt:variant>
        <vt:lpwstr>_Toc189770343</vt:lpwstr>
      </vt:variant>
      <vt:variant>
        <vt:i4>1835068</vt:i4>
      </vt:variant>
      <vt:variant>
        <vt:i4>65</vt:i4>
      </vt:variant>
      <vt:variant>
        <vt:i4>0</vt:i4>
      </vt:variant>
      <vt:variant>
        <vt:i4>5</vt:i4>
      </vt:variant>
      <vt:variant>
        <vt:lpwstr/>
      </vt:variant>
      <vt:variant>
        <vt:lpwstr>_Toc189770342</vt:lpwstr>
      </vt:variant>
      <vt:variant>
        <vt:i4>1835068</vt:i4>
      </vt:variant>
      <vt:variant>
        <vt:i4>59</vt:i4>
      </vt:variant>
      <vt:variant>
        <vt:i4>0</vt:i4>
      </vt:variant>
      <vt:variant>
        <vt:i4>5</vt:i4>
      </vt:variant>
      <vt:variant>
        <vt:lpwstr/>
      </vt:variant>
      <vt:variant>
        <vt:lpwstr>_Toc189770341</vt:lpwstr>
      </vt:variant>
      <vt:variant>
        <vt:i4>1835068</vt:i4>
      </vt:variant>
      <vt:variant>
        <vt:i4>53</vt:i4>
      </vt:variant>
      <vt:variant>
        <vt:i4>0</vt:i4>
      </vt:variant>
      <vt:variant>
        <vt:i4>5</vt:i4>
      </vt:variant>
      <vt:variant>
        <vt:lpwstr/>
      </vt:variant>
      <vt:variant>
        <vt:lpwstr>_Toc189770340</vt:lpwstr>
      </vt:variant>
      <vt:variant>
        <vt:i4>1769532</vt:i4>
      </vt:variant>
      <vt:variant>
        <vt:i4>47</vt:i4>
      </vt:variant>
      <vt:variant>
        <vt:i4>0</vt:i4>
      </vt:variant>
      <vt:variant>
        <vt:i4>5</vt:i4>
      </vt:variant>
      <vt:variant>
        <vt:lpwstr/>
      </vt:variant>
      <vt:variant>
        <vt:lpwstr>_Toc189770339</vt:lpwstr>
      </vt:variant>
      <vt:variant>
        <vt:i4>1769532</vt:i4>
      </vt:variant>
      <vt:variant>
        <vt:i4>41</vt:i4>
      </vt:variant>
      <vt:variant>
        <vt:i4>0</vt:i4>
      </vt:variant>
      <vt:variant>
        <vt:i4>5</vt:i4>
      </vt:variant>
      <vt:variant>
        <vt:lpwstr/>
      </vt:variant>
      <vt:variant>
        <vt:lpwstr>_Toc189770338</vt:lpwstr>
      </vt:variant>
      <vt:variant>
        <vt:i4>1769532</vt:i4>
      </vt:variant>
      <vt:variant>
        <vt:i4>35</vt:i4>
      </vt:variant>
      <vt:variant>
        <vt:i4>0</vt:i4>
      </vt:variant>
      <vt:variant>
        <vt:i4>5</vt:i4>
      </vt:variant>
      <vt:variant>
        <vt:lpwstr/>
      </vt:variant>
      <vt:variant>
        <vt:lpwstr>_Toc189770337</vt:lpwstr>
      </vt:variant>
      <vt:variant>
        <vt:i4>1769532</vt:i4>
      </vt:variant>
      <vt:variant>
        <vt:i4>29</vt:i4>
      </vt:variant>
      <vt:variant>
        <vt:i4>0</vt:i4>
      </vt:variant>
      <vt:variant>
        <vt:i4>5</vt:i4>
      </vt:variant>
      <vt:variant>
        <vt:lpwstr/>
      </vt:variant>
      <vt:variant>
        <vt:lpwstr>_Toc189770336</vt:lpwstr>
      </vt:variant>
      <vt:variant>
        <vt:i4>1769532</vt:i4>
      </vt:variant>
      <vt:variant>
        <vt:i4>23</vt:i4>
      </vt:variant>
      <vt:variant>
        <vt:i4>0</vt:i4>
      </vt:variant>
      <vt:variant>
        <vt:i4>5</vt:i4>
      </vt:variant>
      <vt:variant>
        <vt:lpwstr/>
      </vt:variant>
      <vt:variant>
        <vt:lpwstr>_Toc189770335</vt:lpwstr>
      </vt:variant>
      <vt:variant>
        <vt:i4>1769532</vt:i4>
      </vt:variant>
      <vt:variant>
        <vt:i4>17</vt:i4>
      </vt:variant>
      <vt:variant>
        <vt:i4>0</vt:i4>
      </vt:variant>
      <vt:variant>
        <vt:i4>5</vt:i4>
      </vt:variant>
      <vt:variant>
        <vt:lpwstr/>
      </vt:variant>
      <vt:variant>
        <vt:lpwstr>_Toc189770334</vt:lpwstr>
      </vt:variant>
      <vt:variant>
        <vt:i4>1769532</vt:i4>
      </vt:variant>
      <vt:variant>
        <vt:i4>11</vt:i4>
      </vt:variant>
      <vt:variant>
        <vt:i4>0</vt:i4>
      </vt:variant>
      <vt:variant>
        <vt:i4>5</vt:i4>
      </vt:variant>
      <vt:variant>
        <vt:lpwstr/>
      </vt:variant>
      <vt:variant>
        <vt:lpwstr>_Toc189770333</vt:lpwstr>
      </vt:variant>
      <vt:variant>
        <vt:i4>1769532</vt:i4>
      </vt:variant>
      <vt:variant>
        <vt:i4>5</vt:i4>
      </vt:variant>
      <vt:variant>
        <vt:i4>0</vt:i4>
      </vt:variant>
      <vt:variant>
        <vt:i4>5</vt:i4>
      </vt:variant>
      <vt:variant>
        <vt:lpwstr/>
      </vt:variant>
      <vt:variant>
        <vt:lpwstr>_Toc189770332</vt:lpwstr>
      </vt:variant>
      <vt:variant>
        <vt:i4>76</vt:i4>
      </vt:variant>
      <vt:variant>
        <vt:i4>6</vt:i4>
      </vt:variant>
      <vt:variant>
        <vt:i4>0</vt:i4>
      </vt:variant>
      <vt:variant>
        <vt:i4>5</vt:i4>
      </vt:variant>
      <vt:variant>
        <vt:lpwstr>https://www.manandmachine.co.uk/import-revit-model-to-infraworks/</vt:lpwstr>
      </vt:variant>
      <vt:variant>
        <vt:lpwstr/>
      </vt:variant>
      <vt:variant>
        <vt:i4>589912</vt:i4>
      </vt:variant>
      <vt:variant>
        <vt:i4>3</vt:i4>
      </vt:variant>
      <vt:variant>
        <vt:i4>0</vt:i4>
      </vt:variant>
      <vt:variant>
        <vt:i4>5</vt:i4>
      </vt:variant>
      <vt:variant>
        <vt:lpwstr>https://www.geonovum.nl/themas/digital-twins/beleidsprocessen</vt:lpwstr>
      </vt:variant>
      <vt:variant>
        <vt:lpwstr/>
      </vt:variant>
      <vt:variant>
        <vt:i4>5505040</vt:i4>
      </vt:variant>
      <vt:variant>
        <vt:i4>0</vt:i4>
      </vt:variant>
      <vt:variant>
        <vt:i4>0</vt:i4>
      </vt:variant>
      <vt:variant>
        <vt:i4>5</vt:i4>
      </vt:variant>
      <vt:variant>
        <vt:lpwstr>https://github.com/Geonovum/GeoBIM/issues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Eindrapportage Deelprojectplan 1 GeoBIM voor gebiedsontwikkeling</dc:title>
  <dc:subject/>
  <dc:creator>rolf jonker</dc:creator>
  <cp:keywords/>
  <dc:description/>
  <cp:lastModifiedBy>Rolf Jonker</cp:lastModifiedBy>
  <cp:revision>74</cp:revision>
  <cp:lastPrinted>2025-02-21T09:37:00Z</cp:lastPrinted>
  <dcterms:created xsi:type="dcterms:W3CDTF">2024-12-25T23:55:00Z</dcterms:created>
  <dcterms:modified xsi:type="dcterms:W3CDTF">2025-05-15T07:08:00Z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0x010100216A073BBB3FB3429D87D77C40313058</vt:lpwstr>
  </property>
  <property fmtid="{D5CDD505-2E9C-101B-9397-08002B2CF9AE}" pid="3" name="MediaServiceImageTags">
    <vt:lpwstr/>
  </property>
  <property fmtid="{D5CDD505-2E9C-101B-9397-08002B2CF9AE}" pid="4" name="Order">
    <vt:lpwstr>25100.0000000000</vt:lpwstr>
  </property>
  <property fmtid="{D5CDD505-2E9C-101B-9397-08002B2CF9AE}" pid="5" name="ComplianceAssetId">
    <vt:lpwstr/>
  </property>
  <property fmtid="{D5CDD505-2E9C-101B-9397-08002B2CF9AE}" pid="6" name="_ExtendedDescription">
    <vt:lpwstr/>
  </property>
  <property fmtid="{D5CDD505-2E9C-101B-9397-08002B2CF9AE}" pid="7" name="TriggerFlowInfo">
    <vt:lpwstr/>
  </property>
</Properties>
</file>